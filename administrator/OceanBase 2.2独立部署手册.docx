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AF32D3" w:rsidRPr="00E05836" w:rsidRDefault="00AF32D3" w:rsidP="00AF32D3">
      <w:pPr>
        <w:ind w:firstLine="1040"/>
        <w:jc w:val="center"/>
        <w:rPr>
          <w:rFonts w:asciiTheme="minorEastAsia" w:hAnsiTheme="minorEastAsia"/>
          <w:b/>
          <w:bCs/>
          <w:sz w:val="52"/>
          <w:szCs w:val="52"/>
        </w:rPr>
      </w:pPr>
      <w:r w:rsidRPr="00E05836">
        <w:rPr>
          <w:rFonts w:asciiTheme="minorEastAsia" w:hAnsiTheme="minorEastAsia" w:hint="eastAsia"/>
          <w:b/>
          <w:bCs/>
          <w:sz w:val="52"/>
          <w:szCs w:val="52"/>
        </w:rPr>
        <w:t>O</w:t>
      </w:r>
      <w:r w:rsidRPr="00E05836">
        <w:rPr>
          <w:rFonts w:asciiTheme="minorEastAsia" w:hAnsiTheme="minorEastAsia"/>
          <w:b/>
          <w:bCs/>
          <w:sz w:val="52"/>
          <w:szCs w:val="52"/>
        </w:rPr>
        <w:t xml:space="preserve">ceanBase 2.2 </w:t>
      </w:r>
      <w:r w:rsidRPr="00E05836">
        <w:rPr>
          <w:rFonts w:asciiTheme="minorEastAsia" w:hAnsiTheme="minorEastAsia" w:hint="eastAsia"/>
          <w:b/>
          <w:bCs/>
          <w:sz w:val="52"/>
          <w:szCs w:val="52"/>
        </w:rPr>
        <w:t>独立部署手册</w:t>
      </w:r>
    </w:p>
    <w:p w:rsidR="00AF32D3" w:rsidRPr="00E05836" w:rsidRDefault="00AF32D3" w:rsidP="00AF32D3">
      <w:pPr>
        <w:ind w:firstLine="420"/>
        <w:rPr>
          <w:rFonts w:asciiTheme="minorEastAsia" w:hAnsiTheme="minorEastAsia"/>
        </w:rPr>
      </w:pPr>
    </w:p>
    <w:p w:rsidR="00AF32D3" w:rsidRPr="00E05836" w:rsidRDefault="00AF32D3" w:rsidP="00AF32D3">
      <w:pPr>
        <w:ind w:firstLine="420"/>
        <w:rPr>
          <w:rFonts w:asciiTheme="minorEastAsia" w:hAnsiTheme="minorEastAsia"/>
        </w:rPr>
      </w:pPr>
    </w:p>
    <w:p w:rsidR="00AF32D3" w:rsidRPr="00E05836" w:rsidRDefault="00AF32D3" w:rsidP="00AF32D3">
      <w:pPr>
        <w:ind w:firstLine="420"/>
        <w:rPr>
          <w:rFonts w:asciiTheme="minorEastAsia" w:hAnsiTheme="minorEastAsia"/>
        </w:rPr>
      </w:pPr>
    </w:p>
    <w:p w:rsidR="00AF32D3" w:rsidRPr="00E05836" w:rsidRDefault="00AF32D3" w:rsidP="00AF32D3">
      <w:pPr>
        <w:ind w:firstLine="420"/>
        <w:rPr>
          <w:rFonts w:asciiTheme="minorEastAsia" w:hAnsiTheme="minorEastAsia"/>
        </w:rPr>
      </w:pPr>
    </w:p>
    <w:p w:rsidR="00AF32D3" w:rsidRPr="00E05836" w:rsidRDefault="00AF32D3" w:rsidP="00AF32D3">
      <w:pPr>
        <w:ind w:firstLine="420"/>
        <w:rPr>
          <w:rFonts w:asciiTheme="minorEastAsia" w:hAnsiTheme="minorEastAsia"/>
        </w:rPr>
      </w:pPr>
    </w:p>
    <w:p w:rsidR="00AF32D3" w:rsidRPr="00E05836" w:rsidRDefault="00AF32D3" w:rsidP="00AF32D3">
      <w:pPr>
        <w:ind w:firstLine="420"/>
        <w:rPr>
          <w:rFonts w:asciiTheme="minorEastAsia" w:hAnsiTheme="minorEastAsia"/>
        </w:rPr>
      </w:pPr>
    </w:p>
    <w:p w:rsidR="00AF32D3" w:rsidRPr="00E05836" w:rsidRDefault="00AF32D3" w:rsidP="00AF32D3">
      <w:pPr>
        <w:ind w:firstLine="420"/>
        <w:rPr>
          <w:rFonts w:asciiTheme="minorEastAsia" w:hAnsiTheme="minorEastAsia"/>
        </w:rPr>
      </w:pPr>
      <w:r w:rsidRPr="00E05836">
        <w:rPr>
          <w:rFonts w:asciiTheme="minorEastAsia" w:hAnsiTheme="minorEastAsia" w:hint="eastAsia"/>
        </w:rPr>
        <w:t xml:space="preserve">作 </w:t>
      </w:r>
      <w:r w:rsidRPr="00E05836">
        <w:rPr>
          <w:rFonts w:asciiTheme="minorEastAsia" w:hAnsiTheme="minorEastAsia"/>
        </w:rPr>
        <w:t xml:space="preserve"> </w:t>
      </w:r>
      <w:r w:rsidRPr="00E05836">
        <w:rPr>
          <w:rFonts w:asciiTheme="minorEastAsia" w:hAnsiTheme="minorEastAsia" w:hint="eastAsia"/>
        </w:rPr>
        <w:t xml:space="preserve">者 </w:t>
      </w:r>
      <w:r w:rsidRPr="00E05836">
        <w:rPr>
          <w:rFonts w:asciiTheme="minorEastAsia" w:hAnsiTheme="minorEastAsia"/>
        </w:rPr>
        <w:t xml:space="preserve"> </w:t>
      </w:r>
      <w:r w:rsidRPr="00E05836">
        <w:rPr>
          <w:rFonts w:asciiTheme="minorEastAsia" w:hAnsiTheme="minorEastAsia" w:hint="eastAsia"/>
        </w:rPr>
        <w:t>：O</w:t>
      </w:r>
      <w:r w:rsidRPr="00E05836">
        <w:rPr>
          <w:rFonts w:asciiTheme="minorEastAsia" w:hAnsiTheme="minorEastAsia"/>
        </w:rPr>
        <w:t>B</w:t>
      </w:r>
      <w:r w:rsidRPr="00E05836">
        <w:rPr>
          <w:rFonts w:asciiTheme="minorEastAsia" w:hAnsiTheme="minorEastAsia" w:hint="eastAsia"/>
        </w:rPr>
        <w:t>庆涛</w:t>
      </w:r>
    </w:p>
    <w:p w:rsidR="00AF32D3" w:rsidRPr="00E05836" w:rsidRDefault="00AF32D3" w:rsidP="00AF32D3">
      <w:pPr>
        <w:ind w:firstLine="420"/>
        <w:rPr>
          <w:rFonts w:asciiTheme="minorEastAsia" w:hAnsiTheme="minorEastAsia"/>
        </w:rPr>
      </w:pPr>
      <w:r w:rsidRPr="00E05836">
        <w:rPr>
          <w:rFonts w:asciiTheme="minorEastAsia" w:hAnsiTheme="minorEastAsia" w:hint="eastAsia"/>
        </w:rPr>
        <w:t>最后更新：</w:t>
      </w:r>
      <w:r w:rsidRPr="00E05836">
        <w:rPr>
          <w:rFonts w:asciiTheme="minorEastAsia" w:hAnsiTheme="minorEastAsia"/>
        </w:rPr>
        <w:fldChar w:fldCharType="begin"/>
      </w:r>
      <w:r w:rsidRPr="00E05836">
        <w:rPr>
          <w:rFonts w:asciiTheme="minorEastAsia" w:hAnsiTheme="minorEastAsia"/>
        </w:rPr>
        <w:instrText xml:space="preserve"> </w:instrText>
      </w:r>
      <w:r w:rsidRPr="00E05836">
        <w:rPr>
          <w:rFonts w:asciiTheme="minorEastAsia" w:hAnsiTheme="minorEastAsia" w:hint="eastAsia"/>
        </w:rPr>
        <w:instrText>TIME \@ "yyyy/M/d"</w:instrText>
      </w:r>
      <w:r w:rsidRPr="00E05836">
        <w:rPr>
          <w:rFonts w:asciiTheme="minorEastAsia" w:hAnsiTheme="minorEastAsia"/>
        </w:rPr>
        <w:instrText xml:space="preserve"> </w:instrText>
      </w:r>
      <w:r w:rsidRPr="00E05836">
        <w:rPr>
          <w:rFonts w:asciiTheme="minorEastAsia" w:hAnsiTheme="minorEastAsia"/>
        </w:rPr>
        <w:fldChar w:fldCharType="separate"/>
      </w:r>
      <w:r w:rsidR="00D802E8">
        <w:rPr>
          <w:rFonts w:asciiTheme="minorEastAsia" w:hAnsiTheme="minorEastAsia"/>
          <w:noProof/>
        </w:rPr>
        <w:t>2020/4/21</w:t>
      </w:r>
      <w:r w:rsidRPr="00E05836">
        <w:rPr>
          <w:rFonts w:asciiTheme="minorEastAsia" w:hAnsiTheme="minorEastAsia"/>
        </w:rPr>
        <w:fldChar w:fldCharType="end"/>
      </w:r>
    </w:p>
    <w:p w:rsidR="00AF32D3" w:rsidRPr="00E05836" w:rsidRDefault="00AF32D3" w:rsidP="00AF32D3">
      <w:pPr>
        <w:ind w:firstLine="420"/>
        <w:rPr>
          <w:rFonts w:asciiTheme="minorEastAsia" w:hAnsiTheme="minorEastAsia"/>
        </w:rPr>
      </w:pPr>
    </w:p>
    <w:p w:rsidR="00AF32D3" w:rsidRPr="00E05836" w:rsidRDefault="00AF32D3" w:rsidP="00AF32D3">
      <w:pPr>
        <w:widowControl/>
        <w:ind w:firstLine="420"/>
        <w:jc w:val="left"/>
        <w:rPr>
          <w:rFonts w:asciiTheme="minorEastAsia" w:hAnsiTheme="minorEastAsia"/>
        </w:rPr>
      </w:pPr>
      <w:r w:rsidRPr="00E05836">
        <w:rPr>
          <w:rFonts w:asciiTheme="minorEastAsia" w:hAnsiTheme="minorEastAsia"/>
        </w:rPr>
        <w:br w:type="page"/>
      </w:r>
    </w:p>
    <w:p w:rsidR="00AF32D3" w:rsidRPr="00AF2B7D" w:rsidRDefault="00AF32D3" w:rsidP="008E338D">
      <w:pPr>
        <w:pStyle w:val="1"/>
        <w:jc w:val="left"/>
        <w:rPr>
          <w:rFonts w:asciiTheme="majorEastAsia" w:eastAsiaTheme="majorEastAsia" w:hAnsiTheme="majorEastAsia"/>
        </w:rPr>
      </w:pPr>
      <w:bookmarkStart w:id="0" w:name="_Toc37621150"/>
      <w:r w:rsidRPr="00AF2B7D">
        <w:rPr>
          <w:rFonts w:asciiTheme="majorEastAsia" w:eastAsiaTheme="majorEastAsia" w:hAnsiTheme="majorEastAsia" w:hint="eastAsia"/>
        </w:rPr>
        <w:lastRenderedPageBreak/>
        <w:t>目录</w:t>
      </w:r>
      <w:bookmarkEnd w:id="0"/>
    </w:p>
    <w:p w:rsidR="004C33A0" w:rsidRDefault="004C33A0" w:rsidP="00AF32D3">
      <w:pPr>
        <w:widowControl/>
        <w:ind w:firstLine="420"/>
        <w:jc w:val="left"/>
        <w:rPr>
          <w:noProof/>
        </w:rPr>
      </w:pPr>
      <w:r>
        <w:rPr>
          <w:rFonts w:asciiTheme="minorEastAsia" w:hAnsiTheme="minorEastAsia"/>
        </w:rPr>
        <w:fldChar w:fldCharType="begin"/>
      </w:r>
      <w:r>
        <w:rPr>
          <w:rFonts w:asciiTheme="minorEastAsia" w:hAnsiTheme="minorEastAsia"/>
        </w:rPr>
        <w:instrText xml:space="preserve"> TOC \o "1-2" \h \z \u </w:instrText>
      </w:r>
      <w:r>
        <w:rPr>
          <w:rFonts w:asciiTheme="minorEastAsia" w:hAnsiTheme="minorEastAsia"/>
        </w:rPr>
        <w:fldChar w:fldCharType="separate"/>
      </w:r>
    </w:p>
    <w:p w:rsidR="004C33A0" w:rsidRDefault="000C30A0">
      <w:pPr>
        <w:pStyle w:val="TOC1"/>
        <w:tabs>
          <w:tab w:val="right" w:leader="dot" w:pos="8296"/>
        </w:tabs>
        <w:rPr>
          <w:rFonts w:eastAsiaTheme="minorEastAsia"/>
          <w:b w:val="0"/>
          <w:bCs w:val="0"/>
          <w:caps w:val="0"/>
          <w:noProof/>
          <w:sz w:val="21"/>
          <w:szCs w:val="24"/>
        </w:rPr>
      </w:pPr>
      <w:hyperlink w:anchor="_Toc37621150" w:history="1">
        <w:r w:rsidR="004C33A0" w:rsidRPr="00885B24">
          <w:rPr>
            <w:rStyle w:val="a3"/>
            <w:rFonts w:asciiTheme="majorEastAsia" w:eastAsiaTheme="majorEastAsia" w:hAnsiTheme="majorEastAsia"/>
            <w:noProof/>
          </w:rPr>
          <w:t>目录</w:t>
        </w:r>
        <w:r w:rsidR="004C33A0">
          <w:rPr>
            <w:noProof/>
            <w:webHidden/>
          </w:rPr>
          <w:tab/>
        </w:r>
        <w:r w:rsidR="004C33A0">
          <w:rPr>
            <w:noProof/>
            <w:webHidden/>
          </w:rPr>
          <w:fldChar w:fldCharType="begin"/>
        </w:r>
        <w:r w:rsidR="004C33A0">
          <w:rPr>
            <w:noProof/>
            <w:webHidden/>
          </w:rPr>
          <w:instrText xml:space="preserve"> PAGEREF _Toc37621150 \h </w:instrText>
        </w:r>
        <w:r w:rsidR="004C33A0">
          <w:rPr>
            <w:noProof/>
            <w:webHidden/>
          </w:rPr>
        </w:r>
        <w:r w:rsidR="004C33A0">
          <w:rPr>
            <w:noProof/>
            <w:webHidden/>
          </w:rPr>
          <w:fldChar w:fldCharType="separate"/>
        </w:r>
        <w:r w:rsidR="004C33A0">
          <w:rPr>
            <w:noProof/>
            <w:webHidden/>
          </w:rPr>
          <w:t>2</w:t>
        </w:r>
        <w:r w:rsidR="004C33A0">
          <w:rPr>
            <w:noProof/>
            <w:webHidden/>
          </w:rPr>
          <w:fldChar w:fldCharType="end"/>
        </w:r>
      </w:hyperlink>
    </w:p>
    <w:p w:rsidR="004C33A0" w:rsidRDefault="000C30A0">
      <w:pPr>
        <w:pStyle w:val="TOC1"/>
        <w:tabs>
          <w:tab w:val="right" w:leader="dot" w:pos="8296"/>
        </w:tabs>
        <w:rPr>
          <w:rFonts w:eastAsiaTheme="minorEastAsia"/>
          <w:b w:val="0"/>
          <w:bCs w:val="0"/>
          <w:caps w:val="0"/>
          <w:noProof/>
          <w:sz w:val="21"/>
          <w:szCs w:val="24"/>
        </w:rPr>
      </w:pPr>
      <w:hyperlink w:anchor="_Toc37621151" w:history="1">
        <w:r w:rsidR="004C33A0" w:rsidRPr="00885B24">
          <w:rPr>
            <w:rStyle w:val="a3"/>
            <w:rFonts w:asciiTheme="majorEastAsia" w:eastAsiaTheme="majorEastAsia" w:hAnsiTheme="majorEastAsia"/>
            <w:noProof/>
          </w:rPr>
          <w:t>引语</w:t>
        </w:r>
        <w:r w:rsidR="004C33A0">
          <w:rPr>
            <w:noProof/>
            <w:webHidden/>
          </w:rPr>
          <w:tab/>
        </w:r>
        <w:r w:rsidR="004C33A0">
          <w:rPr>
            <w:noProof/>
            <w:webHidden/>
          </w:rPr>
          <w:fldChar w:fldCharType="begin"/>
        </w:r>
        <w:r w:rsidR="004C33A0">
          <w:rPr>
            <w:noProof/>
            <w:webHidden/>
          </w:rPr>
          <w:instrText xml:space="preserve"> PAGEREF _Toc37621151 \h </w:instrText>
        </w:r>
        <w:r w:rsidR="004C33A0">
          <w:rPr>
            <w:noProof/>
            <w:webHidden/>
          </w:rPr>
        </w:r>
        <w:r w:rsidR="004C33A0">
          <w:rPr>
            <w:noProof/>
            <w:webHidden/>
          </w:rPr>
          <w:fldChar w:fldCharType="separate"/>
        </w:r>
        <w:r w:rsidR="004C33A0">
          <w:rPr>
            <w:noProof/>
            <w:webHidden/>
          </w:rPr>
          <w:t>3</w:t>
        </w:r>
        <w:r w:rsidR="004C33A0">
          <w:rPr>
            <w:noProof/>
            <w:webHidden/>
          </w:rPr>
          <w:fldChar w:fldCharType="end"/>
        </w:r>
      </w:hyperlink>
    </w:p>
    <w:p w:rsidR="004C33A0" w:rsidRDefault="000C30A0">
      <w:pPr>
        <w:pStyle w:val="TOC2"/>
        <w:tabs>
          <w:tab w:val="right" w:leader="dot" w:pos="8296"/>
        </w:tabs>
        <w:rPr>
          <w:rFonts w:eastAsiaTheme="minorEastAsia"/>
          <w:smallCaps w:val="0"/>
          <w:noProof/>
          <w:sz w:val="21"/>
          <w:szCs w:val="24"/>
        </w:rPr>
      </w:pPr>
      <w:hyperlink w:anchor="_Toc37621152" w:history="1">
        <w:r w:rsidR="004C33A0" w:rsidRPr="00885B24">
          <w:rPr>
            <w:rStyle w:val="a3"/>
            <w:noProof/>
          </w:rPr>
          <w:t>作者简介</w:t>
        </w:r>
        <w:r w:rsidR="004C33A0">
          <w:rPr>
            <w:noProof/>
            <w:webHidden/>
          </w:rPr>
          <w:tab/>
        </w:r>
        <w:r w:rsidR="004C33A0">
          <w:rPr>
            <w:noProof/>
            <w:webHidden/>
          </w:rPr>
          <w:fldChar w:fldCharType="begin"/>
        </w:r>
        <w:r w:rsidR="004C33A0">
          <w:rPr>
            <w:noProof/>
            <w:webHidden/>
          </w:rPr>
          <w:instrText xml:space="preserve"> PAGEREF _Toc37621152 \h </w:instrText>
        </w:r>
        <w:r w:rsidR="004C33A0">
          <w:rPr>
            <w:noProof/>
            <w:webHidden/>
          </w:rPr>
        </w:r>
        <w:r w:rsidR="004C33A0">
          <w:rPr>
            <w:noProof/>
            <w:webHidden/>
          </w:rPr>
          <w:fldChar w:fldCharType="separate"/>
        </w:r>
        <w:r w:rsidR="004C33A0">
          <w:rPr>
            <w:noProof/>
            <w:webHidden/>
          </w:rPr>
          <w:t>3</w:t>
        </w:r>
        <w:r w:rsidR="004C33A0">
          <w:rPr>
            <w:noProof/>
            <w:webHidden/>
          </w:rPr>
          <w:fldChar w:fldCharType="end"/>
        </w:r>
      </w:hyperlink>
    </w:p>
    <w:p w:rsidR="004C33A0" w:rsidRDefault="000C30A0">
      <w:pPr>
        <w:pStyle w:val="TOC2"/>
        <w:tabs>
          <w:tab w:val="right" w:leader="dot" w:pos="8296"/>
        </w:tabs>
        <w:rPr>
          <w:rFonts w:eastAsiaTheme="minorEastAsia"/>
          <w:smallCaps w:val="0"/>
          <w:noProof/>
          <w:sz w:val="21"/>
          <w:szCs w:val="24"/>
        </w:rPr>
      </w:pPr>
      <w:hyperlink w:anchor="_Toc37621153" w:history="1">
        <w:r w:rsidR="004C33A0" w:rsidRPr="00885B24">
          <w:rPr>
            <w:rStyle w:val="a3"/>
            <w:noProof/>
          </w:rPr>
          <w:t>文档受众和主旨</w:t>
        </w:r>
        <w:r w:rsidR="004C33A0">
          <w:rPr>
            <w:noProof/>
            <w:webHidden/>
          </w:rPr>
          <w:tab/>
        </w:r>
        <w:r w:rsidR="004C33A0">
          <w:rPr>
            <w:noProof/>
            <w:webHidden/>
          </w:rPr>
          <w:fldChar w:fldCharType="begin"/>
        </w:r>
        <w:r w:rsidR="004C33A0">
          <w:rPr>
            <w:noProof/>
            <w:webHidden/>
          </w:rPr>
          <w:instrText xml:space="preserve"> PAGEREF _Toc37621153 \h </w:instrText>
        </w:r>
        <w:r w:rsidR="004C33A0">
          <w:rPr>
            <w:noProof/>
            <w:webHidden/>
          </w:rPr>
        </w:r>
        <w:r w:rsidR="004C33A0">
          <w:rPr>
            <w:noProof/>
            <w:webHidden/>
          </w:rPr>
          <w:fldChar w:fldCharType="separate"/>
        </w:r>
        <w:r w:rsidR="004C33A0">
          <w:rPr>
            <w:noProof/>
            <w:webHidden/>
          </w:rPr>
          <w:t>4</w:t>
        </w:r>
        <w:r w:rsidR="004C33A0">
          <w:rPr>
            <w:noProof/>
            <w:webHidden/>
          </w:rPr>
          <w:fldChar w:fldCharType="end"/>
        </w:r>
      </w:hyperlink>
    </w:p>
    <w:p w:rsidR="004C33A0" w:rsidRDefault="000C30A0">
      <w:pPr>
        <w:pStyle w:val="TOC2"/>
        <w:tabs>
          <w:tab w:val="right" w:leader="dot" w:pos="8296"/>
        </w:tabs>
        <w:rPr>
          <w:rFonts w:eastAsiaTheme="minorEastAsia"/>
          <w:smallCaps w:val="0"/>
          <w:noProof/>
          <w:sz w:val="21"/>
          <w:szCs w:val="24"/>
        </w:rPr>
      </w:pPr>
      <w:hyperlink w:anchor="_Toc37621154" w:history="1">
        <w:r w:rsidR="004C33A0" w:rsidRPr="00885B24">
          <w:rPr>
            <w:rStyle w:val="a3"/>
            <w:noProof/>
          </w:rPr>
          <w:t>文档（更新）获取、反馈途径</w:t>
        </w:r>
        <w:r w:rsidR="004C33A0">
          <w:rPr>
            <w:noProof/>
            <w:webHidden/>
          </w:rPr>
          <w:tab/>
        </w:r>
        <w:r w:rsidR="004C33A0">
          <w:rPr>
            <w:noProof/>
            <w:webHidden/>
          </w:rPr>
          <w:fldChar w:fldCharType="begin"/>
        </w:r>
        <w:r w:rsidR="004C33A0">
          <w:rPr>
            <w:noProof/>
            <w:webHidden/>
          </w:rPr>
          <w:instrText xml:space="preserve"> PAGEREF _Toc37621154 \h </w:instrText>
        </w:r>
        <w:r w:rsidR="004C33A0">
          <w:rPr>
            <w:noProof/>
            <w:webHidden/>
          </w:rPr>
        </w:r>
        <w:r w:rsidR="004C33A0">
          <w:rPr>
            <w:noProof/>
            <w:webHidden/>
          </w:rPr>
          <w:fldChar w:fldCharType="separate"/>
        </w:r>
        <w:r w:rsidR="004C33A0">
          <w:rPr>
            <w:noProof/>
            <w:webHidden/>
          </w:rPr>
          <w:t>4</w:t>
        </w:r>
        <w:r w:rsidR="004C33A0">
          <w:rPr>
            <w:noProof/>
            <w:webHidden/>
          </w:rPr>
          <w:fldChar w:fldCharType="end"/>
        </w:r>
      </w:hyperlink>
    </w:p>
    <w:p w:rsidR="004C33A0" w:rsidRDefault="000C30A0">
      <w:pPr>
        <w:pStyle w:val="TOC2"/>
        <w:tabs>
          <w:tab w:val="right" w:leader="dot" w:pos="8296"/>
        </w:tabs>
        <w:rPr>
          <w:rFonts w:eastAsiaTheme="minorEastAsia"/>
          <w:smallCaps w:val="0"/>
          <w:noProof/>
          <w:sz w:val="21"/>
          <w:szCs w:val="24"/>
        </w:rPr>
      </w:pPr>
      <w:hyperlink w:anchor="_Toc37621155" w:history="1">
        <w:r w:rsidR="004C33A0" w:rsidRPr="00885B24">
          <w:rPr>
            <w:rStyle w:val="a3"/>
            <w:noProof/>
          </w:rPr>
          <w:t>相关文档</w:t>
        </w:r>
        <w:r w:rsidR="004C33A0">
          <w:rPr>
            <w:noProof/>
            <w:webHidden/>
          </w:rPr>
          <w:tab/>
        </w:r>
        <w:r w:rsidR="004C33A0">
          <w:rPr>
            <w:noProof/>
            <w:webHidden/>
          </w:rPr>
          <w:fldChar w:fldCharType="begin"/>
        </w:r>
        <w:r w:rsidR="004C33A0">
          <w:rPr>
            <w:noProof/>
            <w:webHidden/>
          </w:rPr>
          <w:instrText xml:space="preserve"> PAGEREF _Toc37621155 \h </w:instrText>
        </w:r>
        <w:r w:rsidR="004C33A0">
          <w:rPr>
            <w:noProof/>
            <w:webHidden/>
          </w:rPr>
        </w:r>
        <w:r w:rsidR="004C33A0">
          <w:rPr>
            <w:noProof/>
            <w:webHidden/>
          </w:rPr>
          <w:fldChar w:fldCharType="separate"/>
        </w:r>
        <w:r w:rsidR="004C33A0">
          <w:rPr>
            <w:noProof/>
            <w:webHidden/>
          </w:rPr>
          <w:t>4</w:t>
        </w:r>
        <w:r w:rsidR="004C33A0">
          <w:rPr>
            <w:noProof/>
            <w:webHidden/>
          </w:rPr>
          <w:fldChar w:fldCharType="end"/>
        </w:r>
      </w:hyperlink>
    </w:p>
    <w:p w:rsidR="004C33A0" w:rsidRDefault="000C30A0">
      <w:pPr>
        <w:pStyle w:val="TOC2"/>
        <w:tabs>
          <w:tab w:val="right" w:leader="dot" w:pos="8296"/>
        </w:tabs>
        <w:rPr>
          <w:rFonts w:eastAsiaTheme="minorEastAsia"/>
          <w:smallCaps w:val="0"/>
          <w:noProof/>
          <w:sz w:val="21"/>
          <w:szCs w:val="24"/>
        </w:rPr>
      </w:pPr>
      <w:hyperlink w:anchor="_Toc37621156" w:history="1">
        <w:r w:rsidR="004C33A0" w:rsidRPr="00885B24">
          <w:rPr>
            <w:rStyle w:val="a3"/>
            <w:noProof/>
          </w:rPr>
          <w:t>约定</w:t>
        </w:r>
        <w:r w:rsidR="004C33A0">
          <w:rPr>
            <w:noProof/>
            <w:webHidden/>
          </w:rPr>
          <w:tab/>
        </w:r>
        <w:r w:rsidR="004C33A0">
          <w:rPr>
            <w:noProof/>
            <w:webHidden/>
          </w:rPr>
          <w:fldChar w:fldCharType="begin"/>
        </w:r>
        <w:r w:rsidR="004C33A0">
          <w:rPr>
            <w:noProof/>
            <w:webHidden/>
          </w:rPr>
          <w:instrText xml:space="preserve"> PAGEREF _Toc37621156 \h </w:instrText>
        </w:r>
        <w:r w:rsidR="004C33A0">
          <w:rPr>
            <w:noProof/>
            <w:webHidden/>
          </w:rPr>
        </w:r>
        <w:r w:rsidR="004C33A0">
          <w:rPr>
            <w:noProof/>
            <w:webHidden/>
          </w:rPr>
          <w:fldChar w:fldCharType="separate"/>
        </w:r>
        <w:r w:rsidR="004C33A0">
          <w:rPr>
            <w:noProof/>
            <w:webHidden/>
          </w:rPr>
          <w:t>4</w:t>
        </w:r>
        <w:r w:rsidR="004C33A0">
          <w:rPr>
            <w:noProof/>
            <w:webHidden/>
          </w:rPr>
          <w:fldChar w:fldCharType="end"/>
        </w:r>
      </w:hyperlink>
    </w:p>
    <w:p w:rsidR="004C33A0" w:rsidRDefault="000C30A0">
      <w:pPr>
        <w:pStyle w:val="TOC1"/>
        <w:tabs>
          <w:tab w:val="left" w:pos="420"/>
          <w:tab w:val="right" w:leader="dot" w:pos="8296"/>
        </w:tabs>
        <w:rPr>
          <w:rFonts w:eastAsiaTheme="minorEastAsia"/>
          <w:b w:val="0"/>
          <w:bCs w:val="0"/>
          <w:caps w:val="0"/>
          <w:noProof/>
          <w:sz w:val="21"/>
          <w:szCs w:val="24"/>
        </w:rPr>
      </w:pPr>
      <w:hyperlink w:anchor="_Toc37621157" w:history="1">
        <w:r w:rsidR="004C33A0" w:rsidRPr="00885B24">
          <w:rPr>
            <w:rStyle w:val="a3"/>
            <w:rFonts w:asciiTheme="majorEastAsia" w:eastAsiaTheme="majorEastAsia" w:hAnsiTheme="majorEastAsia" w:cs="Times New Roman (正文 CS 字体)"/>
            <w:noProof/>
          </w:rPr>
          <w:t>1.</w:t>
        </w:r>
        <w:r w:rsidR="004C33A0">
          <w:rPr>
            <w:rFonts w:eastAsiaTheme="minorEastAsia"/>
            <w:b w:val="0"/>
            <w:bCs w:val="0"/>
            <w:caps w:val="0"/>
            <w:noProof/>
            <w:sz w:val="21"/>
            <w:szCs w:val="24"/>
          </w:rPr>
          <w:tab/>
        </w:r>
        <w:r w:rsidR="004C33A0" w:rsidRPr="00885B24">
          <w:rPr>
            <w:rStyle w:val="a3"/>
            <w:rFonts w:asciiTheme="majorEastAsia" w:eastAsiaTheme="majorEastAsia" w:hAnsiTheme="majorEastAsia" w:cs="Times New Roman (正文 CS 字体)"/>
            <w:noProof/>
          </w:rPr>
          <w:t>前言</w:t>
        </w:r>
        <w:r w:rsidR="004C33A0">
          <w:rPr>
            <w:noProof/>
            <w:webHidden/>
          </w:rPr>
          <w:tab/>
        </w:r>
        <w:r w:rsidR="004C33A0">
          <w:rPr>
            <w:noProof/>
            <w:webHidden/>
          </w:rPr>
          <w:fldChar w:fldCharType="begin"/>
        </w:r>
        <w:r w:rsidR="004C33A0">
          <w:rPr>
            <w:noProof/>
            <w:webHidden/>
          </w:rPr>
          <w:instrText xml:space="preserve"> PAGEREF _Toc37621157 \h </w:instrText>
        </w:r>
        <w:r w:rsidR="004C33A0">
          <w:rPr>
            <w:noProof/>
            <w:webHidden/>
          </w:rPr>
        </w:r>
        <w:r w:rsidR="004C33A0">
          <w:rPr>
            <w:noProof/>
            <w:webHidden/>
          </w:rPr>
          <w:fldChar w:fldCharType="separate"/>
        </w:r>
        <w:r w:rsidR="004C33A0">
          <w:rPr>
            <w:noProof/>
            <w:webHidden/>
          </w:rPr>
          <w:t>6</w:t>
        </w:r>
        <w:r w:rsidR="004C33A0">
          <w:rPr>
            <w:noProof/>
            <w:webHidden/>
          </w:rPr>
          <w:fldChar w:fldCharType="end"/>
        </w:r>
      </w:hyperlink>
    </w:p>
    <w:p w:rsidR="004C33A0" w:rsidRDefault="000C30A0">
      <w:pPr>
        <w:pStyle w:val="TOC2"/>
        <w:tabs>
          <w:tab w:val="left" w:pos="840"/>
          <w:tab w:val="right" w:leader="dot" w:pos="8296"/>
        </w:tabs>
        <w:rPr>
          <w:rFonts w:eastAsiaTheme="minorEastAsia"/>
          <w:smallCaps w:val="0"/>
          <w:noProof/>
          <w:sz w:val="21"/>
          <w:szCs w:val="24"/>
        </w:rPr>
      </w:pPr>
      <w:hyperlink w:anchor="_Toc37621158" w:history="1">
        <w:r w:rsidR="004C33A0" w:rsidRPr="00885B24">
          <w:rPr>
            <w:rStyle w:val="a3"/>
            <w:rFonts w:asciiTheme="majorEastAsia" w:eastAsiaTheme="majorEastAsia" w:hAnsiTheme="majorEastAsia"/>
            <w:noProof/>
          </w:rPr>
          <w:t>1.1.</w:t>
        </w:r>
        <w:r w:rsidR="004C33A0">
          <w:rPr>
            <w:rFonts w:eastAsiaTheme="minorEastAsia"/>
            <w:smallCaps w:val="0"/>
            <w:noProof/>
            <w:sz w:val="21"/>
            <w:szCs w:val="24"/>
          </w:rPr>
          <w:tab/>
        </w:r>
        <w:r w:rsidR="004C33A0" w:rsidRPr="00885B24">
          <w:rPr>
            <w:rStyle w:val="a3"/>
            <w:rFonts w:asciiTheme="majorEastAsia" w:eastAsiaTheme="majorEastAsia" w:hAnsiTheme="majorEastAsia"/>
            <w:noProof/>
          </w:rPr>
          <w:t>OceanBase 产品简介</w:t>
        </w:r>
        <w:r w:rsidR="004C33A0">
          <w:rPr>
            <w:noProof/>
            <w:webHidden/>
          </w:rPr>
          <w:tab/>
        </w:r>
        <w:r w:rsidR="004C33A0">
          <w:rPr>
            <w:noProof/>
            <w:webHidden/>
          </w:rPr>
          <w:fldChar w:fldCharType="begin"/>
        </w:r>
        <w:r w:rsidR="004C33A0">
          <w:rPr>
            <w:noProof/>
            <w:webHidden/>
          </w:rPr>
          <w:instrText xml:space="preserve"> PAGEREF _Toc37621158 \h </w:instrText>
        </w:r>
        <w:r w:rsidR="004C33A0">
          <w:rPr>
            <w:noProof/>
            <w:webHidden/>
          </w:rPr>
        </w:r>
        <w:r w:rsidR="004C33A0">
          <w:rPr>
            <w:noProof/>
            <w:webHidden/>
          </w:rPr>
          <w:fldChar w:fldCharType="separate"/>
        </w:r>
        <w:r w:rsidR="004C33A0">
          <w:rPr>
            <w:noProof/>
            <w:webHidden/>
          </w:rPr>
          <w:t>6</w:t>
        </w:r>
        <w:r w:rsidR="004C33A0">
          <w:rPr>
            <w:noProof/>
            <w:webHidden/>
          </w:rPr>
          <w:fldChar w:fldCharType="end"/>
        </w:r>
      </w:hyperlink>
    </w:p>
    <w:p w:rsidR="004C33A0" w:rsidRDefault="000C30A0">
      <w:pPr>
        <w:pStyle w:val="TOC2"/>
        <w:tabs>
          <w:tab w:val="left" w:pos="840"/>
          <w:tab w:val="right" w:leader="dot" w:pos="8296"/>
        </w:tabs>
        <w:rPr>
          <w:rFonts w:eastAsiaTheme="minorEastAsia"/>
          <w:smallCaps w:val="0"/>
          <w:noProof/>
          <w:sz w:val="21"/>
          <w:szCs w:val="24"/>
        </w:rPr>
      </w:pPr>
      <w:hyperlink w:anchor="_Toc37621159" w:history="1">
        <w:r w:rsidR="004C33A0" w:rsidRPr="00885B24">
          <w:rPr>
            <w:rStyle w:val="a3"/>
            <w:rFonts w:asciiTheme="majorEastAsia" w:eastAsiaTheme="majorEastAsia" w:hAnsiTheme="majorEastAsia"/>
            <w:noProof/>
          </w:rPr>
          <w:t>1.2.</w:t>
        </w:r>
        <w:r w:rsidR="004C33A0">
          <w:rPr>
            <w:rFonts w:eastAsiaTheme="minorEastAsia"/>
            <w:smallCaps w:val="0"/>
            <w:noProof/>
            <w:sz w:val="21"/>
            <w:szCs w:val="24"/>
          </w:rPr>
          <w:tab/>
        </w:r>
        <w:r w:rsidR="004C33A0" w:rsidRPr="00885B24">
          <w:rPr>
            <w:rStyle w:val="a3"/>
            <w:rFonts w:asciiTheme="majorEastAsia" w:eastAsiaTheme="majorEastAsia" w:hAnsiTheme="majorEastAsia"/>
            <w:noProof/>
          </w:rPr>
          <w:t>OceanBase 部署概述</w:t>
        </w:r>
        <w:r w:rsidR="004C33A0">
          <w:rPr>
            <w:noProof/>
            <w:webHidden/>
          </w:rPr>
          <w:tab/>
        </w:r>
        <w:r w:rsidR="004C33A0">
          <w:rPr>
            <w:noProof/>
            <w:webHidden/>
          </w:rPr>
          <w:fldChar w:fldCharType="begin"/>
        </w:r>
        <w:r w:rsidR="004C33A0">
          <w:rPr>
            <w:noProof/>
            <w:webHidden/>
          </w:rPr>
          <w:instrText xml:space="preserve"> PAGEREF _Toc37621159 \h </w:instrText>
        </w:r>
        <w:r w:rsidR="004C33A0">
          <w:rPr>
            <w:noProof/>
            <w:webHidden/>
          </w:rPr>
        </w:r>
        <w:r w:rsidR="004C33A0">
          <w:rPr>
            <w:noProof/>
            <w:webHidden/>
          </w:rPr>
          <w:fldChar w:fldCharType="separate"/>
        </w:r>
        <w:r w:rsidR="004C33A0">
          <w:rPr>
            <w:noProof/>
            <w:webHidden/>
          </w:rPr>
          <w:t>6</w:t>
        </w:r>
        <w:r w:rsidR="004C33A0">
          <w:rPr>
            <w:noProof/>
            <w:webHidden/>
          </w:rPr>
          <w:fldChar w:fldCharType="end"/>
        </w:r>
      </w:hyperlink>
    </w:p>
    <w:p w:rsidR="004C33A0" w:rsidRDefault="000C30A0">
      <w:pPr>
        <w:pStyle w:val="TOC1"/>
        <w:tabs>
          <w:tab w:val="left" w:pos="420"/>
          <w:tab w:val="right" w:leader="dot" w:pos="8296"/>
        </w:tabs>
        <w:rPr>
          <w:rFonts w:eastAsiaTheme="minorEastAsia"/>
          <w:b w:val="0"/>
          <w:bCs w:val="0"/>
          <w:caps w:val="0"/>
          <w:noProof/>
          <w:sz w:val="21"/>
          <w:szCs w:val="24"/>
        </w:rPr>
      </w:pPr>
      <w:hyperlink w:anchor="_Toc37621160" w:history="1">
        <w:r w:rsidR="004C33A0" w:rsidRPr="00885B24">
          <w:rPr>
            <w:rStyle w:val="a3"/>
            <w:rFonts w:asciiTheme="majorEastAsia" w:eastAsiaTheme="majorEastAsia" w:hAnsiTheme="majorEastAsia" w:cs="Times New Roman (正文 CS 字体)"/>
            <w:noProof/>
          </w:rPr>
          <w:t>2.</w:t>
        </w:r>
        <w:r w:rsidR="004C33A0">
          <w:rPr>
            <w:rFonts w:eastAsiaTheme="minorEastAsia"/>
            <w:b w:val="0"/>
            <w:bCs w:val="0"/>
            <w:caps w:val="0"/>
            <w:noProof/>
            <w:sz w:val="21"/>
            <w:szCs w:val="24"/>
          </w:rPr>
          <w:tab/>
        </w:r>
        <w:r w:rsidR="004C33A0" w:rsidRPr="00885B24">
          <w:rPr>
            <w:rStyle w:val="a3"/>
            <w:rFonts w:asciiTheme="majorEastAsia" w:eastAsiaTheme="majorEastAsia" w:hAnsiTheme="majorEastAsia" w:cs="Times New Roman (正文 CS 字体)"/>
            <w:noProof/>
          </w:rPr>
          <w:t>环境准备</w:t>
        </w:r>
        <w:r w:rsidR="004C33A0">
          <w:rPr>
            <w:noProof/>
            <w:webHidden/>
          </w:rPr>
          <w:tab/>
        </w:r>
        <w:r w:rsidR="004C33A0">
          <w:rPr>
            <w:noProof/>
            <w:webHidden/>
          </w:rPr>
          <w:fldChar w:fldCharType="begin"/>
        </w:r>
        <w:r w:rsidR="004C33A0">
          <w:rPr>
            <w:noProof/>
            <w:webHidden/>
          </w:rPr>
          <w:instrText xml:space="preserve"> PAGEREF _Toc37621160 \h </w:instrText>
        </w:r>
        <w:r w:rsidR="004C33A0">
          <w:rPr>
            <w:noProof/>
            <w:webHidden/>
          </w:rPr>
        </w:r>
        <w:r w:rsidR="004C33A0">
          <w:rPr>
            <w:noProof/>
            <w:webHidden/>
          </w:rPr>
          <w:fldChar w:fldCharType="separate"/>
        </w:r>
        <w:r w:rsidR="004C33A0">
          <w:rPr>
            <w:noProof/>
            <w:webHidden/>
          </w:rPr>
          <w:t>8</w:t>
        </w:r>
        <w:r w:rsidR="004C33A0">
          <w:rPr>
            <w:noProof/>
            <w:webHidden/>
          </w:rPr>
          <w:fldChar w:fldCharType="end"/>
        </w:r>
      </w:hyperlink>
    </w:p>
    <w:p w:rsidR="004C33A0" w:rsidRDefault="000C30A0">
      <w:pPr>
        <w:pStyle w:val="TOC2"/>
        <w:tabs>
          <w:tab w:val="left" w:pos="840"/>
          <w:tab w:val="right" w:leader="dot" w:pos="8296"/>
        </w:tabs>
        <w:rPr>
          <w:rFonts w:eastAsiaTheme="minorEastAsia"/>
          <w:smallCaps w:val="0"/>
          <w:noProof/>
          <w:sz w:val="21"/>
          <w:szCs w:val="24"/>
        </w:rPr>
      </w:pPr>
      <w:hyperlink w:anchor="_Toc37621161" w:history="1">
        <w:r w:rsidR="004C33A0" w:rsidRPr="00885B24">
          <w:rPr>
            <w:rStyle w:val="a3"/>
            <w:rFonts w:asciiTheme="majorEastAsia" w:eastAsiaTheme="majorEastAsia" w:hAnsiTheme="majorEastAsia"/>
            <w:noProof/>
          </w:rPr>
          <w:t>2.1.</w:t>
        </w:r>
        <w:r w:rsidR="004C33A0">
          <w:rPr>
            <w:rFonts w:eastAsiaTheme="minorEastAsia"/>
            <w:smallCaps w:val="0"/>
            <w:noProof/>
            <w:sz w:val="21"/>
            <w:szCs w:val="24"/>
          </w:rPr>
          <w:tab/>
        </w:r>
        <w:r w:rsidR="004C33A0" w:rsidRPr="00885B24">
          <w:rPr>
            <w:rStyle w:val="a3"/>
            <w:rFonts w:asciiTheme="majorEastAsia" w:eastAsiaTheme="majorEastAsia" w:hAnsiTheme="majorEastAsia"/>
            <w:noProof/>
          </w:rPr>
          <w:t>软件包说明</w:t>
        </w:r>
        <w:r w:rsidR="004C33A0">
          <w:rPr>
            <w:noProof/>
            <w:webHidden/>
          </w:rPr>
          <w:tab/>
        </w:r>
        <w:r w:rsidR="004C33A0">
          <w:rPr>
            <w:noProof/>
            <w:webHidden/>
          </w:rPr>
          <w:fldChar w:fldCharType="begin"/>
        </w:r>
        <w:r w:rsidR="004C33A0">
          <w:rPr>
            <w:noProof/>
            <w:webHidden/>
          </w:rPr>
          <w:instrText xml:space="preserve"> PAGEREF _Toc37621161 \h </w:instrText>
        </w:r>
        <w:r w:rsidR="004C33A0">
          <w:rPr>
            <w:noProof/>
            <w:webHidden/>
          </w:rPr>
        </w:r>
        <w:r w:rsidR="004C33A0">
          <w:rPr>
            <w:noProof/>
            <w:webHidden/>
          </w:rPr>
          <w:fldChar w:fldCharType="separate"/>
        </w:r>
        <w:r w:rsidR="004C33A0">
          <w:rPr>
            <w:noProof/>
            <w:webHidden/>
          </w:rPr>
          <w:t>8</w:t>
        </w:r>
        <w:r w:rsidR="004C33A0">
          <w:rPr>
            <w:noProof/>
            <w:webHidden/>
          </w:rPr>
          <w:fldChar w:fldCharType="end"/>
        </w:r>
      </w:hyperlink>
    </w:p>
    <w:p w:rsidR="004C33A0" w:rsidRDefault="000C30A0">
      <w:pPr>
        <w:pStyle w:val="TOC2"/>
        <w:tabs>
          <w:tab w:val="left" w:pos="840"/>
          <w:tab w:val="right" w:leader="dot" w:pos="8296"/>
        </w:tabs>
        <w:rPr>
          <w:rFonts w:eastAsiaTheme="minorEastAsia"/>
          <w:smallCaps w:val="0"/>
          <w:noProof/>
          <w:sz w:val="21"/>
          <w:szCs w:val="24"/>
        </w:rPr>
      </w:pPr>
      <w:hyperlink w:anchor="_Toc37621162" w:history="1">
        <w:r w:rsidR="004C33A0" w:rsidRPr="00885B24">
          <w:rPr>
            <w:rStyle w:val="a3"/>
            <w:rFonts w:asciiTheme="majorEastAsia" w:eastAsiaTheme="majorEastAsia" w:hAnsiTheme="majorEastAsia"/>
            <w:noProof/>
          </w:rPr>
          <w:t>2.2.</w:t>
        </w:r>
        <w:r w:rsidR="004C33A0">
          <w:rPr>
            <w:rFonts w:eastAsiaTheme="minorEastAsia"/>
            <w:smallCaps w:val="0"/>
            <w:noProof/>
            <w:sz w:val="21"/>
            <w:szCs w:val="24"/>
          </w:rPr>
          <w:tab/>
        </w:r>
        <w:r w:rsidR="004C33A0" w:rsidRPr="00885B24">
          <w:rPr>
            <w:rStyle w:val="a3"/>
            <w:rFonts w:asciiTheme="majorEastAsia" w:eastAsiaTheme="majorEastAsia" w:hAnsiTheme="majorEastAsia"/>
            <w:noProof/>
          </w:rPr>
          <w:t>标准化环境的说明</w:t>
        </w:r>
        <w:r w:rsidR="004C33A0">
          <w:rPr>
            <w:noProof/>
            <w:webHidden/>
          </w:rPr>
          <w:tab/>
        </w:r>
        <w:r w:rsidR="004C33A0">
          <w:rPr>
            <w:noProof/>
            <w:webHidden/>
          </w:rPr>
          <w:fldChar w:fldCharType="begin"/>
        </w:r>
        <w:r w:rsidR="004C33A0">
          <w:rPr>
            <w:noProof/>
            <w:webHidden/>
          </w:rPr>
          <w:instrText xml:space="preserve"> PAGEREF _Toc37621162 \h </w:instrText>
        </w:r>
        <w:r w:rsidR="004C33A0">
          <w:rPr>
            <w:noProof/>
            <w:webHidden/>
          </w:rPr>
        </w:r>
        <w:r w:rsidR="004C33A0">
          <w:rPr>
            <w:noProof/>
            <w:webHidden/>
          </w:rPr>
          <w:fldChar w:fldCharType="separate"/>
        </w:r>
        <w:r w:rsidR="004C33A0">
          <w:rPr>
            <w:noProof/>
            <w:webHidden/>
          </w:rPr>
          <w:t>9</w:t>
        </w:r>
        <w:r w:rsidR="004C33A0">
          <w:rPr>
            <w:noProof/>
            <w:webHidden/>
          </w:rPr>
          <w:fldChar w:fldCharType="end"/>
        </w:r>
      </w:hyperlink>
    </w:p>
    <w:p w:rsidR="004C33A0" w:rsidRDefault="000C30A0">
      <w:pPr>
        <w:pStyle w:val="TOC2"/>
        <w:tabs>
          <w:tab w:val="left" w:pos="840"/>
          <w:tab w:val="right" w:leader="dot" w:pos="8296"/>
        </w:tabs>
        <w:rPr>
          <w:rFonts w:eastAsiaTheme="minorEastAsia"/>
          <w:smallCaps w:val="0"/>
          <w:noProof/>
          <w:sz w:val="21"/>
          <w:szCs w:val="24"/>
        </w:rPr>
      </w:pPr>
      <w:hyperlink w:anchor="_Toc37621163" w:history="1">
        <w:r w:rsidR="004C33A0" w:rsidRPr="00885B24">
          <w:rPr>
            <w:rStyle w:val="a3"/>
            <w:rFonts w:asciiTheme="majorEastAsia" w:eastAsiaTheme="majorEastAsia" w:hAnsiTheme="majorEastAsia"/>
            <w:noProof/>
          </w:rPr>
          <w:t>2.3.</w:t>
        </w:r>
        <w:r w:rsidR="004C33A0">
          <w:rPr>
            <w:rFonts w:eastAsiaTheme="minorEastAsia"/>
            <w:smallCaps w:val="0"/>
            <w:noProof/>
            <w:sz w:val="21"/>
            <w:szCs w:val="24"/>
          </w:rPr>
          <w:tab/>
        </w:r>
        <w:r w:rsidR="004C33A0" w:rsidRPr="00885B24">
          <w:rPr>
            <w:rStyle w:val="a3"/>
            <w:rFonts w:asciiTheme="majorEastAsia" w:eastAsiaTheme="majorEastAsia" w:hAnsiTheme="majorEastAsia"/>
            <w:noProof/>
          </w:rPr>
          <w:t>机器初始化</w:t>
        </w:r>
        <w:r w:rsidR="004C33A0">
          <w:rPr>
            <w:noProof/>
            <w:webHidden/>
          </w:rPr>
          <w:tab/>
        </w:r>
        <w:r w:rsidR="004C33A0">
          <w:rPr>
            <w:noProof/>
            <w:webHidden/>
          </w:rPr>
          <w:fldChar w:fldCharType="begin"/>
        </w:r>
        <w:r w:rsidR="004C33A0">
          <w:rPr>
            <w:noProof/>
            <w:webHidden/>
          </w:rPr>
          <w:instrText xml:space="preserve"> PAGEREF _Toc37621163 \h </w:instrText>
        </w:r>
        <w:r w:rsidR="004C33A0">
          <w:rPr>
            <w:noProof/>
            <w:webHidden/>
          </w:rPr>
        </w:r>
        <w:r w:rsidR="004C33A0">
          <w:rPr>
            <w:noProof/>
            <w:webHidden/>
          </w:rPr>
          <w:fldChar w:fldCharType="separate"/>
        </w:r>
        <w:r w:rsidR="004C33A0">
          <w:rPr>
            <w:noProof/>
            <w:webHidden/>
          </w:rPr>
          <w:t>12</w:t>
        </w:r>
        <w:r w:rsidR="004C33A0">
          <w:rPr>
            <w:noProof/>
            <w:webHidden/>
          </w:rPr>
          <w:fldChar w:fldCharType="end"/>
        </w:r>
      </w:hyperlink>
    </w:p>
    <w:p w:rsidR="00AF32D3" w:rsidRDefault="004C33A0" w:rsidP="00AF32D3">
      <w:pPr>
        <w:widowControl/>
        <w:ind w:firstLine="420"/>
        <w:jc w:val="left"/>
        <w:rPr>
          <w:rFonts w:asciiTheme="minorEastAsia" w:hAnsiTheme="minorEastAsia"/>
        </w:rPr>
      </w:pPr>
      <w:r>
        <w:rPr>
          <w:rFonts w:asciiTheme="minorEastAsia" w:hAnsiTheme="minorEastAsia"/>
        </w:rPr>
        <w:fldChar w:fldCharType="end"/>
      </w:r>
    </w:p>
    <w:p w:rsidR="00157AA4" w:rsidRDefault="00157AA4">
      <w:pPr>
        <w:widowControl/>
        <w:spacing w:before="160" w:after="160" w:line="360" w:lineRule="auto"/>
        <w:jc w:val="left"/>
        <w:rPr>
          <w:rFonts w:asciiTheme="minorEastAsia" w:hAnsiTheme="minorEastAsia"/>
        </w:rPr>
      </w:pPr>
      <w:r>
        <w:rPr>
          <w:rFonts w:asciiTheme="minorEastAsia" w:hAnsiTheme="minorEastAsia"/>
        </w:rPr>
        <w:br w:type="page"/>
      </w:r>
    </w:p>
    <w:p w:rsidR="00157AA4" w:rsidRPr="00E05836" w:rsidRDefault="00157AA4" w:rsidP="00AF32D3">
      <w:pPr>
        <w:widowControl/>
        <w:ind w:firstLine="420"/>
        <w:jc w:val="left"/>
        <w:rPr>
          <w:rFonts w:asciiTheme="minorEastAsia" w:hAnsiTheme="minorEastAsia"/>
        </w:rPr>
      </w:pPr>
    </w:p>
    <w:p w:rsidR="00AF32D3" w:rsidRPr="00AF2B7D" w:rsidRDefault="00AF32D3" w:rsidP="00941AE4">
      <w:pPr>
        <w:pStyle w:val="1"/>
        <w:jc w:val="left"/>
        <w:rPr>
          <w:rFonts w:asciiTheme="majorEastAsia" w:eastAsiaTheme="majorEastAsia" w:hAnsiTheme="majorEastAsia"/>
        </w:rPr>
      </w:pPr>
      <w:bookmarkStart w:id="1" w:name="_Toc37621151"/>
      <w:r w:rsidRPr="00AF2B7D">
        <w:rPr>
          <w:rFonts w:asciiTheme="majorEastAsia" w:eastAsiaTheme="majorEastAsia" w:hAnsiTheme="majorEastAsia" w:hint="eastAsia"/>
        </w:rPr>
        <w:t>引语</w:t>
      </w:r>
      <w:bookmarkEnd w:id="1"/>
    </w:p>
    <w:p w:rsidR="00AF32D3" w:rsidRPr="00E05836" w:rsidRDefault="00AF32D3" w:rsidP="009558C0">
      <w:pPr>
        <w:pStyle w:val="20"/>
      </w:pPr>
      <w:bookmarkStart w:id="2" w:name="_Toc37621152"/>
      <w:r w:rsidRPr="00E05836">
        <w:rPr>
          <w:rFonts w:hint="eastAsia"/>
        </w:rPr>
        <w:t>作者简介</w:t>
      </w:r>
      <w:bookmarkEnd w:id="2"/>
    </w:p>
    <w:p w:rsidR="00AF32D3" w:rsidRPr="00E05836" w:rsidRDefault="00AF32D3" w:rsidP="00AF32D3">
      <w:pPr>
        <w:spacing w:line="0" w:lineRule="atLeast"/>
        <w:ind w:firstLineChars="200" w:firstLine="420"/>
        <w:rPr>
          <w:rFonts w:asciiTheme="minorEastAsia" w:hAnsiTheme="minorEastAsia"/>
        </w:rPr>
      </w:pPr>
      <w:r w:rsidRPr="00E05836">
        <w:rPr>
          <w:rFonts w:asciiTheme="minorEastAsia" w:hAnsiTheme="minorEastAsia" w:hint="eastAsia"/>
        </w:rPr>
        <w:t xml:space="preserve">本人是 </w:t>
      </w:r>
      <w:r w:rsidRPr="00E05836">
        <w:rPr>
          <w:rFonts w:asciiTheme="minorEastAsia" w:hAnsiTheme="minorEastAsia"/>
        </w:rPr>
        <w:t>O</w:t>
      </w:r>
      <w:r w:rsidRPr="00E05836">
        <w:rPr>
          <w:rFonts w:asciiTheme="minorEastAsia" w:hAnsiTheme="minorEastAsia" w:hint="eastAsia"/>
        </w:rPr>
        <w:t xml:space="preserve">ceanBase 产品解决方案架构师，以前是 </w:t>
      </w:r>
      <w:r w:rsidRPr="00E05836">
        <w:rPr>
          <w:rFonts w:asciiTheme="minorEastAsia" w:hAnsiTheme="minorEastAsia"/>
        </w:rPr>
        <w:t>ORACLE/M</w:t>
      </w:r>
      <w:r w:rsidRPr="00E05836">
        <w:rPr>
          <w:rFonts w:asciiTheme="minorEastAsia" w:hAnsiTheme="minorEastAsia" w:hint="eastAsia"/>
        </w:rPr>
        <w:t>ySQL</w:t>
      </w:r>
      <w:r w:rsidRPr="00E05836">
        <w:rPr>
          <w:rFonts w:asciiTheme="minorEastAsia" w:hAnsiTheme="minorEastAsia"/>
        </w:rPr>
        <w:t>/SQL Server DBA</w:t>
      </w:r>
      <w:r w:rsidRPr="00E05836">
        <w:rPr>
          <w:rFonts w:asciiTheme="minorEastAsia" w:hAnsiTheme="minorEastAsia" w:hint="eastAsia"/>
        </w:rPr>
        <w:t xml:space="preserve">，支持过阿里巴巴 </w:t>
      </w:r>
      <w:r w:rsidRPr="00E05836">
        <w:rPr>
          <w:rFonts w:asciiTheme="minorEastAsia" w:hAnsiTheme="minorEastAsia"/>
        </w:rPr>
        <w:t>B2B</w:t>
      </w:r>
      <w:r w:rsidRPr="00E05836">
        <w:rPr>
          <w:rFonts w:asciiTheme="minorEastAsia" w:hAnsiTheme="minorEastAsia" w:hint="eastAsia"/>
        </w:rPr>
        <w:t xml:space="preserve"> 业务、淘宝阿里旺旺业务、阿里云数据库业务、天猫数据库。有个人微信公众号：o</w:t>
      </w:r>
      <w:r w:rsidRPr="00E05836">
        <w:rPr>
          <w:rFonts w:asciiTheme="minorEastAsia" w:hAnsiTheme="minorEastAsia"/>
        </w:rPr>
        <w:t xml:space="preserve">bpilot </w:t>
      </w:r>
      <w:r w:rsidRPr="00E05836">
        <w:rPr>
          <w:rFonts w:asciiTheme="minorEastAsia" w:hAnsiTheme="minorEastAsia" w:hint="eastAsia"/>
        </w:rPr>
        <w:t>，专注分享阿里数据库技术、分布式数据库技术以及相关的互联网产品。有兴趣的朋友可以关注一下。</w:t>
      </w:r>
    </w:p>
    <w:p w:rsidR="00AF32D3" w:rsidRPr="00E05836" w:rsidRDefault="00AF32D3" w:rsidP="00AF32D3">
      <w:pPr>
        <w:spacing w:line="0" w:lineRule="atLeast"/>
        <w:ind w:firstLineChars="200" w:firstLine="420"/>
        <w:rPr>
          <w:rFonts w:asciiTheme="minorEastAsia" w:hAnsiTheme="minorEastAsia"/>
        </w:rPr>
      </w:pPr>
    </w:p>
    <w:p w:rsidR="00AF32D3" w:rsidRPr="00E05836" w:rsidRDefault="00AF32D3" w:rsidP="00AF32D3">
      <w:pPr>
        <w:ind w:firstLineChars="200" w:firstLine="420"/>
        <w:rPr>
          <w:rFonts w:asciiTheme="minorEastAsia" w:hAnsiTheme="minorEastAsia"/>
        </w:rPr>
      </w:pPr>
      <w:r w:rsidRPr="00E05836">
        <w:rPr>
          <w:rFonts w:asciiTheme="minorEastAsia" w:hAnsiTheme="minorEastAsia"/>
          <w:noProof/>
        </w:rPr>
        <w:drawing>
          <wp:inline distT="0" distB="0" distL="0" distR="0" wp14:anchorId="1FB05278" wp14:editId="4A589B9C">
            <wp:extent cx="2184400" cy="21844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184400" cy="2184400"/>
                    </a:xfrm>
                    <a:prstGeom prst="rect">
                      <a:avLst/>
                    </a:prstGeom>
                  </pic:spPr>
                </pic:pic>
              </a:graphicData>
            </a:graphic>
          </wp:inline>
        </w:drawing>
      </w:r>
    </w:p>
    <w:p w:rsidR="00AF32D3" w:rsidRPr="00E05836" w:rsidRDefault="00AF32D3" w:rsidP="00AF32D3">
      <w:pPr>
        <w:spacing w:line="0" w:lineRule="atLeast"/>
        <w:ind w:firstLineChars="200" w:firstLine="420"/>
        <w:rPr>
          <w:rFonts w:asciiTheme="minorEastAsia" w:hAnsiTheme="minorEastAsia"/>
        </w:rPr>
      </w:pPr>
      <w:r w:rsidRPr="00E05836">
        <w:rPr>
          <w:rFonts w:asciiTheme="minorEastAsia" w:hAnsiTheme="minorEastAsia" w:hint="eastAsia"/>
        </w:rPr>
        <w:t xml:space="preserve">本人也是 </w:t>
      </w:r>
      <w:r w:rsidRPr="00E05836">
        <w:rPr>
          <w:rFonts w:asciiTheme="minorEastAsia" w:hAnsiTheme="minorEastAsia"/>
        </w:rPr>
        <w:t>O</w:t>
      </w:r>
      <w:r w:rsidRPr="00E05836">
        <w:rPr>
          <w:rFonts w:asciiTheme="minorEastAsia" w:hAnsiTheme="minorEastAsia" w:hint="eastAsia"/>
        </w:rPr>
        <w:t xml:space="preserve">ceanBase 售前，欢迎对 </w:t>
      </w:r>
      <w:r w:rsidRPr="00E05836">
        <w:rPr>
          <w:rFonts w:asciiTheme="minorEastAsia" w:hAnsiTheme="minorEastAsia"/>
        </w:rPr>
        <w:t>O</w:t>
      </w:r>
      <w:r w:rsidRPr="00E05836">
        <w:rPr>
          <w:rFonts w:asciiTheme="minorEastAsia" w:hAnsiTheme="minorEastAsia" w:hint="eastAsia"/>
        </w:rPr>
        <w:t>ceanBase 产品有兴趣的企业朋友联系我做产品咨询和交流。联系方式：个人公众号回复“加好友”。谢谢！</w:t>
      </w:r>
    </w:p>
    <w:p w:rsidR="00AF32D3" w:rsidRPr="00E05836" w:rsidRDefault="00AF32D3" w:rsidP="00AF32D3">
      <w:pPr>
        <w:ind w:firstLine="420"/>
        <w:jc w:val="left"/>
        <w:rPr>
          <w:rFonts w:asciiTheme="minorEastAsia" w:hAnsiTheme="minorEastAsia"/>
        </w:rPr>
      </w:pPr>
    </w:p>
    <w:p w:rsidR="00AF32D3" w:rsidRPr="009558C0" w:rsidRDefault="00AF32D3" w:rsidP="009558C0">
      <w:pPr>
        <w:pStyle w:val="20"/>
      </w:pPr>
      <w:bookmarkStart w:id="3" w:name="_Toc37621153"/>
      <w:r w:rsidRPr="009558C0">
        <w:rPr>
          <w:rFonts w:hint="eastAsia"/>
        </w:rPr>
        <w:t>文档受众和主旨</w:t>
      </w:r>
      <w:bookmarkEnd w:id="3"/>
    </w:p>
    <w:p w:rsidR="00AF32D3" w:rsidRPr="00E05836" w:rsidRDefault="00AF32D3" w:rsidP="00AF32D3">
      <w:pPr>
        <w:spacing w:line="0" w:lineRule="atLeast"/>
        <w:ind w:firstLineChars="200" w:firstLine="420"/>
        <w:rPr>
          <w:rFonts w:asciiTheme="minorEastAsia" w:hAnsiTheme="minorEastAsia"/>
        </w:rPr>
      </w:pPr>
      <w:r w:rsidRPr="00E05836">
        <w:rPr>
          <w:rFonts w:asciiTheme="minorEastAsia" w:hAnsiTheme="minorEastAsia" w:hint="eastAsia"/>
        </w:rPr>
        <w:t xml:space="preserve">本文档是为任何想了解OceanBase数据库的学生和学者、开发和运维朋友编写的，主要是介绍 </w:t>
      </w:r>
      <w:r w:rsidRPr="00E05836">
        <w:rPr>
          <w:rFonts w:asciiTheme="minorEastAsia" w:hAnsiTheme="minorEastAsia"/>
        </w:rPr>
        <w:t>O</w:t>
      </w:r>
      <w:r w:rsidRPr="00E05836">
        <w:rPr>
          <w:rFonts w:asciiTheme="minorEastAsia" w:hAnsiTheme="minorEastAsia" w:hint="eastAsia"/>
        </w:rPr>
        <w:t>ceanBase在</w:t>
      </w:r>
      <w:r w:rsidRPr="00E05836">
        <w:rPr>
          <w:rFonts w:asciiTheme="minorEastAsia" w:hAnsiTheme="minorEastAsia" w:hint="eastAsia"/>
          <w:b/>
          <w:bCs/>
        </w:rPr>
        <w:t>非标准环境</w:t>
      </w:r>
      <w:r w:rsidRPr="00E05836">
        <w:rPr>
          <w:rFonts w:asciiTheme="minorEastAsia" w:hAnsiTheme="minorEastAsia" w:hint="eastAsia"/>
        </w:rPr>
        <w:t>下（即不满足产品官方文档列举的最低条件）的独立部署方法，该方法也适合标准环境。</w:t>
      </w:r>
    </w:p>
    <w:p w:rsidR="00AF32D3" w:rsidRPr="00E05836" w:rsidRDefault="00AF32D3" w:rsidP="00AF32D3">
      <w:pPr>
        <w:spacing w:line="0" w:lineRule="atLeast"/>
        <w:ind w:firstLineChars="200" w:firstLine="420"/>
        <w:rPr>
          <w:rFonts w:asciiTheme="minorEastAsia" w:hAnsiTheme="minorEastAsia"/>
        </w:rPr>
      </w:pPr>
      <w:r w:rsidRPr="00E05836">
        <w:rPr>
          <w:rFonts w:asciiTheme="minorEastAsia" w:hAnsiTheme="minorEastAsia" w:hint="eastAsia"/>
        </w:rPr>
        <w:t>本文档是个人编写，掺杂个人经验，难免失误，仅用于学习。</w:t>
      </w:r>
      <w:r w:rsidRPr="00E05836">
        <w:rPr>
          <w:rFonts w:asciiTheme="minorEastAsia" w:hAnsiTheme="minorEastAsia" w:hint="eastAsia"/>
          <w:b/>
          <w:bCs/>
        </w:rPr>
        <w:t>本文档不是官方文档。</w:t>
      </w:r>
      <w:r w:rsidRPr="00E05836">
        <w:rPr>
          <w:rFonts w:asciiTheme="minorEastAsia" w:hAnsiTheme="minorEastAsia" w:hint="eastAsia"/>
        </w:rPr>
        <w:t xml:space="preserve">OceanBase 客户生产环境部署请按 </w:t>
      </w:r>
      <w:r w:rsidRPr="00E05836">
        <w:rPr>
          <w:rFonts w:asciiTheme="minorEastAsia" w:hAnsiTheme="minorEastAsia"/>
        </w:rPr>
        <w:t>O</w:t>
      </w:r>
      <w:r w:rsidRPr="00E05836">
        <w:rPr>
          <w:rFonts w:asciiTheme="minorEastAsia" w:hAnsiTheme="minorEastAsia" w:hint="eastAsia"/>
        </w:rPr>
        <w:t xml:space="preserve">ceanBase 产品交付文档部署或由 </w:t>
      </w:r>
      <w:r w:rsidRPr="00E05836">
        <w:rPr>
          <w:rFonts w:asciiTheme="minorEastAsia" w:hAnsiTheme="minorEastAsia"/>
        </w:rPr>
        <w:t>O</w:t>
      </w:r>
      <w:r w:rsidRPr="00E05836">
        <w:rPr>
          <w:rFonts w:asciiTheme="minorEastAsia" w:hAnsiTheme="minorEastAsia" w:hint="eastAsia"/>
        </w:rPr>
        <w:t>ceanBase 产品交付人员部署。</w:t>
      </w:r>
    </w:p>
    <w:p w:rsidR="00AF32D3" w:rsidRPr="00E05836" w:rsidRDefault="00AF32D3" w:rsidP="00AF32D3">
      <w:pPr>
        <w:ind w:firstLineChars="200" w:firstLine="420"/>
        <w:rPr>
          <w:rFonts w:asciiTheme="minorEastAsia" w:hAnsiTheme="minorEastAsia"/>
        </w:rPr>
      </w:pPr>
    </w:p>
    <w:p w:rsidR="00AF32D3" w:rsidRPr="00E05836" w:rsidRDefault="00AF32D3" w:rsidP="00AF32D3">
      <w:pPr>
        <w:ind w:firstLineChars="200" w:firstLine="420"/>
        <w:rPr>
          <w:rFonts w:asciiTheme="minorEastAsia" w:hAnsiTheme="minorEastAsia"/>
        </w:rPr>
      </w:pPr>
    </w:p>
    <w:p w:rsidR="00AF32D3" w:rsidRPr="009558C0" w:rsidRDefault="00AF32D3" w:rsidP="009558C0">
      <w:pPr>
        <w:pStyle w:val="20"/>
      </w:pPr>
      <w:bookmarkStart w:id="4" w:name="_Toc37621154"/>
      <w:r w:rsidRPr="009558C0">
        <w:rPr>
          <w:rFonts w:hint="eastAsia"/>
        </w:rPr>
        <w:t>文档（更新）获取、反馈途径</w:t>
      </w:r>
      <w:bookmarkEnd w:id="4"/>
    </w:p>
    <w:p w:rsidR="00AF32D3" w:rsidRPr="00E05836" w:rsidRDefault="00AF32D3" w:rsidP="00AF32D3">
      <w:pPr>
        <w:ind w:firstLineChars="200" w:firstLine="420"/>
        <w:rPr>
          <w:rFonts w:asciiTheme="minorEastAsia" w:hAnsiTheme="minorEastAsia"/>
        </w:rPr>
      </w:pPr>
      <w:r w:rsidRPr="00E05836">
        <w:rPr>
          <w:rFonts w:asciiTheme="minorEastAsia" w:hAnsiTheme="minorEastAsia" w:hint="eastAsia"/>
        </w:rPr>
        <w:t>本文档发布以及以后更新可以从以下途径获取和反馈：</w:t>
      </w:r>
    </w:p>
    <w:p w:rsidR="00AF32D3" w:rsidRPr="00E05836" w:rsidRDefault="00AF32D3" w:rsidP="00324912">
      <w:pPr>
        <w:pStyle w:val="af6"/>
        <w:numPr>
          <w:ilvl w:val="0"/>
          <w:numId w:val="2"/>
        </w:numPr>
        <w:spacing w:line="0" w:lineRule="atLeast"/>
        <w:rPr>
          <w:rFonts w:asciiTheme="minorEastAsia" w:hAnsiTheme="minorEastAsia"/>
        </w:rPr>
      </w:pPr>
      <w:r w:rsidRPr="00E05836">
        <w:rPr>
          <w:rFonts w:asciiTheme="minorEastAsia" w:hAnsiTheme="minorEastAsia" w:hint="eastAsia"/>
        </w:rPr>
        <w:t>通过个人公众号（obpilot） ，发消息“加好友”。</w:t>
      </w:r>
    </w:p>
    <w:p w:rsidR="00AF32D3" w:rsidRPr="00E05836" w:rsidRDefault="00AF32D3" w:rsidP="00324912">
      <w:pPr>
        <w:pStyle w:val="af6"/>
        <w:numPr>
          <w:ilvl w:val="0"/>
          <w:numId w:val="2"/>
        </w:numPr>
        <w:spacing w:line="0" w:lineRule="atLeast"/>
        <w:rPr>
          <w:rFonts w:asciiTheme="minorEastAsia" w:hAnsiTheme="minorEastAsia"/>
        </w:rPr>
      </w:pPr>
      <w:r w:rsidRPr="00E05836">
        <w:rPr>
          <w:rFonts w:asciiTheme="minorEastAsia" w:hAnsiTheme="minorEastAsia" w:hint="eastAsia"/>
        </w:rPr>
        <w:t>通过github 网址：</w:t>
      </w:r>
      <w:hyperlink r:id="rId9" w:history="1">
        <w:r w:rsidRPr="00E05836">
          <w:rPr>
            <w:rStyle w:val="a3"/>
            <w:rFonts w:asciiTheme="minorEastAsia" w:hAnsiTheme="minorEastAsia"/>
          </w:rPr>
          <w:t>https://github.com/obpilot/ob-docs</w:t>
        </w:r>
      </w:hyperlink>
      <w:r w:rsidRPr="00E05836">
        <w:rPr>
          <w:rFonts w:asciiTheme="minorEastAsia" w:hAnsiTheme="minorEastAsia"/>
        </w:rPr>
        <w:t xml:space="preserve"> </w:t>
      </w:r>
    </w:p>
    <w:p w:rsidR="00AF32D3" w:rsidRPr="00E05836" w:rsidRDefault="00AF32D3" w:rsidP="00324912">
      <w:pPr>
        <w:pStyle w:val="af6"/>
        <w:numPr>
          <w:ilvl w:val="0"/>
          <w:numId w:val="2"/>
        </w:numPr>
        <w:spacing w:line="0" w:lineRule="atLeast"/>
        <w:rPr>
          <w:rFonts w:asciiTheme="minorEastAsia" w:hAnsiTheme="minorEastAsia"/>
        </w:rPr>
      </w:pPr>
      <w:r w:rsidRPr="00E05836">
        <w:rPr>
          <w:rFonts w:asciiTheme="minorEastAsia" w:hAnsiTheme="minorEastAsia" w:hint="eastAsia"/>
        </w:rPr>
        <w:t>通过OceanBase 钉钉交流群（</w:t>
      </w:r>
      <w:r w:rsidRPr="00E05836">
        <w:rPr>
          <w:rFonts w:asciiTheme="minorEastAsia" w:hAnsiTheme="minorEastAsia"/>
          <w:szCs w:val="24"/>
        </w:rPr>
        <w:t>21949783</w:t>
      </w:r>
      <w:r w:rsidRPr="00E05836">
        <w:rPr>
          <w:rFonts w:asciiTheme="minorEastAsia" w:hAnsiTheme="minorEastAsia" w:hint="eastAsia"/>
        </w:rPr>
        <w:t xml:space="preserve">），在群里 </w:t>
      </w:r>
      <w:r w:rsidRPr="00E05836">
        <w:rPr>
          <w:rFonts w:asciiTheme="minorEastAsia" w:hAnsiTheme="minorEastAsia"/>
        </w:rPr>
        <w:t>@OB</w:t>
      </w:r>
      <w:r w:rsidRPr="00E05836">
        <w:rPr>
          <w:rFonts w:asciiTheme="minorEastAsia" w:hAnsiTheme="minorEastAsia" w:hint="eastAsia"/>
        </w:rPr>
        <w:t>庆涛</w:t>
      </w:r>
    </w:p>
    <w:p w:rsidR="00AF32D3" w:rsidRPr="00E05836" w:rsidRDefault="00AF32D3" w:rsidP="00AF32D3">
      <w:pPr>
        <w:pStyle w:val="af6"/>
        <w:ind w:left="840" w:firstLine="0"/>
        <w:rPr>
          <w:rFonts w:asciiTheme="minorEastAsia" w:hAnsiTheme="minorEastAsia"/>
        </w:rPr>
      </w:pPr>
    </w:p>
    <w:p w:rsidR="00AF32D3" w:rsidRPr="00E05836" w:rsidRDefault="00AF32D3" w:rsidP="00AF32D3">
      <w:pPr>
        <w:pStyle w:val="af6"/>
        <w:ind w:left="840" w:firstLine="0"/>
        <w:rPr>
          <w:rFonts w:asciiTheme="minorEastAsia" w:hAnsiTheme="minorEastAsia"/>
        </w:rPr>
      </w:pPr>
      <w:r w:rsidRPr="00E05836">
        <w:rPr>
          <w:rFonts w:asciiTheme="minorEastAsia" w:hAnsiTheme="minorEastAsia"/>
          <w:noProof/>
        </w:rPr>
        <w:lastRenderedPageBreak/>
        <w:drawing>
          <wp:inline distT="0" distB="0" distL="0" distR="0" wp14:anchorId="44569D97" wp14:editId="49E8959A">
            <wp:extent cx="2216505" cy="2749803"/>
            <wp:effectExtent l="0" t="0" r="635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1027" cy="2817443"/>
                    </a:xfrm>
                    <a:prstGeom prst="rect">
                      <a:avLst/>
                    </a:prstGeom>
                  </pic:spPr>
                </pic:pic>
              </a:graphicData>
            </a:graphic>
          </wp:inline>
        </w:drawing>
      </w:r>
    </w:p>
    <w:p w:rsidR="00AF32D3" w:rsidRPr="00E05836" w:rsidRDefault="00AF32D3" w:rsidP="00AF32D3">
      <w:pPr>
        <w:pStyle w:val="af6"/>
        <w:ind w:left="840" w:firstLine="0"/>
        <w:rPr>
          <w:rFonts w:asciiTheme="minorEastAsia" w:hAnsiTheme="minorEastAsia"/>
        </w:rPr>
      </w:pPr>
    </w:p>
    <w:p w:rsidR="00AF32D3" w:rsidRPr="009558C0" w:rsidRDefault="00AF32D3" w:rsidP="009558C0">
      <w:pPr>
        <w:pStyle w:val="20"/>
      </w:pPr>
      <w:bookmarkStart w:id="5" w:name="_Toc37621155"/>
      <w:r w:rsidRPr="009558C0">
        <w:rPr>
          <w:rFonts w:hint="eastAsia"/>
        </w:rPr>
        <w:t>相关文档</w:t>
      </w:r>
      <w:bookmarkEnd w:id="5"/>
    </w:p>
    <w:p w:rsidR="00AF32D3" w:rsidRPr="00E05836" w:rsidRDefault="000C30A0" w:rsidP="00324912">
      <w:pPr>
        <w:pStyle w:val="af6"/>
        <w:numPr>
          <w:ilvl w:val="0"/>
          <w:numId w:val="3"/>
        </w:numPr>
        <w:rPr>
          <w:rFonts w:asciiTheme="minorEastAsia" w:hAnsiTheme="minorEastAsia"/>
          <w:color w:val="0070C0"/>
        </w:rPr>
      </w:pPr>
      <w:hyperlink r:id="rId11" w:history="1">
        <w:r w:rsidR="00AF32D3" w:rsidRPr="00E05836">
          <w:rPr>
            <w:rStyle w:val="a3"/>
            <w:rFonts w:asciiTheme="minorEastAsia" w:hAnsiTheme="minorEastAsia" w:hint="eastAsia"/>
            <w:color w:val="0070C0"/>
          </w:rPr>
          <w:t>OceanBase</w:t>
        </w:r>
        <w:r w:rsidR="00AF32D3" w:rsidRPr="00E05836">
          <w:rPr>
            <w:rStyle w:val="a3"/>
            <w:rFonts w:asciiTheme="minorEastAsia" w:hAnsiTheme="minorEastAsia"/>
            <w:color w:val="0070C0"/>
          </w:rPr>
          <w:t xml:space="preserve"> 2.2 ORACLE</w:t>
        </w:r>
        <w:r w:rsidR="00AF32D3" w:rsidRPr="00E05836">
          <w:rPr>
            <w:rStyle w:val="a3"/>
            <w:rFonts w:asciiTheme="minorEastAsia" w:hAnsiTheme="minorEastAsia" w:hint="eastAsia"/>
            <w:color w:val="0070C0"/>
          </w:rPr>
          <w:t xml:space="preserve"> 实例和 </w:t>
        </w:r>
        <w:r w:rsidR="00AF32D3" w:rsidRPr="00E05836">
          <w:rPr>
            <w:rStyle w:val="a3"/>
            <w:rFonts w:asciiTheme="minorEastAsia" w:hAnsiTheme="minorEastAsia"/>
            <w:color w:val="0070C0"/>
          </w:rPr>
          <w:t>MySQL</w:t>
        </w:r>
        <w:r w:rsidR="00AF32D3" w:rsidRPr="00E05836">
          <w:rPr>
            <w:rStyle w:val="a3"/>
            <w:rFonts w:asciiTheme="minorEastAsia" w:hAnsiTheme="minorEastAsia" w:hint="eastAsia"/>
            <w:color w:val="0070C0"/>
          </w:rPr>
          <w:t>实例开发者指南</w:t>
        </w:r>
      </w:hyperlink>
    </w:p>
    <w:p w:rsidR="00AF32D3" w:rsidRDefault="00AF32D3" w:rsidP="00AF32D3">
      <w:pPr>
        <w:ind w:firstLine="420"/>
        <w:rPr>
          <w:color w:val="0070C0"/>
        </w:rPr>
      </w:pPr>
    </w:p>
    <w:p w:rsidR="00AF32D3" w:rsidRPr="009558C0" w:rsidRDefault="00AF32D3" w:rsidP="009558C0">
      <w:pPr>
        <w:pStyle w:val="20"/>
      </w:pPr>
      <w:bookmarkStart w:id="6" w:name="_Toc37621156"/>
      <w:r w:rsidRPr="009558C0">
        <w:rPr>
          <w:rFonts w:hint="eastAsia"/>
        </w:rPr>
        <w:t>约定</w:t>
      </w:r>
      <w:bookmarkEnd w:id="6"/>
    </w:p>
    <w:p w:rsidR="00AF32D3" w:rsidRDefault="00AF32D3" w:rsidP="00AF32D3">
      <w:pPr>
        <w:ind w:firstLine="420"/>
        <w:rPr>
          <w:lang w:val="x-none"/>
        </w:rPr>
      </w:pPr>
      <w:r>
        <w:rPr>
          <w:rFonts w:hint="eastAsia"/>
          <w:lang w:val="x-none"/>
        </w:rPr>
        <w:t>本文档使用的文本格式约定如下</w:t>
      </w:r>
    </w:p>
    <w:p w:rsidR="00AF32D3" w:rsidRDefault="00AF32D3" w:rsidP="00AF32D3">
      <w:pPr>
        <w:ind w:firstLine="420"/>
        <w:rPr>
          <w:lang w:val="x-non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71"/>
        <w:gridCol w:w="6946"/>
        <w:gridCol w:w="79"/>
      </w:tblGrid>
      <w:tr w:rsidR="00AF32D3" w:rsidTr="00AC6C29">
        <w:tc>
          <w:tcPr>
            <w:tcW w:w="1271" w:type="dxa"/>
          </w:tcPr>
          <w:p w:rsidR="00AF32D3" w:rsidRPr="005E2C52" w:rsidRDefault="00AF32D3" w:rsidP="00AC6C29">
            <w:pPr>
              <w:rPr>
                <w:lang w:val="x-none"/>
              </w:rPr>
            </w:pPr>
            <w:r>
              <w:rPr>
                <w:rFonts w:hint="eastAsia"/>
                <w:lang w:val="x-none"/>
              </w:rPr>
              <w:t>约定</w:t>
            </w:r>
          </w:p>
        </w:tc>
        <w:tc>
          <w:tcPr>
            <w:tcW w:w="7025" w:type="dxa"/>
            <w:gridSpan w:val="2"/>
          </w:tcPr>
          <w:p w:rsidR="00AF32D3" w:rsidRDefault="00AF32D3" w:rsidP="00AC6C29">
            <w:pPr>
              <w:ind w:firstLine="420"/>
              <w:rPr>
                <w:lang w:val="x-none"/>
              </w:rPr>
            </w:pPr>
            <w:r>
              <w:rPr>
                <w:rFonts w:hint="eastAsia"/>
                <w:lang w:val="x-none"/>
              </w:rPr>
              <w:t>含义</w:t>
            </w:r>
          </w:p>
        </w:tc>
      </w:tr>
      <w:tr w:rsidR="00AF32D3" w:rsidTr="00AC6C29">
        <w:tblPrEx>
          <w:tblLook w:val="0000" w:firstRow="0" w:lastRow="0" w:firstColumn="0" w:lastColumn="0" w:noHBand="0" w:noVBand="0"/>
        </w:tblPrEx>
        <w:trPr>
          <w:gridAfter w:val="1"/>
          <w:wAfter w:w="79" w:type="dxa"/>
        </w:trPr>
        <w:tc>
          <w:tcPr>
            <w:tcW w:w="1271" w:type="dxa"/>
          </w:tcPr>
          <w:p w:rsidR="00AF32D3" w:rsidRPr="00FE6B61" w:rsidRDefault="00AF32D3" w:rsidP="00AC6C29">
            <w:pPr>
              <w:rPr>
                <w:b/>
                <w:bCs/>
                <w:lang w:val="x-none"/>
              </w:rPr>
            </w:pPr>
            <w:r w:rsidRPr="00FE6B61">
              <w:rPr>
                <w:rFonts w:hint="eastAsia"/>
                <w:b/>
                <w:bCs/>
                <w:lang w:val="x-none"/>
              </w:rPr>
              <w:t>粗体</w:t>
            </w:r>
          </w:p>
        </w:tc>
        <w:tc>
          <w:tcPr>
            <w:tcW w:w="6946" w:type="dxa"/>
          </w:tcPr>
          <w:p w:rsidR="00AF32D3" w:rsidRDefault="00AF32D3" w:rsidP="00AC6C29">
            <w:pPr>
              <w:rPr>
                <w:lang w:val="x-none"/>
              </w:rPr>
            </w:pPr>
            <w:r w:rsidRPr="00025942">
              <w:rPr>
                <w:rFonts w:hint="eastAsia"/>
                <w:lang w:val="x-none"/>
              </w:rPr>
              <w:t>粗体字表示与操作相关联的图形用户界面元素，或文本或术语表中定义的术语。</w:t>
            </w:r>
          </w:p>
        </w:tc>
      </w:tr>
      <w:tr w:rsidR="00AF32D3" w:rsidTr="00AC6C29">
        <w:tc>
          <w:tcPr>
            <w:tcW w:w="1271" w:type="dxa"/>
          </w:tcPr>
          <w:p w:rsidR="00AF32D3" w:rsidRPr="00FE6B61" w:rsidRDefault="00AF32D3" w:rsidP="00AC6C29">
            <w:pPr>
              <w:rPr>
                <w:i/>
                <w:iCs/>
                <w:lang w:val="x-none"/>
              </w:rPr>
            </w:pPr>
            <w:r w:rsidRPr="00FE6B61">
              <w:rPr>
                <w:rFonts w:hint="eastAsia"/>
                <w:i/>
                <w:iCs/>
                <w:lang w:val="x-none"/>
              </w:rPr>
              <w:t>斜体</w:t>
            </w:r>
          </w:p>
        </w:tc>
        <w:tc>
          <w:tcPr>
            <w:tcW w:w="7025" w:type="dxa"/>
            <w:gridSpan w:val="2"/>
          </w:tcPr>
          <w:p w:rsidR="00AF32D3" w:rsidRDefault="00AF32D3" w:rsidP="00AC6C29">
            <w:pPr>
              <w:rPr>
                <w:lang w:val="x-none"/>
              </w:rPr>
            </w:pPr>
            <w:r w:rsidRPr="001461F5">
              <w:rPr>
                <w:rFonts w:hint="eastAsia"/>
                <w:lang w:val="x-none"/>
              </w:rPr>
              <w:t>斜体类型表示您提供特定值的</w:t>
            </w:r>
            <w:r>
              <w:rPr>
                <w:rFonts w:hint="eastAsia"/>
                <w:lang w:val="x-none"/>
              </w:rPr>
              <w:t>标题</w:t>
            </w:r>
            <w:r w:rsidRPr="001461F5">
              <w:rPr>
                <w:rFonts w:hint="eastAsia"/>
                <w:lang w:val="x-none"/>
              </w:rPr>
              <w:t>、强调或占位符变量。</w:t>
            </w:r>
          </w:p>
        </w:tc>
      </w:tr>
      <w:tr w:rsidR="00AF32D3" w:rsidTr="00AC6C29">
        <w:tc>
          <w:tcPr>
            <w:tcW w:w="1271" w:type="dxa"/>
          </w:tcPr>
          <w:p w:rsidR="00AF32D3" w:rsidRPr="00FE6B61" w:rsidRDefault="00AF32D3" w:rsidP="00AC6C29">
            <w:pPr>
              <w:rPr>
                <w:rFonts w:ascii="Space Mono" w:hAnsi="Space Mono"/>
                <w:lang w:val="x-none"/>
              </w:rPr>
            </w:pPr>
            <w:r w:rsidRPr="00FE6B61">
              <w:rPr>
                <w:rFonts w:ascii="Space Mono" w:hAnsi="Space Mono"/>
                <w:lang w:val="x-none"/>
              </w:rPr>
              <w:t>等宽字体</w:t>
            </w:r>
          </w:p>
        </w:tc>
        <w:tc>
          <w:tcPr>
            <w:tcW w:w="7025" w:type="dxa"/>
            <w:gridSpan w:val="2"/>
          </w:tcPr>
          <w:p w:rsidR="00AF32D3" w:rsidRDefault="00AF32D3" w:rsidP="00AC6C29">
            <w:pPr>
              <w:rPr>
                <w:lang w:val="x-none"/>
              </w:rPr>
            </w:pPr>
            <w:r>
              <w:rPr>
                <w:rFonts w:hint="eastAsia"/>
                <w:lang w:val="x-none"/>
              </w:rPr>
              <w:t>等宽字体</w:t>
            </w:r>
            <w:r w:rsidRPr="005B4277">
              <w:rPr>
                <w:rFonts w:hint="eastAsia"/>
                <w:lang w:val="x-none"/>
              </w:rPr>
              <w:t>表示段落中的命令、URL、示例中的代码、屏幕上出现的文本或输入的文本。</w:t>
            </w:r>
          </w:p>
        </w:tc>
      </w:tr>
    </w:tbl>
    <w:p w:rsidR="00AF32D3" w:rsidRDefault="00AF32D3" w:rsidP="00AF32D3">
      <w:pPr>
        <w:ind w:firstLine="420"/>
        <w:rPr>
          <w:color w:val="0070C0"/>
        </w:rPr>
      </w:pPr>
    </w:p>
    <w:p w:rsidR="00AF32D3" w:rsidRPr="003147A5" w:rsidRDefault="00AF32D3" w:rsidP="00AF32D3">
      <w:pPr>
        <w:widowControl/>
        <w:ind w:firstLine="420"/>
        <w:jc w:val="left"/>
        <w:rPr>
          <w:color w:val="000000" w:themeColor="text1"/>
        </w:rPr>
      </w:pPr>
      <w:r>
        <w:rPr>
          <w:color w:val="0070C0"/>
        </w:rPr>
        <w:br w:type="page"/>
      </w:r>
    </w:p>
    <w:p w:rsidR="00625282" w:rsidRPr="00E63547" w:rsidRDefault="00863A50" w:rsidP="00DD4BAB">
      <w:pPr>
        <w:pStyle w:val="1"/>
        <w:numPr>
          <w:ilvl w:val="0"/>
          <w:numId w:val="10"/>
        </w:numPr>
        <w:jc w:val="left"/>
        <w:rPr>
          <w:rFonts w:asciiTheme="majorEastAsia" w:eastAsiaTheme="majorEastAsia" w:hAnsiTheme="majorEastAsia" w:cs="Times New Roman (正文 CS 字体)"/>
          <w:color w:val="000000" w:themeColor="text1"/>
        </w:rPr>
      </w:pPr>
      <w:bookmarkStart w:id="7" w:name="_Toc37621157"/>
      <w:r w:rsidRPr="00E63547">
        <w:rPr>
          <w:rFonts w:asciiTheme="majorEastAsia" w:eastAsiaTheme="majorEastAsia" w:hAnsiTheme="majorEastAsia" w:cs="Times New Roman (正文 CS 字体)" w:hint="eastAsia"/>
          <w:color w:val="000000" w:themeColor="text1"/>
        </w:rPr>
        <w:lastRenderedPageBreak/>
        <w:t>前</w:t>
      </w:r>
      <w:r w:rsidR="00AF32D3" w:rsidRPr="00E63547">
        <w:rPr>
          <w:rFonts w:asciiTheme="majorEastAsia" w:eastAsiaTheme="majorEastAsia" w:hAnsiTheme="majorEastAsia" w:cs="Times New Roman (正文 CS 字体)" w:hint="eastAsia"/>
          <w:color w:val="000000" w:themeColor="text1"/>
        </w:rPr>
        <w:t>言</w:t>
      </w:r>
      <w:bookmarkEnd w:id="7"/>
    </w:p>
    <w:p w:rsidR="006948EB" w:rsidRPr="00E63547" w:rsidRDefault="00595C49" w:rsidP="00DD4BAB">
      <w:pPr>
        <w:pStyle w:val="20"/>
        <w:numPr>
          <w:ilvl w:val="1"/>
          <w:numId w:val="10"/>
        </w:numPr>
        <w:rPr>
          <w:rFonts w:asciiTheme="majorEastAsia" w:eastAsiaTheme="majorEastAsia" w:hAnsiTheme="majorEastAsia"/>
        </w:rPr>
      </w:pPr>
      <w:bookmarkStart w:id="8" w:name="_Toc37621158"/>
      <w:r w:rsidRPr="00E63547">
        <w:rPr>
          <w:rFonts w:asciiTheme="majorEastAsia" w:eastAsiaTheme="majorEastAsia" w:hAnsiTheme="majorEastAsia" w:hint="eastAsia"/>
        </w:rPr>
        <w:t>OceanBase 产品简介</w:t>
      </w:r>
      <w:bookmarkEnd w:id="8"/>
    </w:p>
    <w:p w:rsidR="00595C49" w:rsidRDefault="0030140B" w:rsidP="00AF32D3">
      <w:pPr>
        <w:ind w:firstLine="420"/>
        <w:rPr>
          <w:color w:val="000000" w:themeColor="text1"/>
        </w:rPr>
      </w:pPr>
      <w:r>
        <w:rPr>
          <w:rFonts w:hint="eastAsia"/>
          <w:color w:val="000000" w:themeColor="text1"/>
        </w:rPr>
        <w:t>OceanBase</w:t>
      </w:r>
      <w:r w:rsidR="004D4487">
        <w:rPr>
          <w:rFonts w:hint="eastAsia"/>
          <w:color w:val="000000" w:themeColor="text1"/>
        </w:rPr>
        <w:t xml:space="preserve"> 是阿里巴巴和蚂蚁金服完全自主研发的分布式关系型数据库，自 </w:t>
      </w:r>
      <w:r w:rsidR="004D4487">
        <w:rPr>
          <w:color w:val="000000" w:themeColor="text1"/>
        </w:rPr>
        <w:t>201</w:t>
      </w:r>
      <w:r w:rsidR="00835DEA">
        <w:rPr>
          <w:color w:val="000000" w:themeColor="text1"/>
        </w:rPr>
        <w:t>0</w:t>
      </w:r>
      <w:r w:rsidR="004D4487">
        <w:rPr>
          <w:rFonts w:hint="eastAsia"/>
          <w:color w:val="000000" w:themeColor="text1"/>
        </w:rPr>
        <w:t xml:space="preserve"> 年开始</w:t>
      </w:r>
      <w:r w:rsidR="00826C3B">
        <w:rPr>
          <w:rFonts w:hint="eastAsia"/>
          <w:color w:val="000000" w:themeColor="text1"/>
        </w:rPr>
        <w:t>开发</w:t>
      </w:r>
      <w:r w:rsidR="004D4487">
        <w:rPr>
          <w:rFonts w:hint="eastAsia"/>
          <w:color w:val="000000" w:themeColor="text1"/>
        </w:rPr>
        <w:t xml:space="preserve">到现今也有近 </w:t>
      </w:r>
      <w:r w:rsidR="004D4487">
        <w:rPr>
          <w:color w:val="000000" w:themeColor="text1"/>
        </w:rPr>
        <w:t>10</w:t>
      </w:r>
      <w:r w:rsidR="004D4487">
        <w:rPr>
          <w:rFonts w:hint="eastAsia"/>
          <w:color w:val="000000" w:themeColor="text1"/>
        </w:rPr>
        <w:t xml:space="preserve"> 年历史了。</w:t>
      </w:r>
    </w:p>
    <w:p w:rsidR="00F41FD2" w:rsidRDefault="00F41FD2" w:rsidP="00AF32D3">
      <w:pPr>
        <w:ind w:firstLine="420"/>
        <w:rPr>
          <w:color w:val="000000" w:themeColor="text1"/>
        </w:rPr>
      </w:pPr>
    </w:p>
    <w:p w:rsidR="004D4487" w:rsidRDefault="004D4487" w:rsidP="00AF32D3">
      <w:pPr>
        <w:ind w:firstLine="420"/>
        <w:rPr>
          <w:color w:val="000000" w:themeColor="text1"/>
        </w:rPr>
      </w:pPr>
      <w:r>
        <w:rPr>
          <w:rFonts w:hint="eastAsia"/>
          <w:color w:val="000000" w:themeColor="text1"/>
        </w:rPr>
        <w:t>OceanBase 历经三个大的版本：0</w:t>
      </w:r>
      <w:r>
        <w:rPr>
          <w:color w:val="000000" w:themeColor="text1"/>
        </w:rPr>
        <w:t>.</w:t>
      </w:r>
      <w:r>
        <w:rPr>
          <w:rFonts w:hint="eastAsia"/>
          <w:color w:val="000000" w:themeColor="text1"/>
        </w:rPr>
        <w:t>x、1</w:t>
      </w:r>
      <w:r>
        <w:rPr>
          <w:color w:val="000000" w:themeColor="text1"/>
        </w:rPr>
        <w:t>.</w:t>
      </w:r>
      <w:r>
        <w:rPr>
          <w:rFonts w:hint="eastAsia"/>
          <w:color w:val="000000" w:themeColor="text1"/>
        </w:rPr>
        <w:t xml:space="preserve">x 和 </w:t>
      </w:r>
      <w:r>
        <w:rPr>
          <w:color w:val="000000" w:themeColor="text1"/>
        </w:rPr>
        <w:t>2.</w:t>
      </w:r>
      <w:r>
        <w:rPr>
          <w:rFonts w:hint="eastAsia"/>
          <w:color w:val="000000" w:themeColor="text1"/>
        </w:rPr>
        <w:t>x。</w:t>
      </w:r>
      <w:r w:rsidR="00FF16E7">
        <w:rPr>
          <w:color w:val="000000" w:themeColor="text1"/>
        </w:rPr>
        <w:t>1.</w:t>
      </w:r>
      <w:r w:rsidR="00FF16E7">
        <w:rPr>
          <w:rFonts w:hint="eastAsia"/>
          <w:color w:val="000000" w:themeColor="text1"/>
        </w:rPr>
        <w:t xml:space="preserve">x 版本目前到了 </w:t>
      </w:r>
      <w:r w:rsidR="00FF16E7">
        <w:rPr>
          <w:color w:val="000000" w:themeColor="text1"/>
        </w:rPr>
        <w:t>1.4</w:t>
      </w:r>
      <w:r w:rsidR="00FF16E7">
        <w:rPr>
          <w:rFonts w:hint="eastAsia"/>
          <w:color w:val="000000" w:themeColor="text1"/>
        </w:rPr>
        <w:t xml:space="preserve"> 比较成熟，2</w:t>
      </w:r>
      <w:r w:rsidR="00FF16E7">
        <w:rPr>
          <w:color w:val="000000" w:themeColor="text1"/>
        </w:rPr>
        <w:t>.</w:t>
      </w:r>
      <w:r w:rsidR="00FF16E7">
        <w:rPr>
          <w:rFonts w:hint="eastAsia"/>
          <w:color w:val="000000" w:themeColor="text1"/>
        </w:rPr>
        <w:t xml:space="preserve">x 版本目前到了 </w:t>
      </w:r>
      <w:r w:rsidR="00FF16E7">
        <w:rPr>
          <w:color w:val="000000" w:themeColor="text1"/>
        </w:rPr>
        <w:t>2.2</w:t>
      </w:r>
      <w:r w:rsidR="00FF16E7">
        <w:rPr>
          <w:rFonts w:hint="eastAsia"/>
          <w:color w:val="000000" w:themeColor="text1"/>
        </w:rPr>
        <w:t>。</w:t>
      </w:r>
    </w:p>
    <w:p w:rsidR="004D4487" w:rsidRDefault="004D4487" w:rsidP="00AF32D3">
      <w:pPr>
        <w:ind w:firstLine="420"/>
        <w:rPr>
          <w:color w:val="000000" w:themeColor="text1"/>
        </w:rPr>
      </w:pPr>
    </w:p>
    <w:p w:rsidR="004D4487" w:rsidRDefault="006E15F2" w:rsidP="00AF32D3">
      <w:pPr>
        <w:ind w:firstLine="420"/>
        <w:rPr>
          <w:color w:val="000000" w:themeColor="text1"/>
        </w:rPr>
      </w:pPr>
      <w:r>
        <w:rPr>
          <w:rFonts w:hint="eastAsia"/>
          <w:color w:val="000000" w:themeColor="text1"/>
        </w:rPr>
        <w:t xml:space="preserve">OceanBase </w:t>
      </w:r>
      <w:r w:rsidR="00CD1EB6">
        <w:rPr>
          <w:rFonts w:hint="eastAsia"/>
          <w:color w:val="000000" w:themeColor="text1"/>
        </w:rPr>
        <w:t>当前</w:t>
      </w:r>
      <w:r>
        <w:rPr>
          <w:rFonts w:hint="eastAsia"/>
          <w:color w:val="000000" w:themeColor="text1"/>
        </w:rPr>
        <w:t>的主要业务场景是在金融</w:t>
      </w:r>
      <w:r w:rsidR="00CD1EB6">
        <w:rPr>
          <w:rFonts w:hint="eastAsia"/>
          <w:color w:val="000000" w:themeColor="text1"/>
        </w:rPr>
        <w:t>，但并不限于金融。</w:t>
      </w:r>
      <w:r w:rsidR="008C7651">
        <w:rPr>
          <w:rFonts w:hint="eastAsia"/>
          <w:color w:val="000000" w:themeColor="text1"/>
        </w:rPr>
        <w:t xml:space="preserve">除了支付宝和淘宝外，OceanBase 还在网商银行、南京银行、苏州银行、招生证券、人保财险、西安银行等客户开始使用。蚂蚁金融云和阿里云上也有上百家金融客户业务运行在 </w:t>
      </w:r>
      <w:r w:rsidR="008C7651">
        <w:rPr>
          <w:color w:val="000000" w:themeColor="text1"/>
        </w:rPr>
        <w:t>O</w:t>
      </w:r>
      <w:r w:rsidR="008C7651">
        <w:rPr>
          <w:rFonts w:hint="eastAsia"/>
          <w:color w:val="000000" w:themeColor="text1"/>
        </w:rPr>
        <w:t>ceanBase 上。</w:t>
      </w:r>
    </w:p>
    <w:p w:rsidR="008C7651" w:rsidRDefault="008C7651" w:rsidP="00AF32D3">
      <w:pPr>
        <w:ind w:firstLine="420"/>
        <w:rPr>
          <w:color w:val="000000" w:themeColor="text1"/>
        </w:rPr>
      </w:pPr>
    </w:p>
    <w:p w:rsidR="004C1AD2" w:rsidRPr="004D4487" w:rsidRDefault="004C1AD2" w:rsidP="00AF32D3">
      <w:pPr>
        <w:ind w:firstLine="420"/>
        <w:rPr>
          <w:color w:val="000000" w:themeColor="text1"/>
        </w:rPr>
      </w:pPr>
      <w:r>
        <w:rPr>
          <w:rFonts w:hint="eastAsia"/>
          <w:color w:val="000000" w:themeColor="text1"/>
        </w:rPr>
        <w:t xml:space="preserve">阿里巴巴和蚂蚁金服的数据库发展路线是两条独立的。在早期都面临去 </w:t>
      </w:r>
      <w:r>
        <w:rPr>
          <w:color w:val="000000" w:themeColor="text1"/>
        </w:rPr>
        <w:t>ORACLE</w:t>
      </w:r>
      <w:r>
        <w:rPr>
          <w:rFonts w:hint="eastAsia"/>
          <w:color w:val="000000" w:themeColor="text1"/>
        </w:rPr>
        <w:t xml:space="preserve">问题时，阿里巴巴走了分布式 </w:t>
      </w:r>
      <w:r>
        <w:rPr>
          <w:color w:val="000000" w:themeColor="text1"/>
        </w:rPr>
        <w:t>M</w:t>
      </w:r>
      <w:r>
        <w:rPr>
          <w:rFonts w:hint="eastAsia"/>
          <w:color w:val="000000" w:themeColor="text1"/>
        </w:rPr>
        <w:t xml:space="preserve">ySQL数据库这条路线，蚂蚁金服走了分布式 </w:t>
      </w:r>
      <w:r>
        <w:rPr>
          <w:color w:val="000000" w:themeColor="text1"/>
        </w:rPr>
        <w:t>ORACLE</w:t>
      </w:r>
      <w:r>
        <w:rPr>
          <w:rFonts w:hint="eastAsia"/>
          <w:color w:val="000000" w:themeColor="text1"/>
        </w:rPr>
        <w:t xml:space="preserve"> 数据库这条路线，随后才逐步用</w:t>
      </w:r>
      <w:r>
        <w:rPr>
          <w:color w:val="000000" w:themeColor="text1"/>
        </w:rPr>
        <w:t>O</w:t>
      </w:r>
      <w:r>
        <w:rPr>
          <w:rFonts w:hint="eastAsia"/>
          <w:color w:val="000000" w:themeColor="text1"/>
        </w:rPr>
        <w:t xml:space="preserve">ceanBase将 </w:t>
      </w:r>
      <w:r>
        <w:rPr>
          <w:color w:val="000000" w:themeColor="text1"/>
        </w:rPr>
        <w:t>ORACLE</w:t>
      </w:r>
      <w:r>
        <w:rPr>
          <w:rFonts w:hint="eastAsia"/>
          <w:color w:val="000000" w:themeColor="text1"/>
        </w:rPr>
        <w:t xml:space="preserve"> 替换掉。所以蚂蚁金服的数据库架构完整的说是 </w:t>
      </w:r>
      <w:r>
        <w:rPr>
          <w:color w:val="000000" w:themeColor="text1"/>
        </w:rPr>
        <w:t>SOFA</w:t>
      </w:r>
      <w:r>
        <w:rPr>
          <w:rFonts w:hint="eastAsia"/>
          <w:color w:val="000000" w:themeColor="text1"/>
        </w:rPr>
        <w:t xml:space="preserve">体系的分布式数据访问代理 </w:t>
      </w:r>
      <w:r>
        <w:rPr>
          <w:color w:val="000000" w:themeColor="text1"/>
        </w:rPr>
        <w:t>DBP</w:t>
      </w:r>
      <w:r>
        <w:rPr>
          <w:rFonts w:hint="eastAsia"/>
          <w:color w:val="000000" w:themeColor="text1"/>
        </w:rPr>
        <w:t xml:space="preserve"> 加分布式数据库 </w:t>
      </w:r>
      <w:r>
        <w:rPr>
          <w:color w:val="000000" w:themeColor="text1"/>
        </w:rPr>
        <w:t>O</w:t>
      </w:r>
      <w:r>
        <w:rPr>
          <w:rFonts w:hint="eastAsia"/>
          <w:color w:val="000000" w:themeColor="text1"/>
        </w:rPr>
        <w:t>ceanBase。</w:t>
      </w:r>
      <w:r w:rsidR="00724E0E">
        <w:rPr>
          <w:rFonts w:hint="eastAsia"/>
          <w:color w:val="000000" w:themeColor="text1"/>
        </w:rPr>
        <w:t xml:space="preserve">蚂蚁金服之所以不用 </w:t>
      </w:r>
      <w:r w:rsidR="00724E0E">
        <w:rPr>
          <w:color w:val="000000" w:themeColor="text1"/>
        </w:rPr>
        <w:t>M</w:t>
      </w:r>
      <w:r w:rsidR="00724E0E">
        <w:rPr>
          <w:rFonts w:hint="eastAsia"/>
          <w:color w:val="000000" w:themeColor="text1"/>
        </w:rPr>
        <w:t xml:space="preserve">ySQL 作为金融数据库是因为 </w:t>
      </w:r>
      <w:r w:rsidR="00724E0E">
        <w:rPr>
          <w:color w:val="000000" w:themeColor="text1"/>
        </w:rPr>
        <w:t>MySQL</w:t>
      </w:r>
      <w:r w:rsidR="00724E0E">
        <w:rPr>
          <w:rFonts w:hint="eastAsia"/>
          <w:color w:val="000000" w:themeColor="text1"/>
        </w:rPr>
        <w:t>在高可用和数据强一致方面的天然缺陷。</w:t>
      </w:r>
      <w:r w:rsidR="002B338C">
        <w:rPr>
          <w:rFonts w:hint="eastAsia"/>
          <w:color w:val="000000" w:themeColor="text1"/>
        </w:rPr>
        <w:t xml:space="preserve"> </w:t>
      </w:r>
    </w:p>
    <w:p w:rsidR="004D4487" w:rsidRDefault="004D4487" w:rsidP="00AF32D3">
      <w:pPr>
        <w:ind w:firstLine="420"/>
        <w:rPr>
          <w:color w:val="000000" w:themeColor="text1"/>
        </w:rPr>
      </w:pPr>
    </w:p>
    <w:p w:rsidR="006E631D" w:rsidRDefault="006E631D" w:rsidP="00AF32D3">
      <w:pPr>
        <w:ind w:firstLine="420"/>
        <w:rPr>
          <w:color w:val="000000" w:themeColor="text1"/>
        </w:rPr>
      </w:pPr>
      <w:r>
        <w:rPr>
          <w:rFonts w:hint="eastAsia"/>
          <w:color w:val="000000" w:themeColor="text1"/>
        </w:rPr>
        <w:t>OceanBase 的分布式数据库架构</w:t>
      </w:r>
      <w:r w:rsidR="00E77D36">
        <w:rPr>
          <w:rFonts w:hint="eastAsia"/>
          <w:color w:val="000000" w:themeColor="text1"/>
        </w:rPr>
        <w:t>是原生的，跟分布式数据库中间件有根本的区别。OceanBase 有着很多独特的功能</w:t>
      </w:r>
      <w:r w:rsidR="00915A66">
        <w:rPr>
          <w:rFonts w:hint="eastAsia"/>
          <w:color w:val="000000" w:themeColor="text1"/>
        </w:rPr>
        <w:t>。这里就不深入介绍，有兴趣的朋友可以查看我的个人公众号。</w:t>
      </w:r>
    </w:p>
    <w:p w:rsidR="0030033C" w:rsidRDefault="0030033C" w:rsidP="00AF32D3">
      <w:pPr>
        <w:ind w:firstLine="420"/>
        <w:rPr>
          <w:color w:val="000000" w:themeColor="text1"/>
        </w:rPr>
      </w:pPr>
    </w:p>
    <w:p w:rsidR="00847DBB" w:rsidRPr="0030033C" w:rsidRDefault="00847DBB" w:rsidP="00AF32D3">
      <w:pPr>
        <w:ind w:firstLine="420"/>
        <w:rPr>
          <w:b/>
          <w:bCs/>
          <w:color w:val="000000" w:themeColor="text1"/>
        </w:rPr>
      </w:pPr>
      <w:r w:rsidRPr="0030033C">
        <w:rPr>
          <w:rFonts w:hint="eastAsia"/>
          <w:b/>
          <w:bCs/>
          <w:color w:val="000000" w:themeColor="text1"/>
        </w:rPr>
        <w:t>OceanBase 的核心能力包括：</w:t>
      </w:r>
    </w:p>
    <w:p w:rsidR="00113978" w:rsidRDefault="00113978" w:rsidP="00324912">
      <w:pPr>
        <w:pStyle w:val="af6"/>
        <w:numPr>
          <w:ilvl w:val="0"/>
          <w:numId w:val="4"/>
        </w:numPr>
        <w:ind w:left="420" w:firstLine="0"/>
        <w:rPr>
          <w:color w:val="000000" w:themeColor="text1"/>
        </w:rPr>
      </w:pPr>
      <w:r>
        <w:rPr>
          <w:rFonts w:hint="eastAsia"/>
          <w:color w:val="000000" w:themeColor="text1"/>
        </w:rPr>
        <w:t>一个集群跨机房跨地域部署，天然适合数据库异地多活或容灾</w:t>
      </w:r>
      <w:r w:rsidR="00C32CE1">
        <w:rPr>
          <w:rFonts w:hint="eastAsia"/>
          <w:color w:val="000000" w:themeColor="text1"/>
        </w:rPr>
        <w:t>建设</w:t>
      </w:r>
      <w:r>
        <w:rPr>
          <w:rFonts w:hint="eastAsia"/>
          <w:color w:val="000000" w:themeColor="text1"/>
        </w:rPr>
        <w:t>。</w:t>
      </w:r>
    </w:p>
    <w:p w:rsidR="00847DBB" w:rsidRDefault="00847DBB" w:rsidP="00324912">
      <w:pPr>
        <w:pStyle w:val="af6"/>
        <w:numPr>
          <w:ilvl w:val="0"/>
          <w:numId w:val="4"/>
        </w:numPr>
        <w:ind w:left="420" w:firstLine="0"/>
        <w:rPr>
          <w:color w:val="000000" w:themeColor="text1"/>
        </w:rPr>
      </w:pPr>
      <w:r>
        <w:rPr>
          <w:rFonts w:hint="eastAsia"/>
          <w:color w:val="000000" w:themeColor="text1"/>
        </w:rPr>
        <w:t>极致的高可用能力。故障时自动恢复（</w:t>
      </w:r>
      <w:r>
        <w:rPr>
          <w:color w:val="000000" w:themeColor="text1"/>
        </w:rPr>
        <w:t>RTO</w:t>
      </w:r>
      <w:r>
        <w:rPr>
          <w:rFonts w:hint="eastAsia"/>
          <w:color w:val="000000" w:themeColor="text1"/>
        </w:rPr>
        <w:t xml:space="preserve"> </w:t>
      </w:r>
      <w:r>
        <w:rPr>
          <w:rFonts w:hint="eastAsia"/>
          <w:color w:val="000000" w:themeColor="text1"/>
        </w:rPr>
        <w:t>约</w:t>
      </w:r>
      <w:r>
        <w:rPr>
          <w:rFonts w:hint="eastAsia"/>
          <w:color w:val="000000" w:themeColor="text1"/>
        </w:rPr>
        <w:t xml:space="preserve"> </w:t>
      </w:r>
      <w:r>
        <w:rPr>
          <w:color w:val="000000" w:themeColor="text1"/>
        </w:rPr>
        <w:t>30</w:t>
      </w:r>
      <w:r>
        <w:rPr>
          <w:rFonts w:hint="eastAsia"/>
          <w:color w:val="000000" w:themeColor="text1"/>
        </w:rPr>
        <w:t>s</w:t>
      </w:r>
      <w:r>
        <w:rPr>
          <w:rFonts w:hint="eastAsia"/>
          <w:color w:val="000000" w:themeColor="text1"/>
        </w:rPr>
        <w:t>），保证不丢数据（</w:t>
      </w:r>
      <w:r>
        <w:rPr>
          <w:rFonts w:hint="eastAsia"/>
          <w:color w:val="000000" w:themeColor="text1"/>
        </w:rPr>
        <w:t>R</w:t>
      </w:r>
      <w:r>
        <w:rPr>
          <w:color w:val="000000" w:themeColor="text1"/>
        </w:rPr>
        <w:t>PO</w:t>
      </w:r>
      <w:r>
        <w:rPr>
          <w:rFonts w:hint="eastAsia"/>
          <w:color w:val="000000" w:themeColor="text1"/>
        </w:rPr>
        <w:t>为</w:t>
      </w:r>
      <w:r>
        <w:rPr>
          <w:rFonts w:hint="eastAsia"/>
          <w:color w:val="000000" w:themeColor="text1"/>
        </w:rPr>
        <w:t xml:space="preserve"> </w:t>
      </w:r>
      <w:r>
        <w:rPr>
          <w:color w:val="000000" w:themeColor="text1"/>
        </w:rPr>
        <w:t>0</w:t>
      </w:r>
      <w:r>
        <w:rPr>
          <w:rFonts w:hint="eastAsia"/>
          <w:color w:val="000000" w:themeColor="text1"/>
        </w:rPr>
        <w:t>）。</w:t>
      </w:r>
    </w:p>
    <w:p w:rsidR="00B766D4" w:rsidRDefault="00B766D4" w:rsidP="00324912">
      <w:pPr>
        <w:pStyle w:val="af6"/>
        <w:numPr>
          <w:ilvl w:val="0"/>
          <w:numId w:val="4"/>
        </w:numPr>
        <w:jc w:val="left"/>
        <w:rPr>
          <w:color w:val="000000" w:themeColor="text1"/>
        </w:rPr>
      </w:pPr>
      <w:r>
        <w:rPr>
          <w:rFonts w:hint="eastAsia"/>
          <w:color w:val="000000" w:themeColor="text1"/>
        </w:rPr>
        <w:t>成熟的水平扩展能力。可以在线弹性伸缩、数据迁移和负载均衡</w:t>
      </w:r>
      <w:r w:rsidR="00B63ED9">
        <w:rPr>
          <w:rFonts w:hint="eastAsia"/>
          <w:color w:val="000000" w:themeColor="text1"/>
        </w:rPr>
        <w:t>，对业务影响低</w:t>
      </w:r>
      <w:r>
        <w:rPr>
          <w:rFonts w:hint="eastAsia"/>
          <w:color w:val="000000" w:themeColor="text1"/>
        </w:rPr>
        <w:t>。</w:t>
      </w:r>
      <w:r w:rsidR="008C750B">
        <w:rPr>
          <w:rFonts w:hint="eastAsia"/>
          <w:color w:val="000000" w:themeColor="text1"/>
        </w:rPr>
        <w:t>现有集群最大规模高达</w:t>
      </w:r>
      <w:r w:rsidR="008C750B">
        <w:rPr>
          <w:rFonts w:hint="eastAsia"/>
          <w:color w:val="000000" w:themeColor="text1"/>
        </w:rPr>
        <w:t xml:space="preserve"> </w:t>
      </w:r>
      <w:r w:rsidR="008C750B">
        <w:rPr>
          <w:color w:val="000000" w:themeColor="text1"/>
        </w:rPr>
        <w:t>207</w:t>
      </w:r>
      <w:r w:rsidR="008C750B">
        <w:rPr>
          <w:rFonts w:hint="eastAsia"/>
          <w:color w:val="000000" w:themeColor="text1"/>
        </w:rPr>
        <w:t xml:space="preserve"> </w:t>
      </w:r>
      <w:r w:rsidR="008C750B">
        <w:rPr>
          <w:rFonts w:hint="eastAsia"/>
          <w:color w:val="000000" w:themeColor="text1"/>
        </w:rPr>
        <w:t>台。</w:t>
      </w:r>
    </w:p>
    <w:p w:rsidR="00860B31" w:rsidRDefault="00860B31" w:rsidP="00324912">
      <w:pPr>
        <w:pStyle w:val="af6"/>
        <w:numPr>
          <w:ilvl w:val="0"/>
          <w:numId w:val="4"/>
        </w:numPr>
        <w:jc w:val="left"/>
        <w:rPr>
          <w:color w:val="000000" w:themeColor="text1"/>
        </w:rPr>
      </w:pPr>
      <w:r>
        <w:rPr>
          <w:rFonts w:hint="eastAsia"/>
          <w:color w:val="000000" w:themeColor="text1"/>
        </w:rPr>
        <w:t>兼容</w:t>
      </w:r>
      <w:r>
        <w:rPr>
          <w:rFonts w:hint="eastAsia"/>
          <w:color w:val="000000" w:themeColor="text1"/>
        </w:rPr>
        <w:t xml:space="preserve"> </w:t>
      </w:r>
      <w:r>
        <w:rPr>
          <w:color w:val="000000" w:themeColor="text1"/>
        </w:rPr>
        <w:t>M</w:t>
      </w:r>
      <w:r>
        <w:rPr>
          <w:rFonts w:hint="eastAsia"/>
          <w:color w:val="000000" w:themeColor="text1"/>
        </w:rPr>
        <w:t xml:space="preserve">ySQL </w:t>
      </w:r>
      <w:r>
        <w:rPr>
          <w:rFonts w:hint="eastAsia"/>
          <w:color w:val="000000" w:themeColor="text1"/>
        </w:rPr>
        <w:t>和</w:t>
      </w:r>
      <w:r>
        <w:rPr>
          <w:rFonts w:hint="eastAsia"/>
          <w:color w:val="000000" w:themeColor="text1"/>
        </w:rPr>
        <w:t xml:space="preserve"> </w:t>
      </w:r>
      <w:r>
        <w:rPr>
          <w:color w:val="000000" w:themeColor="text1"/>
        </w:rPr>
        <w:t>ORACLE</w:t>
      </w:r>
      <w:r>
        <w:rPr>
          <w:rFonts w:hint="eastAsia"/>
          <w:color w:val="000000" w:themeColor="text1"/>
        </w:rPr>
        <w:t>常用</w:t>
      </w:r>
      <w:r>
        <w:rPr>
          <w:rFonts w:hint="eastAsia"/>
          <w:color w:val="000000" w:themeColor="text1"/>
        </w:rPr>
        <w:t xml:space="preserve"> </w:t>
      </w:r>
      <w:r>
        <w:rPr>
          <w:color w:val="000000" w:themeColor="text1"/>
        </w:rPr>
        <w:t>SQL</w:t>
      </w:r>
      <w:r>
        <w:rPr>
          <w:rFonts w:hint="eastAsia"/>
          <w:color w:val="000000" w:themeColor="text1"/>
        </w:rPr>
        <w:t xml:space="preserve"> </w:t>
      </w:r>
      <w:r>
        <w:rPr>
          <w:rFonts w:hint="eastAsia"/>
          <w:color w:val="000000" w:themeColor="text1"/>
        </w:rPr>
        <w:t>用法。</w:t>
      </w:r>
      <w:r w:rsidR="00E16A87">
        <w:rPr>
          <w:rFonts w:hint="eastAsia"/>
          <w:color w:val="000000" w:themeColor="text1"/>
        </w:rPr>
        <w:t>具体兼容</w:t>
      </w:r>
      <w:r w:rsidR="00E16A87">
        <w:rPr>
          <w:rFonts w:hint="eastAsia"/>
          <w:color w:val="000000" w:themeColor="text1"/>
        </w:rPr>
        <w:t xml:space="preserve"> </w:t>
      </w:r>
      <w:r w:rsidR="00E16A87">
        <w:rPr>
          <w:color w:val="000000" w:themeColor="text1"/>
        </w:rPr>
        <w:t>MySQL 5.6</w:t>
      </w:r>
      <w:r w:rsidR="00E16A87">
        <w:rPr>
          <w:rFonts w:hint="eastAsia"/>
          <w:color w:val="000000" w:themeColor="text1"/>
        </w:rPr>
        <w:t>和</w:t>
      </w:r>
      <w:r w:rsidR="00E16A87">
        <w:rPr>
          <w:rFonts w:hint="eastAsia"/>
          <w:color w:val="000000" w:themeColor="text1"/>
        </w:rPr>
        <w:t xml:space="preserve"> </w:t>
      </w:r>
      <w:r w:rsidR="00E16A87">
        <w:rPr>
          <w:color w:val="000000" w:themeColor="text1"/>
        </w:rPr>
        <w:t>ORACLE 11</w:t>
      </w:r>
      <w:r w:rsidR="00E16A87">
        <w:rPr>
          <w:rFonts w:hint="eastAsia"/>
          <w:color w:val="000000" w:themeColor="text1"/>
        </w:rPr>
        <w:t xml:space="preserve">g </w:t>
      </w:r>
      <w:r w:rsidR="00E16A87">
        <w:rPr>
          <w:rFonts w:hint="eastAsia"/>
          <w:color w:val="000000" w:themeColor="text1"/>
        </w:rPr>
        <w:t>的常用</w:t>
      </w:r>
      <w:r w:rsidR="00E16A87">
        <w:rPr>
          <w:rFonts w:hint="eastAsia"/>
          <w:color w:val="000000" w:themeColor="text1"/>
        </w:rPr>
        <w:t xml:space="preserve"> </w:t>
      </w:r>
      <w:r w:rsidR="00E16A87">
        <w:rPr>
          <w:color w:val="000000" w:themeColor="text1"/>
        </w:rPr>
        <w:t>SQL</w:t>
      </w:r>
      <w:r w:rsidR="00E16A87">
        <w:rPr>
          <w:rFonts w:hint="eastAsia"/>
          <w:color w:val="000000" w:themeColor="text1"/>
        </w:rPr>
        <w:t xml:space="preserve"> </w:t>
      </w:r>
      <w:r w:rsidR="00E16A87">
        <w:rPr>
          <w:rFonts w:hint="eastAsia"/>
          <w:color w:val="000000" w:themeColor="text1"/>
        </w:rPr>
        <w:t>用法。</w:t>
      </w:r>
    </w:p>
    <w:p w:rsidR="00076225" w:rsidRDefault="00076225" w:rsidP="00324912">
      <w:pPr>
        <w:pStyle w:val="af6"/>
        <w:numPr>
          <w:ilvl w:val="0"/>
          <w:numId w:val="4"/>
        </w:numPr>
        <w:jc w:val="left"/>
        <w:rPr>
          <w:color w:val="000000" w:themeColor="text1"/>
        </w:rPr>
      </w:pPr>
      <w:r>
        <w:rPr>
          <w:rFonts w:hint="eastAsia"/>
          <w:color w:val="000000" w:themeColor="text1"/>
        </w:rPr>
        <w:t>部署成本低。架构在普通的</w:t>
      </w:r>
      <w:r>
        <w:rPr>
          <w:rFonts w:hint="eastAsia"/>
          <w:color w:val="000000" w:themeColor="text1"/>
        </w:rPr>
        <w:t xml:space="preserve"> x</w:t>
      </w:r>
      <w:r>
        <w:rPr>
          <w:color w:val="000000" w:themeColor="text1"/>
        </w:rPr>
        <w:t>86</w:t>
      </w:r>
      <w:r>
        <w:rPr>
          <w:rFonts w:hint="eastAsia"/>
          <w:color w:val="000000" w:themeColor="text1"/>
        </w:rPr>
        <w:t xml:space="preserve"> </w:t>
      </w:r>
      <w:r>
        <w:rPr>
          <w:rFonts w:hint="eastAsia"/>
          <w:color w:val="000000" w:themeColor="text1"/>
        </w:rPr>
        <w:t>服务器上，不依赖共享存储、小型机和光纤网络。目前也支持</w:t>
      </w:r>
      <w:r>
        <w:rPr>
          <w:rFonts w:hint="eastAsia"/>
          <w:color w:val="000000" w:themeColor="text1"/>
        </w:rPr>
        <w:t xml:space="preserve"> arm </w:t>
      </w:r>
      <w:r>
        <w:rPr>
          <w:rFonts w:hint="eastAsia"/>
          <w:color w:val="000000" w:themeColor="text1"/>
        </w:rPr>
        <w:t>架构的国产服务器。</w:t>
      </w:r>
    </w:p>
    <w:p w:rsidR="002D7D13" w:rsidRDefault="002D7D13" w:rsidP="00324912">
      <w:pPr>
        <w:pStyle w:val="af6"/>
        <w:numPr>
          <w:ilvl w:val="0"/>
          <w:numId w:val="4"/>
        </w:numPr>
        <w:jc w:val="left"/>
        <w:rPr>
          <w:color w:val="000000" w:themeColor="text1"/>
        </w:rPr>
      </w:pPr>
      <w:r>
        <w:rPr>
          <w:rFonts w:hint="eastAsia"/>
          <w:color w:val="000000" w:themeColor="text1"/>
        </w:rPr>
        <w:t>支持多租户（即多实例）</w:t>
      </w:r>
      <w:r w:rsidR="00661C1C">
        <w:rPr>
          <w:rFonts w:hint="eastAsia"/>
          <w:color w:val="000000" w:themeColor="text1"/>
        </w:rPr>
        <w:t>，按需分配</w:t>
      </w:r>
      <w:r>
        <w:rPr>
          <w:rFonts w:hint="eastAsia"/>
          <w:color w:val="000000" w:themeColor="text1"/>
        </w:rPr>
        <w:t>。</w:t>
      </w:r>
      <w:r w:rsidR="00661C1C">
        <w:rPr>
          <w:rFonts w:hint="eastAsia"/>
          <w:color w:val="000000" w:themeColor="text1"/>
        </w:rPr>
        <w:t>在客户机房部署后，像云数据库，但跟</w:t>
      </w:r>
      <w:r w:rsidR="001319FB">
        <w:rPr>
          <w:rFonts w:hint="eastAsia"/>
          <w:color w:val="000000" w:themeColor="text1"/>
        </w:rPr>
        <w:t>云</w:t>
      </w:r>
      <w:r w:rsidR="00661C1C">
        <w:rPr>
          <w:rFonts w:hint="eastAsia"/>
          <w:color w:val="000000" w:themeColor="text1"/>
        </w:rPr>
        <w:t>设施没有绑定关系。</w:t>
      </w:r>
    </w:p>
    <w:p w:rsidR="008C750B" w:rsidRPr="00847DBB" w:rsidRDefault="008C750B" w:rsidP="00324912">
      <w:pPr>
        <w:pStyle w:val="af6"/>
        <w:numPr>
          <w:ilvl w:val="0"/>
          <w:numId w:val="4"/>
        </w:numPr>
        <w:jc w:val="left"/>
        <w:rPr>
          <w:color w:val="000000" w:themeColor="text1"/>
        </w:rPr>
      </w:pPr>
      <w:r>
        <w:rPr>
          <w:rFonts w:hint="eastAsia"/>
          <w:color w:val="000000" w:themeColor="text1"/>
        </w:rPr>
        <w:t>高性能。</w:t>
      </w:r>
      <w:r>
        <w:rPr>
          <w:rFonts w:hint="eastAsia"/>
          <w:color w:val="000000" w:themeColor="text1"/>
        </w:rPr>
        <w:t>2</w:t>
      </w:r>
      <w:r>
        <w:rPr>
          <w:color w:val="000000" w:themeColor="text1"/>
        </w:rPr>
        <w:t>019</w:t>
      </w:r>
      <w:r>
        <w:rPr>
          <w:rFonts w:hint="eastAsia"/>
          <w:color w:val="000000" w:themeColor="text1"/>
        </w:rPr>
        <w:t xml:space="preserve"> </w:t>
      </w:r>
      <w:r>
        <w:rPr>
          <w:rFonts w:hint="eastAsia"/>
          <w:color w:val="000000" w:themeColor="text1"/>
        </w:rPr>
        <w:t>年</w:t>
      </w:r>
      <w:r>
        <w:rPr>
          <w:rFonts w:hint="eastAsia"/>
          <w:color w:val="000000" w:themeColor="text1"/>
        </w:rPr>
        <w:t xml:space="preserve"> </w:t>
      </w:r>
      <w:r>
        <w:rPr>
          <w:color w:val="000000" w:themeColor="text1"/>
        </w:rPr>
        <w:t>OceanBase</w:t>
      </w:r>
      <w:r>
        <w:rPr>
          <w:rFonts w:hint="eastAsia"/>
          <w:color w:val="000000" w:themeColor="text1"/>
        </w:rPr>
        <w:t xml:space="preserve"> </w:t>
      </w:r>
      <w:r>
        <w:rPr>
          <w:rFonts w:hint="eastAsia"/>
          <w:color w:val="000000" w:themeColor="text1"/>
        </w:rPr>
        <w:t>通过</w:t>
      </w:r>
      <w:r>
        <w:rPr>
          <w:rFonts w:hint="eastAsia"/>
          <w:color w:val="000000" w:themeColor="text1"/>
        </w:rPr>
        <w:t xml:space="preserve"> </w:t>
      </w:r>
      <w:r>
        <w:rPr>
          <w:color w:val="000000" w:themeColor="text1"/>
        </w:rPr>
        <w:t>TPC</w:t>
      </w:r>
      <w:r>
        <w:rPr>
          <w:rFonts w:hint="eastAsia"/>
          <w:color w:val="000000" w:themeColor="text1"/>
        </w:rPr>
        <w:t xml:space="preserve"> </w:t>
      </w:r>
      <w:r>
        <w:rPr>
          <w:rFonts w:hint="eastAsia"/>
          <w:color w:val="000000" w:themeColor="text1"/>
        </w:rPr>
        <w:t>委员会的</w:t>
      </w:r>
      <w:r>
        <w:rPr>
          <w:rFonts w:hint="eastAsia"/>
          <w:color w:val="000000" w:themeColor="text1"/>
        </w:rPr>
        <w:t xml:space="preserve"> </w:t>
      </w:r>
      <w:r>
        <w:rPr>
          <w:color w:val="000000" w:themeColor="text1"/>
        </w:rPr>
        <w:t xml:space="preserve">TPC-C </w:t>
      </w:r>
      <w:r>
        <w:rPr>
          <w:rFonts w:hint="eastAsia"/>
          <w:color w:val="000000" w:themeColor="text1"/>
        </w:rPr>
        <w:t>认证，并取得</w:t>
      </w:r>
      <w:r>
        <w:rPr>
          <w:rFonts w:hint="eastAsia"/>
          <w:color w:val="000000" w:themeColor="text1"/>
        </w:rPr>
        <w:t xml:space="preserve"> </w:t>
      </w:r>
      <w:r>
        <w:rPr>
          <w:color w:val="000000" w:themeColor="text1"/>
        </w:rPr>
        <w:t>6088</w:t>
      </w:r>
      <w:r>
        <w:rPr>
          <w:rFonts w:hint="eastAsia"/>
          <w:color w:val="000000" w:themeColor="text1"/>
        </w:rPr>
        <w:t xml:space="preserve"> </w:t>
      </w:r>
      <w:r>
        <w:rPr>
          <w:rFonts w:hint="eastAsia"/>
          <w:color w:val="000000" w:themeColor="text1"/>
        </w:rPr>
        <w:t>万</w:t>
      </w:r>
      <w:r>
        <w:rPr>
          <w:rFonts w:hint="eastAsia"/>
          <w:color w:val="000000" w:themeColor="text1"/>
        </w:rPr>
        <w:t xml:space="preserve"> tpm</w:t>
      </w:r>
      <w:r>
        <w:rPr>
          <w:color w:val="000000" w:themeColor="text1"/>
        </w:rPr>
        <w:t>C</w:t>
      </w:r>
      <w:r>
        <w:rPr>
          <w:rFonts w:hint="eastAsia"/>
          <w:color w:val="000000" w:themeColor="text1"/>
        </w:rPr>
        <w:t>。</w:t>
      </w:r>
    </w:p>
    <w:p w:rsidR="00915A66" w:rsidRPr="008C750B" w:rsidRDefault="00915A66" w:rsidP="00915A66">
      <w:pPr>
        <w:rPr>
          <w:color w:val="000000" w:themeColor="text1"/>
        </w:rPr>
      </w:pPr>
    </w:p>
    <w:p w:rsidR="0030140B" w:rsidRDefault="0030140B" w:rsidP="00AF32D3">
      <w:pPr>
        <w:ind w:firstLine="420"/>
        <w:rPr>
          <w:color w:val="000000" w:themeColor="text1"/>
        </w:rPr>
      </w:pPr>
    </w:p>
    <w:p w:rsidR="00595C49" w:rsidRPr="00E63547" w:rsidRDefault="00595C49" w:rsidP="00E63547">
      <w:pPr>
        <w:pStyle w:val="20"/>
        <w:numPr>
          <w:ilvl w:val="1"/>
          <w:numId w:val="10"/>
        </w:numPr>
        <w:rPr>
          <w:rFonts w:asciiTheme="majorEastAsia" w:eastAsiaTheme="majorEastAsia" w:hAnsiTheme="majorEastAsia"/>
        </w:rPr>
      </w:pPr>
      <w:bookmarkStart w:id="9" w:name="_Toc37621159"/>
      <w:r w:rsidRPr="00E63547">
        <w:rPr>
          <w:rFonts w:asciiTheme="majorEastAsia" w:eastAsiaTheme="majorEastAsia" w:hAnsiTheme="majorEastAsia" w:hint="eastAsia"/>
        </w:rPr>
        <w:t>OceanBase 部署概述</w:t>
      </w:r>
      <w:bookmarkEnd w:id="9"/>
    </w:p>
    <w:p w:rsidR="00847DBB" w:rsidRDefault="0013529C" w:rsidP="00EC6E98">
      <w:pPr>
        <w:ind w:firstLine="420"/>
      </w:pPr>
      <w:r w:rsidRPr="00EC6E98">
        <w:rPr>
          <w:rFonts w:hint="eastAsia"/>
          <w:color w:val="000000" w:themeColor="text1"/>
        </w:rPr>
        <w:t>OceanBase</w:t>
      </w:r>
      <w:r>
        <w:rPr>
          <w:rFonts w:hint="eastAsia"/>
        </w:rPr>
        <w:t xml:space="preserve"> 集群可以部署在普通的物理服务器、虚拟机（V</w:t>
      </w:r>
      <w:r>
        <w:t>MW</w:t>
      </w:r>
      <w:r>
        <w:rPr>
          <w:rFonts w:hint="eastAsia"/>
        </w:rPr>
        <w:t xml:space="preserve">are、Docker或云服务器 </w:t>
      </w:r>
      <w:r>
        <w:t>ECS</w:t>
      </w:r>
      <w:r>
        <w:rPr>
          <w:rFonts w:hint="eastAsia"/>
        </w:rPr>
        <w:t xml:space="preserve"> ），前提是资源满足</w:t>
      </w:r>
      <w:r w:rsidR="00226696">
        <w:rPr>
          <w:rFonts w:hint="eastAsia"/>
        </w:rPr>
        <w:t>OceanBase 要求</w:t>
      </w:r>
      <w:r>
        <w:rPr>
          <w:rFonts w:hint="eastAsia"/>
        </w:rPr>
        <w:t>。</w:t>
      </w:r>
    </w:p>
    <w:p w:rsidR="00A1468E" w:rsidRDefault="00A1468E" w:rsidP="00EC6E98">
      <w:pPr>
        <w:ind w:firstLine="420"/>
      </w:pPr>
    </w:p>
    <w:p w:rsidR="00226696" w:rsidRPr="00226696" w:rsidRDefault="00A1468E" w:rsidP="00226696">
      <w:pPr>
        <w:ind w:firstLine="420"/>
        <w:rPr>
          <w:color w:val="000000" w:themeColor="text1"/>
        </w:rPr>
      </w:pPr>
      <w:r w:rsidRPr="00226696">
        <w:rPr>
          <w:rFonts w:hint="eastAsia"/>
          <w:color w:val="000000" w:themeColor="text1"/>
        </w:rPr>
        <w:t xml:space="preserve">OceanBase 公有云业务在阿里云上，4 月份正式对全球售卖。其原理是客户购买相应规格的 </w:t>
      </w:r>
      <w:r w:rsidRPr="00226696">
        <w:rPr>
          <w:color w:val="000000" w:themeColor="text1"/>
        </w:rPr>
        <w:t>O</w:t>
      </w:r>
      <w:r w:rsidRPr="00226696">
        <w:rPr>
          <w:rFonts w:hint="eastAsia"/>
          <w:color w:val="000000" w:themeColor="text1"/>
        </w:rPr>
        <w:t xml:space="preserve">ceanBase 实例，产品会自动购买匹配规格的 </w:t>
      </w:r>
      <w:r w:rsidRPr="00226696">
        <w:rPr>
          <w:color w:val="000000" w:themeColor="text1"/>
        </w:rPr>
        <w:t>ECS</w:t>
      </w:r>
      <w:r w:rsidRPr="00226696">
        <w:rPr>
          <w:rFonts w:hint="eastAsia"/>
          <w:color w:val="000000" w:themeColor="text1"/>
        </w:rPr>
        <w:t xml:space="preserve"> 去部署 </w:t>
      </w:r>
      <w:r w:rsidRPr="00226696">
        <w:rPr>
          <w:color w:val="000000" w:themeColor="text1"/>
        </w:rPr>
        <w:t>O</w:t>
      </w:r>
      <w:r w:rsidRPr="00226696">
        <w:rPr>
          <w:rFonts w:hint="eastAsia"/>
          <w:color w:val="000000" w:themeColor="text1"/>
        </w:rPr>
        <w:t>ceanBase 集群。然后客户在这个集群里可以自己申请O</w:t>
      </w:r>
      <w:r w:rsidRPr="00226696">
        <w:rPr>
          <w:color w:val="000000" w:themeColor="text1"/>
        </w:rPr>
        <w:t>RACLE</w:t>
      </w:r>
      <w:r w:rsidRPr="00226696">
        <w:rPr>
          <w:rFonts w:hint="eastAsia"/>
          <w:color w:val="000000" w:themeColor="text1"/>
        </w:rPr>
        <w:t xml:space="preserve"> 或 </w:t>
      </w:r>
      <w:r w:rsidRPr="00226696">
        <w:rPr>
          <w:color w:val="000000" w:themeColor="text1"/>
        </w:rPr>
        <w:t>MySQL</w:t>
      </w:r>
      <w:r w:rsidRPr="00226696">
        <w:rPr>
          <w:rFonts w:hint="eastAsia"/>
          <w:color w:val="000000" w:themeColor="text1"/>
        </w:rPr>
        <w:t xml:space="preserve"> 实例。</w:t>
      </w:r>
    </w:p>
    <w:p w:rsidR="00A1468E" w:rsidRDefault="00A53607" w:rsidP="007C10C5">
      <w:pPr>
        <w:kinsoku w:val="0"/>
        <w:wordWrap w:val="0"/>
        <w:autoSpaceDE w:val="0"/>
        <w:autoSpaceDN w:val="0"/>
        <w:ind w:firstLine="420"/>
        <w:jc w:val="left"/>
        <w:rPr>
          <w:color w:val="000000" w:themeColor="text1"/>
        </w:rPr>
      </w:pPr>
      <w:r w:rsidRPr="00226696">
        <w:rPr>
          <w:rFonts w:hint="eastAsia"/>
          <w:color w:val="000000" w:themeColor="text1"/>
        </w:rPr>
        <w:t>OceanBase 公有云产品的详细介绍请参考“</w:t>
      </w:r>
      <w:hyperlink r:id="rId12" w:history="1">
        <w:r w:rsidRPr="00720A2F">
          <w:rPr>
            <w:color w:val="2E74B5" w:themeColor="accent1" w:themeShade="BF"/>
            <w:u w:val="single"/>
          </w:rPr>
          <w:t>https://www.aliyun.com/product/oceanbase</w:t>
        </w:r>
      </w:hyperlink>
      <w:r w:rsidRPr="00226696">
        <w:rPr>
          <w:rFonts w:hint="eastAsia"/>
          <w:color w:val="000000" w:themeColor="text1"/>
        </w:rPr>
        <w:t>”。</w:t>
      </w:r>
      <w:r w:rsidR="002A17F0">
        <w:rPr>
          <w:rFonts w:hint="eastAsia"/>
          <w:color w:val="000000" w:themeColor="text1"/>
        </w:rPr>
        <w:t xml:space="preserve">公有云 </w:t>
      </w:r>
      <w:r w:rsidR="002A17F0">
        <w:rPr>
          <w:color w:val="000000" w:themeColor="text1"/>
        </w:rPr>
        <w:t>OceanBase</w:t>
      </w:r>
      <w:r w:rsidR="002A17F0">
        <w:rPr>
          <w:rFonts w:hint="eastAsia"/>
          <w:color w:val="000000" w:themeColor="text1"/>
        </w:rPr>
        <w:t xml:space="preserve"> 集群的部署和后台运维是由 </w:t>
      </w:r>
      <w:r w:rsidR="002A17F0">
        <w:rPr>
          <w:color w:val="000000" w:themeColor="text1"/>
        </w:rPr>
        <w:t>O</w:t>
      </w:r>
      <w:r w:rsidR="002A17F0">
        <w:rPr>
          <w:rFonts w:hint="eastAsia"/>
          <w:color w:val="000000" w:themeColor="text1"/>
        </w:rPr>
        <w:t>ceanBase 产品和公有云支持团队</w:t>
      </w:r>
      <w:r w:rsidR="00576A0F">
        <w:rPr>
          <w:rFonts w:hint="eastAsia"/>
          <w:color w:val="000000" w:themeColor="text1"/>
        </w:rPr>
        <w:t>完成，这里就不需要介绍。</w:t>
      </w:r>
    </w:p>
    <w:p w:rsidR="00576A0F" w:rsidRDefault="00576A0F" w:rsidP="007C10C5">
      <w:pPr>
        <w:kinsoku w:val="0"/>
        <w:wordWrap w:val="0"/>
        <w:autoSpaceDE w:val="0"/>
        <w:autoSpaceDN w:val="0"/>
        <w:ind w:firstLine="420"/>
        <w:jc w:val="left"/>
        <w:rPr>
          <w:color w:val="000000" w:themeColor="text1"/>
        </w:rPr>
      </w:pPr>
    </w:p>
    <w:p w:rsidR="00576A0F" w:rsidRDefault="00A525F8" w:rsidP="007C10C5">
      <w:pPr>
        <w:kinsoku w:val="0"/>
        <w:wordWrap w:val="0"/>
        <w:autoSpaceDE w:val="0"/>
        <w:autoSpaceDN w:val="0"/>
        <w:ind w:firstLine="420"/>
        <w:jc w:val="left"/>
        <w:rPr>
          <w:color w:val="000000" w:themeColor="text1"/>
        </w:rPr>
      </w:pPr>
      <w:r>
        <w:rPr>
          <w:rFonts w:hint="eastAsia"/>
          <w:color w:val="000000" w:themeColor="text1"/>
        </w:rPr>
        <w:t>OceanBase 集群还有部署在客户私有云环境的。这里只支持阿里云的私有云（也有叫专有云）,专有云的本质也是在物理服务器上部署一个</w:t>
      </w:r>
      <w:r w:rsidR="00E1589A">
        <w:rPr>
          <w:rFonts w:hint="eastAsia"/>
          <w:color w:val="000000" w:themeColor="text1"/>
        </w:rPr>
        <w:t>飞天</w:t>
      </w:r>
      <w:r>
        <w:rPr>
          <w:rFonts w:hint="eastAsia"/>
          <w:color w:val="000000" w:themeColor="text1"/>
        </w:rPr>
        <w:t>云操作系统</w:t>
      </w:r>
      <w:r w:rsidR="00E1589A">
        <w:rPr>
          <w:rFonts w:hint="eastAsia"/>
          <w:color w:val="000000" w:themeColor="text1"/>
        </w:rPr>
        <w:t>（</w:t>
      </w:r>
      <w:r w:rsidR="007B4C2D" w:rsidRPr="007B4C2D">
        <w:rPr>
          <w:color w:val="000000" w:themeColor="text1"/>
        </w:rPr>
        <w:t>Apsaras</w:t>
      </w:r>
      <w:r w:rsidR="00E1589A">
        <w:rPr>
          <w:rFonts w:hint="eastAsia"/>
          <w:color w:val="000000" w:themeColor="text1"/>
        </w:rPr>
        <w:t>）</w:t>
      </w:r>
      <w:r>
        <w:rPr>
          <w:rFonts w:hint="eastAsia"/>
          <w:color w:val="000000" w:themeColor="text1"/>
        </w:rPr>
        <w:t xml:space="preserve">。OceanBase 的运维产品 </w:t>
      </w:r>
      <w:r>
        <w:rPr>
          <w:color w:val="000000" w:themeColor="text1"/>
        </w:rPr>
        <w:t>OCP</w:t>
      </w:r>
      <w:r>
        <w:rPr>
          <w:rFonts w:hint="eastAsia"/>
          <w:color w:val="000000" w:themeColor="text1"/>
        </w:rPr>
        <w:t xml:space="preserve"> 有跟</w:t>
      </w:r>
      <w:r w:rsidR="007B4C2D">
        <w:rPr>
          <w:rFonts w:hint="eastAsia"/>
          <w:color w:val="000000" w:themeColor="text1"/>
        </w:rPr>
        <w:t>飞天</w:t>
      </w:r>
      <w:r>
        <w:rPr>
          <w:rFonts w:hint="eastAsia"/>
          <w:color w:val="000000" w:themeColor="text1"/>
        </w:rPr>
        <w:t>对接</w:t>
      </w:r>
      <w:r w:rsidR="00B74445">
        <w:rPr>
          <w:rFonts w:hint="eastAsia"/>
          <w:color w:val="000000" w:themeColor="text1"/>
        </w:rPr>
        <w:t>，所以部署也是自动化的，不需要客户手动操作，这里也不介绍。</w:t>
      </w:r>
    </w:p>
    <w:p w:rsidR="00782296" w:rsidRDefault="00782296" w:rsidP="007C10C5">
      <w:pPr>
        <w:kinsoku w:val="0"/>
        <w:wordWrap w:val="0"/>
        <w:autoSpaceDE w:val="0"/>
        <w:autoSpaceDN w:val="0"/>
        <w:ind w:firstLine="420"/>
        <w:jc w:val="left"/>
        <w:rPr>
          <w:color w:val="000000" w:themeColor="text1"/>
        </w:rPr>
      </w:pPr>
    </w:p>
    <w:p w:rsidR="00782296" w:rsidRDefault="00782296" w:rsidP="007C10C5">
      <w:pPr>
        <w:kinsoku w:val="0"/>
        <w:wordWrap w:val="0"/>
        <w:autoSpaceDE w:val="0"/>
        <w:autoSpaceDN w:val="0"/>
        <w:ind w:firstLine="420"/>
        <w:jc w:val="left"/>
        <w:rPr>
          <w:color w:val="000000" w:themeColor="text1"/>
        </w:rPr>
      </w:pPr>
      <w:r>
        <w:rPr>
          <w:rFonts w:hint="eastAsia"/>
          <w:color w:val="000000" w:themeColor="text1"/>
        </w:rPr>
        <w:t xml:space="preserve">OceanBase 集群更多的场景是部署在物理服务器上，官方提供的试用版下载里的安装文档要求 </w:t>
      </w:r>
      <w:r>
        <w:rPr>
          <w:color w:val="000000" w:themeColor="text1"/>
        </w:rPr>
        <w:t>O</w:t>
      </w:r>
      <w:r>
        <w:rPr>
          <w:rFonts w:hint="eastAsia"/>
          <w:color w:val="000000" w:themeColor="text1"/>
        </w:rPr>
        <w:t xml:space="preserve">ceanBase 生产服务器在 </w:t>
      </w:r>
      <w:r>
        <w:rPr>
          <w:color w:val="000000" w:themeColor="text1"/>
        </w:rPr>
        <w:t>392G</w:t>
      </w:r>
      <w:r>
        <w:rPr>
          <w:rFonts w:hint="eastAsia"/>
          <w:color w:val="000000" w:themeColor="text1"/>
        </w:rPr>
        <w:t xml:space="preserve"> 内存以上，开发环境至少 </w:t>
      </w:r>
      <w:r>
        <w:rPr>
          <w:color w:val="000000" w:themeColor="text1"/>
        </w:rPr>
        <w:t>128G</w:t>
      </w:r>
      <w:r>
        <w:rPr>
          <w:rFonts w:hint="eastAsia"/>
          <w:color w:val="000000" w:themeColor="text1"/>
        </w:rPr>
        <w:t xml:space="preserve"> 内存。</w:t>
      </w:r>
      <w:r w:rsidR="0025650A">
        <w:rPr>
          <w:rFonts w:hint="eastAsia"/>
          <w:color w:val="000000" w:themeColor="text1"/>
        </w:rPr>
        <w:t xml:space="preserve">这里只提内存是因为这是关键因素。此外还对 </w:t>
      </w:r>
      <w:r w:rsidR="0025650A">
        <w:rPr>
          <w:color w:val="000000" w:themeColor="text1"/>
        </w:rPr>
        <w:t xml:space="preserve">CPU </w:t>
      </w:r>
      <w:r w:rsidR="0025650A">
        <w:rPr>
          <w:rFonts w:hint="eastAsia"/>
          <w:color w:val="000000" w:themeColor="text1"/>
        </w:rPr>
        <w:t>、磁盘和网络有要求。如果机器满足条件，严格安装官方文档要求的步骤去执行，基本上都能部署成功。</w:t>
      </w:r>
      <w:r w:rsidR="00A23621">
        <w:rPr>
          <w:rFonts w:hint="eastAsia"/>
          <w:color w:val="000000" w:themeColor="text1"/>
        </w:rPr>
        <w:t>但如果机器不符合条件，则很难成功。</w:t>
      </w:r>
    </w:p>
    <w:p w:rsidR="00480023" w:rsidRDefault="00480023" w:rsidP="007C10C5">
      <w:pPr>
        <w:kinsoku w:val="0"/>
        <w:wordWrap w:val="0"/>
        <w:autoSpaceDE w:val="0"/>
        <w:autoSpaceDN w:val="0"/>
        <w:ind w:firstLine="420"/>
        <w:jc w:val="left"/>
        <w:rPr>
          <w:color w:val="000000" w:themeColor="text1"/>
        </w:rPr>
      </w:pPr>
    </w:p>
    <w:p w:rsidR="00144642" w:rsidRDefault="00480023" w:rsidP="007C10C5">
      <w:pPr>
        <w:kinsoku w:val="0"/>
        <w:wordWrap w:val="0"/>
        <w:autoSpaceDE w:val="0"/>
        <w:autoSpaceDN w:val="0"/>
        <w:ind w:firstLine="420"/>
        <w:jc w:val="left"/>
        <w:rPr>
          <w:b/>
          <w:bCs/>
          <w:color w:val="000000" w:themeColor="text1"/>
        </w:rPr>
      </w:pPr>
      <w:r w:rsidRPr="009418E5">
        <w:rPr>
          <w:rFonts w:hint="eastAsia"/>
          <w:b/>
          <w:bCs/>
          <w:color w:val="000000" w:themeColor="text1"/>
        </w:rPr>
        <w:t xml:space="preserve">本文主要是总结在这种机器不符合条件的非标环境下如何部署 </w:t>
      </w:r>
      <w:r w:rsidRPr="009418E5">
        <w:rPr>
          <w:b/>
          <w:bCs/>
          <w:color w:val="000000" w:themeColor="text1"/>
        </w:rPr>
        <w:t>O</w:t>
      </w:r>
      <w:r w:rsidRPr="009418E5">
        <w:rPr>
          <w:rFonts w:hint="eastAsia"/>
          <w:b/>
          <w:bCs/>
          <w:color w:val="000000" w:themeColor="text1"/>
        </w:rPr>
        <w:t>ceanBase 产品。</w:t>
      </w:r>
    </w:p>
    <w:p w:rsidR="00144642" w:rsidRDefault="00144642" w:rsidP="007C10C5">
      <w:pPr>
        <w:kinsoku w:val="0"/>
        <w:wordWrap w:val="0"/>
        <w:autoSpaceDE w:val="0"/>
        <w:autoSpaceDN w:val="0"/>
        <w:ind w:firstLine="420"/>
        <w:jc w:val="left"/>
        <w:rPr>
          <w:b/>
          <w:bCs/>
          <w:color w:val="000000" w:themeColor="text1"/>
        </w:rPr>
      </w:pPr>
    </w:p>
    <w:p w:rsidR="009418E5" w:rsidRDefault="009418E5" w:rsidP="007C10C5">
      <w:pPr>
        <w:kinsoku w:val="0"/>
        <w:wordWrap w:val="0"/>
        <w:autoSpaceDE w:val="0"/>
        <w:autoSpaceDN w:val="0"/>
        <w:ind w:firstLine="420"/>
        <w:jc w:val="left"/>
        <w:rPr>
          <w:color w:val="000000" w:themeColor="text1"/>
        </w:rPr>
      </w:pPr>
      <w:r>
        <w:rPr>
          <w:rFonts w:hint="eastAsia"/>
          <w:color w:val="000000" w:themeColor="text1"/>
        </w:rPr>
        <w:t xml:space="preserve">OceanBase 产品的部署通常有两大步。一是部署 </w:t>
      </w:r>
      <w:r>
        <w:rPr>
          <w:color w:val="000000" w:themeColor="text1"/>
        </w:rPr>
        <w:t>OCP</w:t>
      </w:r>
      <w:r>
        <w:rPr>
          <w:rFonts w:hint="eastAsia"/>
          <w:color w:val="000000" w:themeColor="text1"/>
        </w:rPr>
        <w:t xml:space="preserve"> 产品，二才是部署 </w:t>
      </w:r>
      <w:r>
        <w:rPr>
          <w:color w:val="000000" w:themeColor="text1"/>
        </w:rPr>
        <w:t>OceanBase</w:t>
      </w:r>
      <w:r>
        <w:rPr>
          <w:rFonts w:hint="eastAsia"/>
          <w:color w:val="000000" w:themeColor="text1"/>
        </w:rPr>
        <w:t xml:space="preserve"> 集群。</w:t>
      </w:r>
      <w:r w:rsidR="00AD7034">
        <w:rPr>
          <w:rFonts w:hint="eastAsia"/>
          <w:color w:val="000000" w:themeColor="text1"/>
        </w:rPr>
        <w:t>O</w:t>
      </w:r>
      <w:r w:rsidR="00AD7034">
        <w:rPr>
          <w:color w:val="000000" w:themeColor="text1"/>
        </w:rPr>
        <w:t>CP</w:t>
      </w:r>
      <w:r w:rsidR="00AD7034">
        <w:rPr>
          <w:rFonts w:hint="eastAsia"/>
          <w:color w:val="000000" w:themeColor="text1"/>
        </w:rPr>
        <w:t xml:space="preserve"> 是 </w:t>
      </w:r>
      <w:r w:rsidR="00AD7034">
        <w:rPr>
          <w:color w:val="000000" w:themeColor="text1"/>
        </w:rPr>
        <w:t>O</w:t>
      </w:r>
      <w:r w:rsidR="00AD7034">
        <w:rPr>
          <w:rFonts w:hint="eastAsia"/>
          <w:color w:val="000000" w:themeColor="text1"/>
        </w:rPr>
        <w:t>ceanBase 自动化运维平台，也叫OceanBase 云平台。注意只是像云，实际跟云没有关系。</w:t>
      </w:r>
      <w:r w:rsidR="003E26CF">
        <w:rPr>
          <w:rFonts w:hint="eastAsia"/>
          <w:color w:val="000000" w:themeColor="text1"/>
        </w:rPr>
        <w:t>官网文档里，O</w:t>
      </w:r>
      <w:r w:rsidR="003E26CF">
        <w:rPr>
          <w:color w:val="000000" w:themeColor="text1"/>
        </w:rPr>
        <w:t>CP</w:t>
      </w:r>
      <w:r w:rsidR="003E26CF">
        <w:rPr>
          <w:rFonts w:hint="eastAsia"/>
          <w:color w:val="000000" w:themeColor="text1"/>
        </w:rPr>
        <w:t xml:space="preserve"> 对机器内存要求是 </w:t>
      </w:r>
      <w:r w:rsidR="003E26CF">
        <w:rPr>
          <w:color w:val="000000" w:themeColor="text1"/>
        </w:rPr>
        <w:t xml:space="preserve">128G </w:t>
      </w:r>
      <w:r w:rsidR="003E26CF">
        <w:rPr>
          <w:rFonts w:hint="eastAsia"/>
          <w:color w:val="000000" w:themeColor="text1"/>
        </w:rPr>
        <w:t xml:space="preserve">以上。实际测试 </w:t>
      </w:r>
      <w:r w:rsidR="003E26CF">
        <w:rPr>
          <w:color w:val="000000" w:themeColor="text1"/>
        </w:rPr>
        <w:t>64G</w:t>
      </w:r>
      <w:r w:rsidR="003E26CF">
        <w:rPr>
          <w:rFonts w:hint="eastAsia"/>
          <w:color w:val="000000" w:themeColor="text1"/>
        </w:rPr>
        <w:t xml:space="preserve"> 内存也可以勉强部署O</w:t>
      </w:r>
      <w:r w:rsidR="003E26CF">
        <w:rPr>
          <w:color w:val="000000" w:themeColor="text1"/>
        </w:rPr>
        <w:t>CP</w:t>
      </w:r>
      <w:r w:rsidR="00AB29A6">
        <w:rPr>
          <w:rFonts w:hint="eastAsia"/>
          <w:color w:val="000000" w:themeColor="text1"/>
        </w:rPr>
        <w:t>，后期使用问题会比较多</w:t>
      </w:r>
      <w:r w:rsidR="003E26CF">
        <w:rPr>
          <w:rFonts w:hint="eastAsia"/>
          <w:color w:val="000000" w:themeColor="text1"/>
        </w:rPr>
        <w:t>。</w:t>
      </w:r>
      <w:r w:rsidR="00AB29A6">
        <w:rPr>
          <w:rFonts w:hint="eastAsia"/>
          <w:color w:val="000000" w:themeColor="text1"/>
        </w:rPr>
        <w:t xml:space="preserve"> </w:t>
      </w:r>
      <w:r w:rsidR="00AB29A6">
        <w:rPr>
          <w:color w:val="000000" w:themeColor="text1"/>
        </w:rPr>
        <w:t>96G</w:t>
      </w:r>
      <w:r w:rsidR="00AB29A6">
        <w:rPr>
          <w:rFonts w:hint="eastAsia"/>
          <w:color w:val="000000" w:themeColor="text1"/>
        </w:rPr>
        <w:t xml:space="preserve"> 内存会好一些。</w:t>
      </w:r>
    </w:p>
    <w:p w:rsidR="00D736CE" w:rsidRDefault="00D736CE" w:rsidP="007C10C5">
      <w:pPr>
        <w:kinsoku w:val="0"/>
        <w:wordWrap w:val="0"/>
        <w:autoSpaceDE w:val="0"/>
        <w:autoSpaceDN w:val="0"/>
        <w:ind w:firstLine="420"/>
        <w:jc w:val="left"/>
        <w:rPr>
          <w:b/>
          <w:bCs/>
          <w:color w:val="000000" w:themeColor="text1"/>
        </w:rPr>
      </w:pPr>
    </w:p>
    <w:p w:rsidR="006C5AA6" w:rsidRDefault="00C87794" w:rsidP="007C10C5">
      <w:pPr>
        <w:kinsoku w:val="0"/>
        <w:wordWrap w:val="0"/>
        <w:autoSpaceDE w:val="0"/>
        <w:autoSpaceDN w:val="0"/>
        <w:ind w:firstLine="420"/>
        <w:jc w:val="left"/>
        <w:rPr>
          <w:color w:val="000000" w:themeColor="text1"/>
        </w:rPr>
      </w:pPr>
      <w:r w:rsidRPr="006224E4">
        <w:rPr>
          <w:rFonts w:hint="eastAsia"/>
          <w:b/>
          <w:bCs/>
          <w:color w:val="000000" w:themeColor="text1"/>
        </w:rPr>
        <w:t xml:space="preserve">不过 </w:t>
      </w:r>
      <w:r w:rsidRPr="006224E4">
        <w:rPr>
          <w:b/>
          <w:bCs/>
          <w:color w:val="000000" w:themeColor="text1"/>
        </w:rPr>
        <w:t>OCP</w:t>
      </w:r>
      <w:r w:rsidRPr="006224E4">
        <w:rPr>
          <w:rFonts w:hint="eastAsia"/>
          <w:b/>
          <w:bCs/>
          <w:color w:val="000000" w:themeColor="text1"/>
        </w:rPr>
        <w:t xml:space="preserve"> 并不是必需的。</w:t>
      </w:r>
      <w:r>
        <w:rPr>
          <w:rFonts w:hint="eastAsia"/>
          <w:color w:val="000000" w:themeColor="text1"/>
        </w:rPr>
        <w:t xml:space="preserve">也可以绕开 </w:t>
      </w:r>
      <w:r>
        <w:rPr>
          <w:color w:val="000000" w:themeColor="text1"/>
        </w:rPr>
        <w:t>OCP</w:t>
      </w:r>
      <w:r>
        <w:rPr>
          <w:rFonts w:hint="eastAsia"/>
          <w:color w:val="000000" w:themeColor="text1"/>
        </w:rPr>
        <w:t xml:space="preserve"> 直接</w:t>
      </w:r>
      <w:r w:rsidR="000105AE">
        <w:rPr>
          <w:rFonts w:hint="eastAsia"/>
          <w:color w:val="000000" w:themeColor="text1"/>
        </w:rPr>
        <w:t>手动</w:t>
      </w:r>
      <w:r>
        <w:rPr>
          <w:rFonts w:hint="eastAsia"/>
          <w:color w:val="000000" w:themeColor="text1"/>
        </w:rPr>
        <w:t xml:space="preserve">部署 </w:t>
      </w:r>
      <w:r>
        <w:rPr>
          <w:color w:val="000000" w:themeColor="text1"/>
        </w:rPr>
        <w:t>O</w:t>
      </w:r>
      <w:r>
        <w:rPr>
          <w:rFonts w:hint="eastAsia"/>
          <w:color w:val="000000" w:themeColor="text1"/>
        </w:rPr>
        <w:t>ceanBase 集群。</w:t>
      </w:r>
      <w:r w:rsidR="000105AE">
        <w:rPr>
          <w:rFonts w:hint="eastAsia"/>
          <w:color w:val="000000" w:themeColor="text1"/>
        </w:rPr>
        <w:t>手动部署的好处就是可以调整目录、定制参数以解决非标环境的问题。</w:t>
      </w:r>
      <w:r w:rsidR="005F1797">
        <w:rPr>
          <w:rFonts w:hint="eastAsia"/>
          <w:color w:val="000000" w:themeColor="text1"/>
        </w:rPr>
        <w:t>现实中的非标环境问题和非标操作问题还是非常多的。</w:t>
      </w:r>
    </w:p>
    <w:p w:rsidR="00D736CE" w:rsidRDefault="00D736CE" w:rsidP="007C10C5">
      <w:pPr>
        <w:kinsoku w:val="0"/>
        <w:wordWrap w:val="0"/>
        <w:autoSpaceDE w:val="0"/>
        <w:autoSpaceDN w:val="0"/>
        <w:ind w:firstLine="420"/>
        <w:jc w:val="left"/>
        <w:rPr>
          <w:b/>
          <w:bCs/>
          <w:color w:val="000000" w:themeColor="text1"/>
        </w:rPr>
      </w:pPr>
    </w:p>
    <w:p w:rsidR="00C87794" w:rsidRPr="001802F8" w:rsidRDefault="00327335" w:rsidP="007C10C5">
      <w:pPr>
        <w:kinsoku w:val="0"/>
        <w:wordWrap w:val="0"/>
        <w:autoSpaceDE w:val="0"/>
        <w:autoSpaceDN w:val="0"/>
        <w:ind w:firstLine="420"/>
        <w:jc w:val="left"/>
        <w:rPr>
          <w:b/>
          <w:bCs/>
          <w:color w:val="000000" w:themeColor="text1"/>
        </w:rPr>
      </w:pPr>
      <w:r w:rsidRPr="001802F8">
        <w:rPr>
          <w:rFonts w:hint="eastAsia"/>
          <w:b/>
          <w:bCs/>
          <w:color w:val="000000" w:themeColor="text1"/>
        </w:rPr>
        <w:t>目前手动部署，对O</w:t>
      </w:r>
      <w:r w:rsidRPr="001802F8">
        <w:rPr>
          <w:b/>
          <w:bCs/>
          <w:color w:val="000000" w:themeColor="text1"/>
        </w:rPr>
        <w:t>B</w:t>
      </w:r>
      <w:r w:rsidRPr="001802F8">
        <w:rPr>
          <w:rFonts w:hint="eastAsia"/>
          <w:b/>
          <w:bCs/>
          <w:color w:val="000000" w:themeColor="text1"/>
        </w:rPr>
        <w:t xml:space="preserve"> 机器内存要求是 </w:t>
      </w:r>
      <w:r w:rsidRPr="001802F8">
        <w:rPr>
          <w:b/>
          <w:bCs/>
          <w:color w:val="000000" w:themeColor="text1"/>
        </w:rPr>
        <w:t>1.4</w:t>
      </w:r>
      <w:r w:rsidRPr="001802F8">
        <w:rPr>
          <w:rFonts w:hint="eastAsia"/>
          <w:b/>
          <w:bCs/>
          <w:color w:val="000000" w:themeColor="text1"/>
        </w:rPr>
        <w:t xml:space="preserve"> 版本的 </w:t>
      </w:r>
      <w:r w:rsidRPr="001802F8">
        <w:rPr>
          <w:b/>
          <w:bCs/>
          <w:color w:val="000000" w:themeColor="text1"/>
        </w:rPr>
        <w:t>OB</w:t>
      </w:r>
      <w:r w:rsidRPr="001802F8">
        <w:rPr>
          <w:rFonts w:hint="eastAsia"/>
          <w:b/>
          <w:bCs/>
          <w:color w:val="000000" w:themeColor="text1"/>
        </w:rPr>
        <w:t xml:space="preserve"> 要求 至少</w:t>
      </w:r>
      <w:r w:rsidRPr="001802F8">
        <w:rPr>
          <w:b/>
          <w:bCs/>
          <w:color w:val="000000" w:themeColor="text1"/>
        </w:rPr>
        <w:t>16G</w:t>
      </w:r>
      <w:r w:rsidR="00FD647A" w:rsidRPr="001802F8">
        <w:rPr>
          <w:b/>
          <w:bCs/>
          <w:color w:val="000000" w:themeColor="text1"/>
        </w:rPr>
        <w:t xml:space="preserve"> </w:t>
      </w:r>
      <w:r w:rsidRPr="001802F8">
        <w:rPr>
          <w:rFonts w:hint="eastAsia"/>
          <w:b/>
          <w:bCs/>
          <w:color w:val="000000" w:themeColor="text1"/>
        </w:rPr>
        <w:t>内存，2</w:t>
      </w:r>
      <w:r w:rsidRPr="001802F8">
        <w:rPr>
          <w:b/>
          <w:bCs/>
          <w:color w:val="000000" w:themeColor="text1"/>
        </w:rPr>
        <w:t>.2</w:t>
      </w:r>
      <w:r w:rsidRPr="001802F8">
        <w:rPr>
          <w:rFonts w:hint="eastAsia"/>
          <w:b/>
          <w:bCs/>
          <w:color w:val="000000" w:themeColor="text1"/>
        </w:rPr>
        <w:t xml:space="preserve"> 版本的 </w:t>
      </w:r>
      <w:r w:rsidRPr="001802F8">
        <w:rPr>
          <w:b/>
          <w:bCs/>
          <w:color w:val="000000" w:themeColor="text1"/>
        </w:rPr>
        <w:t>OB</w:t>
      </w:r>
      <w:r w:rsidRPr="001802F8">
        <w:rPr>
          <w:rFonts w:hint="eastAsia"/>
          <w:b/>
          <w:bCs/>
          <w:color w:val="000000" w:themeColor="text1"/>
        </w:rPr>
        <w:t xml:space="preserve"> 要求至少 </w:t>
      </w:r>
      <w:r w:rsidRPr="001802F8">
        <w:rPr>
          <w:b/>
          <w:bCs/>
          <w:color w:val="000000" w:themeColor="text1"/>
        </w:rPr>
        <w:t xml:space="preserve">64G </w:t>
      </w:r>
      <w:r w:rsidRPr="001802F8">
        <w:rPr>
          <w:rFonts w:hint="eastAsia"/>
          <w:b/>
          <w:bCs/>
          <w:color w:val="000000" w:themeColor="text1"/>
        </w:rPr>
        <w:t>内存。</w:t>
      </w:r>
    </w:p>
    <w:p w:rsidR="00A170A5" w:rsidRDefault="00A170A5" w:rsidP="007C10C5">
      <w:pPr>
        <w:kinsoku w:val="0"/>
        <w:wordWrap w:val="0"/>
        <w:autoSpaceDE w:val="0"/>
        <w:autoSpaceDN w:val="0"/>
        <w:ind w:firstLine="420"/>
        <w:jc w:val="left"/>
        <w:rPr>
          <w:color w:val="000000" w:themeColor="text1"/>
        </w:rPr>
      </w:pPr>
    </w:p>
    <w:p w:rsidR="00A170A5" w:rsidRDefault="00791A39" w:rsidP="007C10C5">
      <w:pPr>
        <w:kinsoku w:val="0"/>
        <w:wordWrap w:val="0"/>
        <w:autoSpaceDE w:val="0"/>
        <w:autoSpaceDN w:val="0"/>
        <w:ind w:firstLine="420"/>
        <w:jc w:val="left"/>
        <w:rPr>
          <w:color w:val="000000" w:themeColor="text1"/>
        </w:rPr>
      </w:pPr>
      <w:r>
        <w:rPr>
          <w:rFonts w:hint="eastAsia"/>
          <w:color w:val="000000" w:themeColor="text1"/>
        </w:rPr>
        <w:t>OceanBase 集群生产环境默认是三台机器起步，通常都是三副本，机器分为三个区域，每个区域的机器保持对等</w:t>
      </w:r>
      <w:r w:rsidR="009A526C">
        <w:rPr>
          <w:rFonts w:hint="eastAsia"/>
          <w:color w:val="000000" w:themeColor="text1"/>
        </w:rPr>
        <w:t>（建议）</w:t>
      </w:r>
      <w:r>
        <w:rPr>
          <w:rFonts w:hint="eastAsia"/>
          <w:color w:val="000000" w:themeColor="text1"/>
        </w:rPr>
        <w:t>。</w:t>
      </w:r>
      <w:r w:rsidR="00863DCA">
        <w:rPr>
          <w:rFonts w:hint="eastAsia"/>
          <w:color w:val="000000" w:themeColor="text1"/>
        </w:rPr>
        <w:t xml:space="preserve">所以独立部署的时候也建议部署三节点的 </w:t>
      </w:r>
      <w:r w:rsidR="00863DCA">
        <w:rPr>
          <w:color w:val="000000" w:themeColor="text1"/>
        </w:rPr>
        <w:t>O</w:t>
      </w:r>
      <w:r w:rsidR="00863DCA">
        <w:rPr>
          <w:rFonts w:hint="eastAsia"/>
          <w:color w:val="000000" w:themeColor="text1"/>
        </w:rPr>
        <w:t xml:space="preserve">ceanBase 集群。但是 </w:t>
      </w:r>
      <w:r w:rsidR="00863DCA">
        <w:rPr>
          <w:color w:val="000000" w:themeColor="text1"/>
        </w:rPr>
        <w:t>O</w:t>
      </w:r>
      <w:r w:rsidR="00863DCA">
        <w:rPr>
          <w:rFonts w:hint="eastAsia"/>
          <w:color w:val="000000" w:themeColor="text1"/>
        </w:rPr>
        <w:t>ceanBase 的单副本也是可以跑的，也可以扩容和缩容。</w:t>
      </w:r>
    </w:p>
    <w:p w:rsidR="00B735CA" w:rsidRDefault="00B735CA" w:rsidP="007C10C5">
      <w:pPr>
        <w:kinsoku w:val="0"/>
        <w:wordWrap w:val="0"/>
        <w:autoSpaceDE w:val="0"/>
        <w:autoSpaceDN w:val="0"/>
        <w:ind w:firstLine="420"/>
        <w:jc w:val="left"/>
        <w:rPr>
          <w:color w:val="000000" w:themeColor="text1"/>
        </w:rPr>
      </w:pPr>
    </w:p>
    <w:p w:rsidR="002C5090" w:rsidRDefault="00D86D05" w:rsidP="007C10C5">
      <w:pPr>
        <w:kinsoku w:val="0"/>
        <w:wordWrap w:val="0"/>
        <w:autoSpaceDE w:val="0"/>
        <w:autoSpaceDN w:val="0"/>
        <w:ind w:firstLine="420"/>
        <w:jc w:val="left"/>
        <w:rPr>
          <w:color w:val="000000" w:themeColor="text1"/>
        </w:rPr>
      </w:pPr>
      <w:r>
        <w:rPr>
          <w:rFonts w:hint="eastAsia"/>
          <w:color w:val="000000" w:themeColor="text1"/>
        </w:rPr>
        <w:t>预计</w:t>
      </w:r>
      <w:r w:rsidR="002C5090">
        <w:rPr>
          <w:color w:val="000000" w:themeColor="text1"/>
        </w:rPr>
        <w:t>OceanBase</w:t>
      </w:r>
      <w:r w:rsidR="002C5090">
        <w:rPr>
          <w:rFonts w:hint="eastAsia"/>
          <w:color w:val="000000" w:themeColor="text1"/>
        </w:rPr>
        <w:t xml:space="preserve"> 后期还会发布一个版本能够在 </w:t>
      </w:r>
      <w:r w:rsidR="002C5090">
        <w:rPr>
          <w:color w:val="000000" w:themeColor="text1"/>
        </w:rPr>
        <w:t>8G</w:t>
      </w:r>
      <w:r w:rsidR="002C5090">
        <w:rPr>
          <w:rFonts w:hint="eastAsia"/>
          <w:color w:val="000000" w:themeColor="text1"/>
        </w:rPr>
        <w:t xml:space="preserve"> 内存的笔记本上运行，部署会采用 </w:t>
      </w:r>
      <w:r w:rsidR="002C5090">
        <w:rPr>
          <w:color w:val="000000" w:themeColor="text1"/>
        </w:rPr>
        <w:t>D</w:t>
      </w:r>
      <w:r w:rsidR="002C5090">
        <w:rPr>
          <w:rFonts w:hint="eastAsia"/>
          <w:color w:val="000000" w:themeColor="text1"/>
        </w:rPr>
        <w:t>ocker 技术</w:t>
      </w:r>
      <w:r w:rsidR="0053621A">
        <w:rPr>
          <w:rFonts w:hint="eastAsia"/>
          <w:color w:val="000000" w:themeColor="text1"/>
        </w:rPr>
        <w:t>，到时候只需要一个启动镜像即可，对于初学者会非常方便。</w:t>
      </w:r>
      <w:r>
        <w:rPr>
          <w:rFonts w:hint="eastAsia"/>
          <w:color w:val="000000" w:themeColor="text1"/>
        </w:rPr>
        <w:t xml:space="preserve">本文暂时还不会讨论这个 </w:t>
      </w:r>
      <w:r>
        <w:rPr>
          <w:color w:val="000000" w:themeColor="text1"/>
        </w:rPr>
        <w:t>D</w:t>
      </w:r>
      <w:r>
        <w:rPr>
          <w:rFonts w:hint="eastAsia"/>
          <w:color w:val="000000" w:themeColor="text1"/>
        </w:rPr>
        <w:t>ocker 版本的部署方法。</w:t>
      </w:r>
    </w:p>
    <w:p w:rsidR="00D86D05" w:rsidRDefault="00D86D05" w:rsidP="007C10C5">
      <w:pPr>
        <w:kinsoku w:val="0"/>
        <w:wordWrap w:val="0"/>
        <w:autoSpaceDE w:val="0"/>
        <w:autoSpaceDN w:val="0"/>
        <w:ind w:firstLine="420"/>
        <w:jc w:val="left"/>
        <w:rPr>
          <w:color w:val="000000" w:themeColor="text1"/>
        </w:rPr>
      </w:pPr>
    </w:p>
    <w:p w:rsidR="00D86D05" w:rsidRPr="001229C8" w:rsidRDefault="0075026D" w:rsidP="001229C8">
      <w:pPr>
        <w:pStyle w:val="1"/>
        <w:numPr>
          <w:ilvl w:val="0"/>
          <w:numId w:val="10"/>
        </w:numPr>
        <w:jc w:val="left"/>
        <w:rPr>
          <w:rFonts w:asciiTheme="majorEastAsia" w:eastAsiaTheme="majorEastAsia" w:hAnsiTheme="majorEastAsia" w:cs="Times New Roman (正文 CS 字体)"/>
          <w:color w:val="000000" w:themeColor="text1"/>
        </w:rPr>
      </w:pPr>
      <w:bookmarkStart w:id="10" w:name="_Toc37621160"/>
      <w:r>
        <w:rPr>
          <w:rFonts w:asciiTheme="majorEastAsia" w:eastAsiaTheme="majorEastAsia" w:hAnsiTheme="majorEastAsia" w:cs="Times New Roman (正文 CS 字体)" w:hint="eastAsia"/>
          <w:color w:val="000000" w:themeColor="text1"/>
          <w:lang w:eastAsia="zh-CN"/>
        </w:rPr>
        <w:lastRenderedPageBreak/>
        <w:t>环境准备</w:t>
      </w:r>
      <w:bookmarkEnd w:id="10"/>
    </w:p>
    <w:p w:rsidR="00E20090" w:rsidRPr="00CE4B23" w:rsidRDefault="00E20090" w:rsidP="00E20090">
      <w:pPr>
        <w:pStyle w:val="20"/>
        <w:numPr>
          <w:ilvl w:val="1"/>
          <w:numId w:val="10"/>
        </w:numPr>
        <w:rPr>
          <w:rFonts w:asciiTheme="majorEastAsia" w:eastAsiaTheme="majorEastAsia" w:hAnsiTheme="majorEastAsia"/>
        </w:rPr>
      </w:pPr>
      <w:bookmarkStart w:id="11" w:name="_Toc37621161"/>
      <w:r w:rsidRPr="00CE4B23">
        <w:rPr>
          <w:rFonts w:asciiTheme="majorEastAsia" w:eastAsiaTheme="majorEastAsia" w:hAnsiTheme="majorEastAsia" w:hint="eastAsia"/>
        </w:rPr>
        <w:t>软件包说明</w:t>
      </w:r>
      <w:bookmarkEnd w:id="11"/>
    </w:p>
    <w:p w:rsidR="00E20090" w:rsidRDefault="00E20090" w:rsidP="00E20090">
      <w:pPr>
        <w:kinsoku w:val="0"/>
        <w:wordWrap w:val="0"/>
        <w:autoSpaceDE w:val="0"/>
        <w:autoSpaceDN w:val="0"/>
        <w:ind w:firstLine="420"/>
        <w:jc w:val="left"/>
        <w:rPr>
          <w:color w:val="000000" w:themeColor="text1"/>
        </w:rPr>
      </w:pPr>
      <w:r>
        <w:rPr>
          <w:rFonts w:hint="eastAsia"/>
          <w:color w:val="000000" w:themeColor="text1"/>
        </w:rPr>
        <w:t>OceanBase 集群架构在形态上是比较清爽的，每个节点只有一个 observer</w:t>
      </w:r>
      <w:r>
        <w:rPr>
          <w:color w:val="000000" w:themeColor="text1"/>
        </w:rPr>
        <w:t xml:space="preserve"> </w:t>
      </w:r>
      <w:r>
        <w:rPr>
          <w:rFonts w:hint="eastAsia"/>
          <w:color w:val="000000" w:themeColor="text1"/>
        </w:rPr>
        <w:t>进程，再加上一个分布式访问代理 obproxy</w:t>
      </w:r>
      <w:r>
        <w:rPr>
          <w:color w:val="000000" w:themeColor="text1"/>
        </w:rPr>
        <w:t xml:space="preserve"> </w:t>
      </w:r>
      <w:r>
        <w:rPr>
          <w:rFonts w:hint="eastAsia"/>
          <w:color w:val="000000" w:themeColor="text1"/>
        </w:rPr>
        <w:t xml:space="preserve">进程（可以在 observer 节点上，但不是必须在）。这两个进程只需要 </w:t>
      </w:r>
      <w:r>
        <w:rPr>
          <w:color w:val="000000" w:themeColor="text1"/>
        </w:rPr>
        <w:t>2</w:t>
      </w:r>
      <w:r>
        <w:rPr>
          <w:rFonts w:hint="eastAsia"/>
          <w:color w:val="000000" w:themeColor="text1"/>
        </w:rPr>
        <w:t xml:space="preserve"> 个软件包。</w:t>
      </w:r>
    </w:p>
    <w:p w:rsidR="00E20090" w:rsidRDefault="00E20090" w:rsidP="00E20090">
      <w:pPr>
        <w:kinsoku w:val="0"/>
        <w:wordWrap w:val="0"/>
        <w:autoSpaceDE w:val="0"/>
        <w:autoSpaceDN w:val="0"/>
        <w:ind w:firstLine="420"/>
        <w:jc w:val="left"/>
        <w:rPr>
          <w:color w:val="000000" w:themeColor="text1"/>
        </w:rPr>
      </w:pPr>
      <w:r>
        <w:rPr>
          <w:color w:val="000000" w:themeColor="text1"/>
        </w:rPr>
        <w:t>OceanBase</w:t>
      </w:r>
      <w:r>
        <w:rPr>
          <w:rFonts w:hint="eastAsia"/>
          <w:color w:val="000000" w:themeColor="text1"/>
        </w:rPr>
        <w:t xml:space="preserve"> 运维平台的进程会比较多，在每个OceanBase 产品节点上都有一个 obagent</w:t>
      </w:r>
      <w:r>
        <w:rPr>
          <w:color w:val="000000" w:themeColor="text1"/>
        </w:rPr>
        <w:t>d</w:t>
      </w:r>
      <w:r>
        <w:rPr>
          <w:rFonts w:hint="eastAsia"/>
          <w:color w:val="000000" w:themeColor="text1"/>
        </w:rPr>
        <w:t xml:space="preserve"> 进程，服务端是一个 </w:t>
      </w:r>
      <w:r>
        <w:rPr>
          <w:color w:val="000000" w:themeColor="text1"/>
        </w:rPr>
        <w:t>OCP</w:t>
      </w:r>
      <w:r>
        <w:rPr>
          <w:rFonts w:hint="eastAsia"/>
          <w:color w:val="000000" w:themeColor="text1"/>
        </w:rPr>
        <w:t xml:space="preserve"> 容器。O</w:t>
      </w:r>
      <w:r>
        <w:rPr>
          <w:color w:val="000000" w:themeColor="text1"/>
        </w:rPr>
        <w:t>CP</w:t>
      </w:r>
      <w:r>
        <w:rPr>
          <w:rFonts w:hint="eastAsia"/>
          <w:color w:val="000000" w:themeColor="text1"/>
        </w:rPr>
        <w:t xml:space="preserve"> 还有自己的元数据库，是一个 </w:t>
      </w:r>
      <w:r>
        <w:rPr>
          <w:color w:val="000000" w:themeColor="text1"/>
        </w:rPr>
        <w:t>1.4</w:t>
      </w:r>
      <w:r>
        <w:rPr>
          <w:rFonts w:hint="eastAsia"/>
          <w:color w:val="000000" w:themeColor="text1"/>
        </w:rPr>
        <w:t xml:space="preserve"> 版本的 </w:t>
      </w:r>
      <w:r>
        <w:rPr>
          <w:color w:val="000000" w:themeColor="text1"/>
        </w:rPr>
        <w:t>OB</w:t>
      </w:r>
      <w:r>
        <w:rPr>
          <w:rFonts w:hint="eastAsia"/>
          <w:color w:val="000000" w:themeColor="text1"/>
        </w:rPr>
        <w:t xml:space="preserve"> 集群，每个节点以容器形式存在。O</w:t>
      </w:r>
      <w:r>
        <w:rPr>
          <w:color w:val="000000" w:themeColor="text1"/>
        </w:rPr>
        <w:t>CP</w:t>
      </w:r>
      <w:r>
        <w:rPr>
          <w:rFonts w:hint="eastAsia"/>
          <w:color w:val="000000" w:themeColor="text1"/>
        </w:rPr>
        <w:t xml:space="preserve"> 会有自己的专用 obproxy ，以容器形式存在。三个容器的镜像文件需要分别提供，镜像文件格式都是 *</w:t>
      </w:r>
      <w:r>
        <w:rPr>
          <w:color w:val="000000" w:themeColor="text1"/>
        </w:rPr>
        <w:t xml:space="preserve">.tar.gz </w:t>
      </w:r>
      <w:r>
        <w:rPr>
          <w:rFonts w:hint="eastAsia"/>
          <w:color w:val="000000" w:themeColor="text1"/>
        </w:rPr>
        <w:t>。</w:t>
      </w:r>
    </w:p>
    <w:p w:rsidR="00E20090" w:rsidRDefault="00E20090" w:rsidP="00E20090">
      <w:pPr>
        <w:kinsoku w:val="0"/>
        <w:wordWrap w:val="0"/>
        <w:autoSpaceDE w:val="0"/>
        <w:autoSpaceDN w:val="0"/>
        <w:ind w:firstLine="420"/>
        <w:jc w:val="left"/>
        <w:rPr>
          <w:color w:val="000000" w:themeColor="text1"/>
        </w:rPr>
      </w:pPr>
      <w:r>
        <w:rPr>
          <w:rFonts w:hint="eastAsia"/>
          <w:color w:val="000000" w:themeColor="text1"/>
        </w:rPr>
        <w:t>部署 ocp、obproxy 和 ob 容器是通过一套自动化脚本运行的。官网试用版下载的文件解压缩后看到目录 oceanbase</w:t>
      </w:r>
      <w:r>
        <w:rPr>
          <w:color w:val="000000" w:themeColor="text1"/>
        </w:rPr>
        <w:t>_trial</w:t>
      </w:r>
      <w:r>
        <w:rPr>
          <w:rFonts w:hint="eastAsia"/>
          <w:color w:val="000000" w:themeColor="text1"/>
        </w:rPr>
        <w:t xml:space="preserve"> 就是这个自动化部署产品，客户生产环境这套脚本是通过安装软件 </w:t>
      </w:r>
      <w:r>
        <w:rPr>
          <w:color w:val="000000" w:themeColor="text1"/>
        </w:rPr>
        <w:t xml:space="preserve">t-oceanbase-antman </w:t>
      </w:r>
      <w:r>
        <w:rPr>
          <w:rFonts w:hint="eastAsia"/>
          <w:color w:val="000000" w:themeColor="text1"/>
        </w:rPr>
        <w:t>部署的，默认会安装在 /</w:t>
      </w:r>
      <w:r>
        <w:rPr>
          <w:color w:val="000000" w:themeColor="text1"/>
        </w:rPr>
        <w:t>root/t-oceanbase-antman/</w:t>
      </w:r>
      <w:r>
        <w:rPr>
          <w:rFonts w:hint="eastAsia"/>
          <w:color w:val="000000" w:themeColor="text1"/>
        </w:rPr>
        <w:t>目录下。</w:t>
      </w:r>
    </w:p>
    <w:p w:rsidR="00E20090" w:rsidRDefault="00E20090" w:rsidP="00E20090">
      <w:pPr>
        <w:kinsoku w:val="0"/>
        <w:wordWrap w:val="0"/>
        <w:autoSpaceDE w:val="0"/>
        <w:autoSpaceDN w:val="0"/>
        <w:ind w:firstLine="420"/>
        <w:jc w:val="left"/>
        <w:rPr>
          <w:color w:val="000000" w:themeColor="text1"/>
        </w:rPr>
      </w:pPr>
      <w:r>
        <w:rPr>
          <w:rFonts w:hint="eastAsia"/>
          <w:color w:val="000000" w:themeColor="text1"/>
        </w:rPr>
        <w:t xml:space="preserve">OceanBase 实例兼容 </w:t>
      </w:r>
      <w:r>
        <w:rPr>
          <w:color w:val="000000" w:themeColor="text1"/>
        </w:rPr>
        <w:t xml:space="preserve">ORACLE </w:t>
      </w:r>
      <w:r>
        <w:rPr>
          <w:rFonts w:hint="eastAsia"/>
          <w:color w:val="000000" w:themeColor="text1"/>
        </w:rPr>
        <w:t>或</w:t>
      </w:r>
      <w:r>
        <w:rPr>
          <w:color w:val="000000" w:themeColor="text1"/>
        </w:rPr>
        <w:t xml:space="preserve"> M</w:t>
      </w:r>
      <w:r>
        <w:rPr>
          <w:rFonts w:hint="eastAsia"/>
          <w:color w:val="000000" w:themeColor="text1"/>
        </w:rPr>
        <w:t xml:space="preserve">ySQL，如果是 </w:t>
      </w:r>
      <w:r>
        <w:rPr>
          <w:color w:val="000000" w:themeColor="text1"/>
        </w:rPr>
        <w:t>ORACLE</w:t>
      </w:r>
      <w:r>
        <w:rPr>
          <w:rFonts w:hint="eastAsia"/>
          <w:color w:val="000000" w:themeColor="text1"/>
        </w:rPr>
        <w:t>实例，</w:t>
      </w:r>
      <w:r>
        <w:rPr>
          <w:color w:val="000000" w:themeColor="text1"/>
        </w:rPr>
        <w:t>J</w:t>
      </w:r>
      <w:r>
        <w:rPr>
          <w:rFonts w:hint="eastAsia"/>
          <w:color w:val="000000" w:themeColor="text1"/>
        </w:rPr>
        <w:t xml:space="preserve">ava 程序连接需要使用 </w:t>
      </w:r>
      <w:r>
        <w:rPr>
          <w:color w:val="000000" w:themeColor="text1"/>
        </w:rPr>
        <w:t>O</w:t>
      </w:r>
      <w:r>
        <w:rPr>
          <w:rFonts w:hint="eastAsia"/>
          <w:color w:val="000000" w:themeColor="text1"/>
        </w:rPr>
        <w:t xml:space="preserve">ceanBase 提供的 </w:t>
      </w:r>
      <w:r>
        <w:rPr>
          <w:color w:val="000000" w:themeColor="text1"/>
        </w:rPr>
        <w:t>J</w:t>
      </w:r>
      <w:r>
        <w:rPr>
          <w:rFonts w:hint="eastAsia"/>
          <w:color w:val="000000" w:themeColor="text1"/>
        </w:rPr>
        <w:t>ava 驱动文件（o</w:t>
      </w:r>
      <w:r>
        <w:rPr>
          <w:color w:val="000000" w:themeColor="text1"/>
        </w:rPr>
        <w:t xml:space="preserve">ceanbase-client-*.jar </w:t>
      </w:r>
      <w:r>
        <w:rPr>
          <w:rFonts w:hint="eastAsia"/>
          <w:color w:val="000000" w:themeColor="text1"/>
        </w:rPr>
        <w:t xml:space="preserve">）。如果要在命令行下访问 </w:t>
      </w:r>
      <w:r>
        <w:rPr>
          <w:color w:val="000000" w:themeColor="text1"/>
        </w:rPr>
        <w:t>ORACLE</w:t>
      </w:r>
      <w:r>
        <w:rPr>
          <w:rFonts w:hint="eastAsia"/>
          <w:color w:val="000000" w:themeColor="text1"/>
        </w:rPr>
        <w:t xml:space="preserve"> 实例，还需要安装客户端 obclient 。</w:t>
      </w:r>
    </w:p>
    <w:p w:rsidR="00E20090" w:rsidRDefault="00E20090" w:rsidP="00E20090">
      <w:pPr>
        <w:kinsoku w:val="0"/>
        <w:wordWrap w:val="0"/>
        <w:autoSpaceDE w:val="0"/>
        <w:autoSpaceDN w:val="0"/>
        <w:ind w:firstLine="420"/>
        <w:jc w:val="left"/>
        <w:rPr>
          <w:color w:val="000000" w:themeColor="text1"/>
        </w:rPr>
      </w:pPr>
    </w:p>
    <w:p w:rsidR="00E20090" w:rsidRPr="002F0709" w:rsidRDefault="00E20090" w:rsidP="0062726B">
      <w:pPr>
        <w:pStyle w:val="3"/>
        <w:numPr>
          <w:ilvl w:val="2"/>
          <w:numId w:val="10"/>
        </w:numPr>
        <w:rPr>
          <w:rFonts w:asciiTheme="majorEastAsia" w:eastAsiaTheme="majorEastAsia" w:hAnsiTheme="majorEastAsia"/>
          <w:szCs w:val="28"/>
        </w:rPr>
      </w:pPr>
      <w:r w:rsidRPr="002F0709">
        <w:rPr>
          <w:rFonts w:asciiTheme="majorEastAsia" w:eastAsiaTheme="majorEastAsia" w:hAnsiTheme="majorEastAsia" w:hint="eastAsia"/>
          <w:szCs w:val="28"/>
        </w:rPr>
        <w:t>汇总</w:t>
      </w:r>
      <w:r>
        <w:rPr>
          <w:rFonts w:asciiTheme="majorEastAsia" w:eastAsiaTheme="majorEastAsia" w:hAnsiTheme="majorEastAsia" w:hint="eastAsia"/>
          <w:szCs w:val="28"/>
        </w:rPr>
        <w:t>说明</w:t>
      </w:r>
    </w:p>
    <w:p w:rsidR="00E20090" w:rsidRDefault="00E20090" w:rsidP="00E20090">
      <w:pPr>
        <w:kinsoku w:val="0"/>
        <w:wordWrap w:val="0"/>
        <w:autoSpaceDE w:val="0"/>
        <w:autoSpaceDN w:val="0"/>
        <w:ind w:firstLine="420"/>
        <w:jc w:val="left"/>
        <w:rPr>
          <w:color w:val="000000" w:themeColor="text1"/>
        </w:rPr>
      </w:pPr>
      <w:r>
        <w:rPr>
          <w:rFonts w:hint="eastAsia"/>
          <w:color w:val="000000" w:themeColor="text1"/>
        </w:rPr>
        <w:t>所有软件包汇总说明如下：</w:t>
      </w:r>
    </w:p>
    <w:p w:rsidR="00E20090" w:rsidRDefault="00E20090" w:rsidP="00E20090">
      <w:pPr>
        <w:kinsoku w:val="0"/>
        <w:wordWrap w:val="0"/>
        <w:autoSpaceDE w:val="0"/>
        <w:autoSpaceDN w:val="0"/>
        <w:ind w:firstLine="420"/>
        <w:jc w:val="left"/>
        <w:rPr>
          <w:color w:val="000000" w:themeColor="text1"/>
        </w:rPr>
      </w:pPr>
    </w:p>
    <w:tbl>
      <w:tblPr>
        <w:tblStyle w:val="ad"/>
        <w:tblW w:w="0" w:type="auto"/>
        <w:tblLook w:val="04A0" w:firstRow="1" w:lastRow="0" w:firstColumn="1" w:lastColumn="0" w:noHBand="0" w:noVBand="1"/>
      </w:tblPr>
      <w:tblGrid>
        <w:gridCol w:w="2689"/>
        <w:gridCol w:w="850"/>
        <w:gridCol w:w="4757"/>
      </w:tblGrid>
      <w:tr w:rsidR="00E20090" w:rsidRPr="002F0709" w:rsidTr="003944A0">
        <w:tc>
          <w:tcPr>
            <w:tcW w:w="2689" w:type="dxa"/>
          </w:tcPr>
          <w:p w:rsidR="00E20090" w:rsidRPr="002F0709" w:rsidRDefault="00E20090" w:rsidP="003944A0">
            <w:pPr>
              <w:kinsoku w:val="0"/>
              <w:wordWrap w:val="0"/>
              <w:autoSpaceDE w:val="0"/>
              <w:autoSpaceDN w:val="0"/>
              <w:jc w:val="center"/>
              <w:rPr>
                <w:b/>
                <w:bCs/>
                <w:color w:val="000000" w:themeColor="text1"/>
                <w:sz w:val="24"/>
              </w:rPr>
            </w:pPr>
            <w:r w:rsidRPr="002F0709">
              <w:rPr>
                <w:rFonts w:hint="eastAsia"/>
                <w:b/>
                <w:bCs/>
                <w:color w:val="000000" w:themeColor="text1"/>
                <w:sz w:val="24"/>
              </w:rPr>
              <w:t>文件名</w:t>
            </w:r>
          </w:p>
        </w:tc>
        <w:tc>
          <w:tcPr>
            <w:tcW w:w="850" w:type="dxa"/>
          </w:tcPr>
          <w:p w:rsidR="00E20090" w:rsidRPr="002F0709" w:rsidRDefault="00E20090" w:rsidP="003944A0">
            <w:pPr>
              <w:kinsoku w:val="0"/>
              <w:wordWrap w:val="0"/>
              <w:autoSpaceDE w:val="0"/>
              <w:autoSpaceDN w:val="0"/>
              <w:jc w:val="center"/>
              <w:rPr>
                <w:b/>
                <w:bCs/>
                <w:color w:val="000000" w:themeColor="text1"/>
                <w:sz w:val="24"/>
              </w:rPr>
            </w:pPr>
            <w:r w:rsidRPr="002F0709">
              <w:rPr>
                <w:rFonts w:hint="eastAsia"/>
                <w:b/>
                <w:bCs/>
                <w:color w:val="000000" w:themeColor="text1"/>
                <w:sz w:val="24"/>
              </w:rPr>
              <w:t>版本</w:t>
            </w:r>
          </w:p>
        </w:tc>
        <w:tc>
          <w:tcPr>
            <w:tcW w:w="4757" w:type="dxa"/>
          </w:tcPr>
          <w:p w:rsidR="00E20090" w:rsidRPr="002F0709" w:rsidRDefault="00E20090" w:rsidP="003944A0">
            <w:pPr>
              <w:kinsoku w:val="0"/>
              <w:wordWrap w:val="0"/>
              <w:autoSpaceDE w:val="0"/>
              <w:autoSpaceDN w:val="0"/>
              <w:jc w:val="center"/>
              <w:rPr>
                <w:b/>
                <w:bCs/>
                <w:color w:val="000000" w:themeColor="text1"/>
                <w:sz w:val="24"/>
              </w:rPr>
            </w:pPr>
            <w:r w:rsidRPr="002F0709">
              <w:rPr>
                <w:rFonts w:hint="eastAsia"/>
                <w:b/>
                <w:bCs/>
                <w:color w:val="000000" w:themeColor="text1"/>
                <w:sz w:val="24"/>
              </w:rPr>
              <w:t>备注</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A700CC">
              <w:rPr>
                <w:rFonts w:ascii="Space Mono" w:hAnsi="Space Mono"/>
                <w:color w:val="000000" w:themeColor="text1"/>
                <w:sz w:val="18"/>
                <w:szCs w:val="18"/>
              </w:rPr>
              <w:t>t-oceanbase-antman</w:t>
            </w:r>
            <w:r w:rsidRPr="00FC5638">
              <w:rPr>
                <w:rFonts w:ascii="Space Mono" w:hAnsi="Space Mono"/>
                <w:color w:val="000000" w:themeColor="text1"/>
                <w:sz w:val="18"/>
                <w:szCs w:val="18"/>
              </w:rPr>
              <w:t>-*.rpm</w:t>
            </w:r>
            <w:r w:rsidRPr="00A700CC">
              <w:rPr>
                <w:rFonts w:ascii="Space Mono" w:hAnsi="Space Mono"/>
                <w:color w:val="000000" w:themeColor="text1"/>
                <w:sz w:val="18"/>
                <w:szCs w:val="18"/>
              </w:rPr>
              <w:t> </w:t>
            </w: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1.0.16</w:t>
            </w: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部署</w:t>
            </w:r>
            <w:r w:rsidRPr="00FC5638">
              <w:rPr>
                <w:rFonts w:ascii="Space Mono" w:hAnsi="Space Mono"/>
                <w:color w:val="000000" w:themeColor="text1"/>
                <w:sz w:val="18"/>
                <w:szCs w:val="18"/>
              </w:rPr>
              <w:t xml:space="preserve"> OCP </w:t>
            </w:r>
            <w:r w:rsidRPr="00FC5638">
              <w:rPr>
                <w:rFonts w:ascii="Space Mono" w:hAnsi="Space Mono"/>
                <w:color w:val="000000" w:themeColor="text1"/>
                <w:sz w:val="18"/>
                <w:szCs w:val="18"/>
              </w:rPr>
              <w:t>容器用，默认安装目录</w:t>
            </w:r>
            <w:r w:rsidRPr="00FC5638">
              <w:rPr>
                <w:rFonts w:ascii="Space Mono" w:hAnsi="Space Mono"/>
                <w:color w:val="000000" w:themeColor="text1"/>
                <w:sz w:val="18"/>
                <w:szCs w:val="18"/>
              </w:rPr>
              <w:t xml:space="preserve"> /root/t-oceanbase-antman/ </w:t>
            </w:r>
            <w:r w:rsidRPr="00FC5638">
              <w:rPr>
                <w:rFonts w:ascii="Space Mono" w:hAnsi="Space Mono"/>
                <w:color w:val="000000" w:themeColor="text1"/>
                <w:sz w:val="18"/>
                <w:szCs w:val="18"/>
              </w:rPr>
              <w:t>。</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ocp-all-in-one-EI61488790_20190912.tar.gz</w:t>
            </w: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2.3.5</w:t>
            </w: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 xml:space="preserve">OCP </w:t>
            </w:r>
            <w:r w:rsidRPr="00FC5638">
              <w:rPr>
                <w:rFonts w:ascii="Space Mono" w:hAnsi="Space Mono"/>
                <w:color w:val="000000" w:themeColor="text1"/>
                <w:sz w:val="18"/>
                <w:szCs w:val="18"/>
              </w:rPr>
              <w:t>镜像文件，放在</w:t>
            </w:r>
            <w:r w:rsidRPr="00FC5638">
              <w:rPr>
                <w:rFonts w:ascii="Space Mono" w:hAnsi="Space Mono"/>
                <w:color w:val="000000" w:themeColor="text1"/>
                <w:sz w:val="18"/>
                <w:szCs w:val="18"/>
              </w:rPr>
              <w:t xml:space="preserve"> /root/t-oceanbase-antman/ </w:t>
            </w:r>
            <w:r w:rsidRPr="00FC5638">
              <w:rPr>
                <w:rFonts w:ascii="Space Mono" w:hAnsi="Space Mono"/>
                <w:color w:val="000000" w:themeColor="text1"/>
                <w:sz w:val="18"/>
                <w:szCs w:val="18"/>
              </w:rPr>
              <w:t>下。</w:t>
            </w:r>
          </w:p>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文件名不重要，关键是镜像的</w:t>
            </w:r>
            <w:r w:rsidRPr="00FC5638">
              <w:rPr>
                <w:rFonts w:ascii="Space Mono" w:hAnsi="Space Mono"/>
                <w:color w:val="000000" w:themeColor="text1"/>
                <w:sz w:val="18"/>
                <w:szCs w:val="18"/>
              </w:rPr>
              <w:t xml:space="preserve"> repository </w:t>
            </w:r>
            <w:r w:rsidRPr="00FC5638">
              <w:rPr>
                <w:rFonts w:ascii="Space Mono" w:hAnsi="Space Mono"/>
                <w:color w:val="000000" w:themeColor="text1"/>
                <w:sz w:val="18"/>
                <w:szCs w:val="18"/>
              </w:rPr>
              <w:t>和</w:t>
            </w:r>
            <w:r w:rsidRPr="00FC5638">
              <w:rPr>
                <w:rFonts w:ascii="Space Mono" w:hAnsi="Space Mono"/>
                <w:color w:val="000000" w:themeColor="text1"/>
                <w:sz w:val="18"/>
                <w:szCs w:val="18"/>
              </w:rPr>
              <w:t xml:space="preserve"> tag</w:t>
            </w:r>
            <w:r w:rsidRPr="00FC5638">
              <w:rPr>
                <w:rFonts w:ascii="Space Mono" w:hAnsi="Space Mono"/>
                <w:color w:val="000000" w:themeColor="text1"/>
                <w:sz w:val="18"/>
                <w:szCs w:val="18"/>
              </w:rPr>
              <w:t>。</w:t>
            </w:r>
          </w:p>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reg.docker.alibaba-inc.com/antman/ocp-all-in-one:20200321205957554-EI61488790_20190912.f23f15c8</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OBP156_20191227_1705.tar.gz</w:t>
            </w: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1.5.6</w:t>
            </w: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 xml:space="preserve">OBProxy </w:t>
            </w:r>
            <w:r w:rsidRPr="00FC5638">
              <w:rPr>
                <w:rFonts w:ascii="Space Mono" w:hAnsi="Space Mono"/>
                <w:color w:val="000000" w:themeColor="text1"/>
                <w:sz w:val="18"/>
                <w:szCs w:val="18"/>
              </w:rPr>
              <w:t>镜像文件，只给</w:t>
            </w:r>
            <w:r w:rsidRPr="00FC5638">
              <w:rPr>
                <w:rFonts w:ascii="Space Mono" w:hAnsi="Space Mono"/>
                <w:color w:val="000000" w:themeColor="text1"/>
                <w:sz w:val="18"/>
                <w:szCs w:val="18"/>
              </w:rPr>
              <w:t xml:space="preserve"> OCP </w:t>
            </w:r>
            <w:r w:rsidRPr="00FC5638">
              <w:rPr>
                <w:rFonts w:ascii="Space Mono" w:hAnsi="Space Mono"/>
                <w:color w:val="000000" w:themeColor="text1"/>
                <w:sz w:val="18"/>
                <w:szCs w:val="18"/>
              </w:rPr>
              <w:t>用，放在</w:t>
            </w:r>
            <w:r w:rsidRPr="00FC5638">
              <w:rPr>
                <w:rFonts w:ascii="Space Mono" w:hAnsi="Space Mono"/>
                <w:color w:val="000000" w:themeColor="text1"/>
                <w:sz w:val="18"/>
                <w:szCs w:val="18"/>
              </w:rPr>
              <w:t xml:space="preserve">/root/t-oceanbase-antman/ </w:t>
            </w:r>
            <w:r w:rsidRPr="00FC5638">
              <w:rPr>
                <w:rFonts w:ascii="Space Mono" w:hAnsi="Space Mono"/>
                <w:color w:val="000000" w:themeColor="text1"/>
                <w:sz w:val="18"/>
                <w:szCs w:val="18"/>
              </w:rPr>
              <w:t>下。</w:t>
            </w:r>
          </w:p>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文件名不重要，关键是镜像的</w:t>
            </w:r>
            <w:r w:rsidRPr="00FC5638">
              <w:rPr>
                <w:rFonts w:ascii="Space Mono" w:hAnsi="Space Mono"/>
                <w:color w:val="000000" w:themeColor="text1"/>
                <w:sz w:val="18"/>
                <w:szCs w:val="18"/>
              </w:rPr>
              <w:t xml:space="preserve"> repository </w:t>
            </w:r>
            <w:r w:rsidRPr="00FC5638">
              <w:rPr>
                <w:rFonts w:ascii="Space Mono" w:hAnsi="Space Mono"/>
                <w:color w:val="000000" w:themeColor="text1"/>
                <w:sz w:val="18"/>
                <w:szCs w:val="18"/>
              </w:rPr>
              <w:t>和</w:t>
            </w:r>
            <w:r w:rsidRPr="00FC5638">
              <w:rPr>
                <w:rFonts w:ascii="Space Mono" w:hAnsi="Space Mono"/>
                <w:color w:val="000000" w:themeColor="text1"/>
                <w:sz w:val="18"/>
                <w:szCs w:val="18"/>
              </w:rPr>
              <w:t xml:space="preserve"> tag</w:t>
            </w:r>
            <w:r w:rsidRPr="00FC5638">
              <w:rPr>
                <w:rFonts w:ascii="Space Mono" w:hAnsi="Space Mono"/>
                <w:color w:val="000000" w:themeColor="text1"/>
                <w:sz w:val="18"/>
                <w:szCs w:val="18"/>
              </w:rPr>
              <w:t>。</w:t>
            </w:r>
          </w:p>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reg.docker.alibaba-inc.com/antman/obproxy:OBP156_20191227_1705</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9A3435">
              <w:rPr>
                <w:rFonts w:ascii="Space Mono" w:hAnsi="Space Mono"/>
                <w:color w:val="000000" w:themeColor="text1"/>
                <w:sz w:val="18"/>
                <w:szCs w:val="18"/>
              </w:rPr>
              <w:t xml:space="preserve">OB1478_20200113_1054.tar.gz </w:t>
            </w: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1.4.7</w:t>
            </w: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 xml:space="preserve">OB </w:t>
            </w:r>
            <w:r w:rsidRPr="00FC5638">
              <w:rPr>
                <w:rFonts w:ascii="Space Mono" w:hAnsi="Space Mono"/>
                <w:color w:val="000000" w:themeColor="text1"/>
                <w:sz w:val="18"/>
                <w:szCs w:val="18"/>
              </w:rPr>
              <w:t>数据库镜像文件，</w:t>
            </w:r>
            <w:r w:rsidRPr="00FC5638">
              <w:rPr>
                <w:rFonts w:ascii="Space Mono" w:hAnsi="Space Mono"/>
                <w:color w:val="000000" w:themeColor="text1"/>
                <w:sz w:val="18"/>
                <w:szCs w:val="18"/>
              </w:rPr>
              <w:t xml:space="preserve">1.4 </w:t>
            </w:r>
            <w:r w:rsidRPr="00FC5638">
              <w:rPr>
                <w:rFonts w:ascii="Space Mono" w:hAnsi="Space Mono"/>
                <w:color w:val="000000" w:themeColor="text1"/>
                <w:sz w:val="18"/>
                <w:szCs w:val="18"/>
              </w:rPr>
              <w:t>版本，只给</w:t>
            </w:r>
            <w:r w:rsidRPr="00FC5638">
              <w:rPr>
                <w:rFonts w:ascii="Space Mono" w:hAnsi="Space Mono"/>
                <w:color w:val="000000" w:themeColor="text1"/>
                <w:sz w:val="18"/>
                <w:szCs w:val="18"/>
              </w:rPr>
              <w:t xml:space="preserve"> OCP </w:t>
            </w:r>
            <w:r w:rsidRPr="00FC5638">
              <w:rPr>
                <w:rFonts w:ascii="Space Mono" w:hAnsi="Space Mono"/>
                <w:color w:val="000000" w:themeColor="text1"/>
                <w:sz w:val="18"/>
                <w:szCs w:val="18"/>
              </w:rPr>
              <w:t>做元数据库用，</w:t>
            </w:r>
            <w:r w:rsidRPr="00FC5638">
              <w:rPr>
                <w:rFonts w:ascii="Space Mono" w:hAnsi="Space Mono"/>
                <w:color w:val="000000" w:themeColor="text1"/>
                <w:sz w:val="18"/>
                <w:szCs w:val="18"/>
              </w:rPr>
              <w:t xml:space="preserve"> </w:t>
            </w:r>
            <w:r w:rsidRPr="00FC5638">
              <w:rPr>
                <w:rFonts w:ascii="Space Mono" w:hAnsi="Space Mono"/>
                <w:color w:val="000000" w:themeColor="text1"/>
                <w:sz w:val="18"/>
                <w:szCs w:val="18"/>
              </w:rPr>
              <w:t>放在</w:t>
            </w:r>
            <w:r w:rsidRPr="00FC5638">
              <w:rPr>
                <w:rFonts w:ascii="Space Mono" w:hAnsi="Space Mono"/>
                <w:color w:val="000000" w:themeColor="text1"/>
                <w:sz w:val="18"/>
                <w:szCs w:val="18"/>
              </w:rPr>
              <w:t xml:space="preserve"> /root/t-oceanbase-antman/ </w:t>
            </w:r>
            <w:r w:rsidRPr="00FC5638">
              <w:rPr>
                <w:rFonts w:ascii="Space Mono" w:hAnsi="Space Mono"/>
                <w:color w:val="000000" w:themeColor="text1"/>
                <w:sz w:val="18"/>
                <w:szCs w:val="18"/>
              </w:rPr>
              <w:t>下。</w:t>
            </w:r>
          </w:p>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文件名不重要，关键是镜像的</w:t>
            </w:r>
            <w:r w:rsidRPr="00FC5638">
              <w:rPr>
                <w:rFonts w:ascii="Space Mono" w:hAnsi="Space Mono"/>
                <w:color w:val="000000" w:themeColor="text1"/>
                <w:sz w:val="18"/>
                <w:szCs w:val="18"/>
              </w:rPr>
              <w:t xml:space="preserve"> repository </w:t>
            </w:r>
            <w:r w:rsidRPr="00FC5638">
              <w:rPr>
                <w:rFonts w:ascii="Space Mono" w:hAnsi="Space Mono"/>
                <w:color w:val="000000" w:themeColor="text1"/>
                <w:sz w:val="18"/>
                <w:szCs w:val="18"/>
              </w:rPr>
              <w:t>和</w:t>
            </w:r>
            <w:r w:rsidRPr="00FC5638">
              <w:rPr>
                <w:rFonts w:ascii="Space Mono" w:hAnsi="Space Mono"/>
                <w:color w:val="000000" w:themeColor="text1"/>
                <w:sz w:val="18"/>
                <w:szCs w:val="18"/>
              </w:rPr>
              <w:t xml:space="preserve"> tag</w:t>
            </w:r>
            <w:r w:rsidRPr="00FC5638">
              <w:rPr>
                <w:rFonts w:ascii="Space Mono" w:hAnsi="Space Mono"/>
                <w:color w:val="000000" w:themeColor="text1"/>
                <w:sz w:val="18"/>
                <w:szCs w:val="18"/>
              </w:rPr>
              <w:t>。</w:t>
            </w:r>
          </w:p>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230C5E">
              <w:rPr>
                <w:rFonts w:ascii="Space Mono" w:hAnsi="Space Mono"/>
                <w:color w:val="000000" w:themeColor="text1"/>
                <w:sz w:val="18"/>
                <w:szCs w:val="18"/>
              </w:rPr>
              <w:t>reg.docker.alibaba-inc.com/antman/ob-docker:OB1478_20200113_1054</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4A59ED">
              <w:rPr>
                <w:rFonts w:ascii="Space Mono" w:hAnsi="Space Mono"/>
                <w:color w:val="000000" w:themeColor="text1"/>
                <w:sz w:val="18"/>
                <w:szCs w:val="18"/>
              </w:rPr>
              <w:t>t-oceanbase-obagent</w:t>
            </w:r>
            <w:r w:rsidRPr="00FC5638">
              <w:rPr>
                <w:rFonts w:ascii="Space Mono" w:hAnsi="Space Mono"/>
                <w:color w:val="000000" w:themeColor="text1"/>
                <w:sz w:val="18"/>
                <w:szCs w:val="18"/>
              </w:rPr>
              <w:t>-*.</w:t>
            </w:r>
            <w:r w:rsidRPr="00FC5638">
              <w:rPr>
                <w:rFonts w:ascii="Space Mono" w:hAnsi="Space Mono"/>
                <w:color w:val="000000" w:themeColor="text1"/>
                <w:sz w:val="18"/>
                <w:szCs w:val="18"/>
              </w:rPr>
              <w:lastRenderedPageBreak/>
              <w:t>rpm</w:t>
            </w: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lastRenderedPageBreak/>
              <w:t>3.11.</w:t>
            </w:r>
            <w:r w:rsidRPr="00FC5638">
              <w:rPr>
                <w:rFonts w:ascii="Space Mono" w:hAnsi="Space Mono"/>
                <w:color w:val="000000" w:themeColor="text1"/>
                <w:sz w:val="18"/>
                <w:szCs w:val="18"/>
              </w:rPr>
              <w:lastRenderedPageBreak/>
              <w:t>52</w:t>
            </w: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lastRenderedPageBreak/>
              <w:t xml:space="preserve">OCP </w:t>
            </w:r>
            <w:r w:rsidRPr="00FC5638">
              <w:rPr>
                <w:rFonts w:ascii="Space Mono" w:hAnsi="Space Mono"/>
                <w:color w:val="000000" w:themeColor="text1"/>
                <w:sz w:val="18"/>
                <w:szCs w:val="18"/>
              </w:rPr>
              <w:t>在各个节点上的</w:t>
            </w:r>
            <w:r w:rsidRPr="00FC5638">
              <w:rPr>
                <w:rFonts w:ascii="Space Mono" w:hAnsi="Space Mono"/>
                <w:color w:val="000000" w:themeColor="text1"/>
                <w:sz w:val="18"/>
                <w:szCs w:val="18"/>
              </w:rPr>
              <w:t>agent</w:t>
            </w:r>
            <w:r w:rsidRPr="00FC5638">
              <w:rPr>
                <w:rFonts w:ascii="Space Mono" w:hAnsi="Space Mono"/>
                <w:color w:val="000000" w:themeColor="text1"/>
                <w:sz w:val="18"/>
                <w:szCs w:val="18"/>
              </w:rPr>
              <w:t>，用于获取节点状态和性能</w:t>
            </w:r>
            <w:r w:rsidRPr="00FC5638">
              <w:rPr>
                <w:rFonts w:ascii="Space Mono" w:hAnsi="Space Mono"/>
                <w:color w:val="000000" w:themeColor="text1"/>
                <w:sz w:val="18"/>
                <w:szCs w:val="18"/>
              </w:rPr>
              <w:lastRenderedPageBreak/>
              <w:t>信息。</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lastRenderedPageBreak/>
              <w:t>oceanbase-*.rpm</w:t>
            </w: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2.2.3</w:t>
            </w: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 xml:space="preserve">OceanBase </w:t>
            </w:r>
            <w:r w:rsidRPr="00FC5638">
              <w:rPr>
                <w:rFonts w:ascii="Space Mono" w:hAnsi="Space Mono"/>
                <w:color w:val="000000" w:themeColor="text1"/>
                <w:sz w:val="18"/>
                <w:szCs w:val="18"/>
              </w:rPr>
              <w:t>软件</w:t>
            </w:r>
            <w:r w:rsidRPr="00FC5638">
              <w:rPr>
                <w:rFonts w:ascii="Space Mono" w:hAnsi="Space Mono"/>
                <w:color w:val="000000" w:themeColor="text1"/>
                <w:sz w:val="18"/>
                <w:szCs w:val="18"/>
              </w:rPr>
              <w:t xml:space="preserve"> RPM </w:t>
            </w:r>
            <w:r w:rsidRPr="00FC5638">
              <w:rPr>
                <w:rFonts w:ascii="Space Mono" w:hAnsi="Space Mono"/>
                <w:color w:val="000000" w:themeColor="text1"/>
                <w:sz w:val="18"/>
                <w:szCs w:val="18"/>
              </w:rPr>
              <w:t>文件，业务</w:t>
            </w:r>
            <w:r w:rsidRPr="00FC5638">
              <w:rPr>
                <w:rFonts w:ascii="Space Mono" w:hAnsi="Space Mono"/>
                <w:color w:val="000000" w:themeColor="text1"/>
                <w:sz w:val="18"/>
                <w:szCs w:val="18"/>
              </w:rPr>
              <w:t xml:space="preserve"> OB </w:t>
            </w:r>
            <w:r w:rsidRPr="00FC5638">
              <w:rPr>
                <w:rFonts w:ascii="Space Mono" w:hAnsi="Space Mono"/>
                <w:color w:val="000000" w:themeColor="text1"/>
                <w:sz w:val="18"/>
                <w:szCs w:val="18"/>
              </w:rPr>
              <w:t>集群部署时用。</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obproxy-*.rpm</w:t>
            </w: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1.7.1</w:t>
            </w: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 xml:space="preserve">OBProxy </w:t>
            </w:r>
            <w:r w:rsidRPr="00FC5638">
              <w:rPr>
                <w:rFonts w:ascii="Space Mono" w:hAnsi="Space Mono"/>
                <w:color w:val="000000" w:themeColor="text1"/>
                <w:sz w:val="18"/>
                <w:szCs w:val="18"/>
              </w:rPr>
              <w:t>软件</w:t>
            </w:r>
            <w:r w:rsidRPr="00FC5638">
              <w:rPr>
                <w:rFonts w:ascii="Space Mono" w:hAnsi="Space Mono"/>
                <w:color w:val="000000" w:themeColor="text1"/>
                <w:sz w:val="18"/>
                <w:szCs w:val="18"/>
              </w:rPr>
              <w:t xml:space="preserve"> RPM </w:t>
            </w:r>
            <w:r w:rsidRPr="00FC5638">
              <w:rPr>
                <w:rFonts w:ascii="Space Mono" w:hAnsi="Space Mono"/>
                <w:color w:val="000000" w:themeColor="text1"/>
                <w:sz w:val="18"/>
                <w:szCs w:val="18"/>
              </w:rPr>
              <w:t>文件，业务</w:t>
            </w:r>
            <w:r w:rsidRPr="00FC5638">
              <w:rPr>
                <w:rFonts w:ascii="Space Mono" w:hAnsi="Space Mono"/>
                <w:color w:val="000000" w:themeColor="text1"/>
                <w:sz w:val="18"/>
                <w:szCs w:val="18"/>
              </w:rPr>
              <w:t xml:space="preserve"> OB </w:t>
            </w:r>
            <w:r w:rsidRPr="00FC5638">
              <w:rPr>
                <w:rFonts w:ascii="Space Mono" w:hAnsi="Space Mono"/>
                <w:color w:val="000000" w:themeColor="text1"/>
                <w:sz w:val="18"/>
                <w:szCs w:val="18"/>
              </w:rPr>
              <w:t>集群连接时用。</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obclient-*.rpm</w:t>
            </w: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1.1.6</w:t>
            </w: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命令行客户端</w:t>
            </w:r>
            <w:r w:rsidRPr="00FC5638">
              <w:rPr>
                <w:rFonts w:ascii="Space Mono" w:hAnsi="Space Mono"/>
                <w:color w:val="000000" w:themeColor="text1"/>
                <w:sz w:val="18"/>
                <w:szCs w:val="18"/>
              </w:rPr>
              <w:t xml:space="preserve"> obclient </w:t>
            </w:r>
            <w:r w:rsidRPr="00FC5638">
              <w:rPr>
                <w:rFonts w:ascii="Space Mono" w:hAnsi="Space Mono"/>
                <w:color w:val="000000" w:themeColor="text1"/>
                <w:sz w:val="18"/>
                <w:szCs w:val="18"/>
              </w:rPr>
              <w:t>的</w:t>
            </w:r>
            <w:r w:rsidRPr="00FC5638">
              <w:rPr>
                <w:rFonts w:ascii="Space Mono" w:hAnsi="Space Mono"/>
                <w:color w:val="000000" w:themeColor="text1"/>
                <w:sz w:val="18"/>
                <w:szCs w:val="18"/>
              </w:rPr>
              <w:t xml:space="preserve"> RPM </w:t>
            </w:r>
            <w:r w:rsidRPr="00FC5638">
              <w:rPr>
                <w:rFonts w:ascii="Space Mono" w:hAnsi="Space Mono"/>
                <w:color w:val="000000" w:themeColor="text1"/>
                <w:sz w:val="18"/>
                <w:szCs w:val="18"/>
              </w:rPr>
              <w:t>文件，连接</w:t>
            </w:r>
            <w:r w:rsidRPr="00FC5638">
              <w:rPr>
                <w:rFonts w:ascii="Space Mono" w:hAnsi="Space Mono"/>
                <w:color w:val="000000" w:themeColor="text1"/>
                <w:sz w:val="18"/>
                <w:szCs w:val="18"/>
              </w:rPr>
              <w:t xml:space="preserve"> ORACLE </w:t>
            </w:r>
            <w:r w:rsidRPr="00FC5638">
              <w:rPr>
                <w:rFonts w:ascii="Space Mono" w:hAnsi="Space Mono"/>
                <w:color w:val="000000" w:themeColor="text1"/>
                <w:sz w:val="18"/>
                <w:szCs w:val="18"/>
              </w:rPr>
              <w:t>实例必需有。</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oceanbase-client-*.jar</w:t>
            </w:r>
          </w:p>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guava-18.0.jar</w:t>
            </w: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1.1.0</w:t>
            </w: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r w:rsidRPr="00FC5638">
              <w:rPr>
                <w:rFonts w:ascii="Space Mono" w:hAnsi="Space Mono"/>
                <w:color w:val="000000" w:themeColor="text1"/>
                <w:sz w:val="18"/>
                <w:szCs w:val="18"/>
              </w:rPr>
              <w:t xml:space="preserve">OceanBase Java </w:t>
            </w:r>
            <w:r w:rsidRPr="00FC5638">
              <w:rPr>
                <w:rFonts w:ascii="Space Mono" w:hAnsi="Space Mono"/>
                <w:color w:val="000000" w:themeColor="text1"/>
                <w:sz w:val="18"/>
                <w:szCs w:val="18"/>
              </w:rPr>
              <w:t>连接驱动，支持</w:t>
            </w:r>
            <w:r w:rsidRPr="00FC5638">
              <w:rPr>
                <w:rFonts w:ascii="Space Mono" w:hAnsi="Space Mono"/>
                <w:color w:val="000000" w:themeColor="text1"/>
                <w:sz w:val="18"/>
                <w:szCs w:val="18"/>
              </w:rPr>
              <w:t xml:space="preserve"> ORACLE </w:t>
            </w:r>
            <w:r w:rsidRPr="00FC5638">
              <w:rPr>
                <w:rFonts w:ascii="Space Mono" w:hAnsi="Space Mono"/>
                <w:color w:val="000000" w:themeColor="text1"/>
                <w:sz w:val="18"/>
                <w:szCs w:val="18"/>
              </w:rPr>
              <w:t>和</w:t>
            </w:r>
            <w:r w:rsidRPr="00FC5638">
              <w:rPr>
                <w:rFonts w:ascii="Space Mono" w:hAnsi="Space Mono"/>
                <w:color w:val="000000" w:themeColor="text1"/>
                <w:sz w:val="18"/>
                <w:szCs w:val="18"/>
              </w:rPr>
              <w:t xml:space="preserve"> MySQL </w:t>
            </w:r>
            <w:r w:rsidRPr="00FC5638">
              <w:rPr>
                <w:rFonts w:ascii="Space Mono" w:hAnsi="Space Mono"/>
                <w:color w:val="000000" w:themeColor="text1"/>
                <w:sz w:val="18"/>
                <w:szCs w:val="18"/>
              </w:rPr>
              <w:t>实例。</w:t>
            </w: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p>
        </w:tc>
      </w:tr>
      <w:tr w:rsidR="00E20090" w:rsidRPr="00FC5638" w:rsidTr="003944A0">
        <w:tc>
          <w:tcPr>
            <w:tcW w:w="2689"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p>
        </w:tc>
        <w:tc>
          <w:tcPr>
            <w:tcW w:w="850"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p>
        </w:tc>
        <w:tc>
          <w:tcPr>
            <w:tcW w:w="4757" w:type="dxa"/>
          </w:tcPr>
          <w:p w:rsidR="00E20090" w:rsidRPr="00FC5638" w:rsidRDefault="00E20090" w:rsidP="003944A0">
            <w:pPr>
              <w:kinsoku w:val="0"/>
              <w:wordWrap w:val="0"/>
              <w:autoSpaceDE w:val="0"/>
              <w:autoSpaceDN w:val="0"/>
              <w:jc w:val="left"/>
              <w:rPr>
                <w:rFonts w:ascii="Space Mono" w:hAnsi="Space Mono"/>
                <w:color w:val="000000" w:themeColor="text1"/>
                <w:sz w:val="18"/>
                <w:szCs w:val="18"/>
              </w:rPr>
            </w:pPr>
          </w:p>
        </w:tc>
      </w:tr>
    </w:tbl>
    <w:p w:rsidR="00E20090" w:rsidRDefault="00E20090" w:rsidP="00E20090">
      <w:pPr>
        <w:kinsoku w:val="0"/>
        <w:wordWrap w:val="0"/>
        <w:autoSpaceDE w:val="0"/>
        <w:autoSpaceDN w:val="0"/>
        <w:ind w:firstLine="420"/>
        <w:jc w:val="left"/>
        <w:rPr>
          <w:color w:val="000000" w:themeColor="text1"/>
        </w:rPr>
      </w:pPr>
    </w:p>
    <w:p w:rsidR="00E20090" w:rsidRPr="002F0709" w:rsidRDefault="00E20090" w:rsidP="0062726B">
      <w:pPr>
        <w:pStyle w:val="3"/>
        <w:numPr>
          <w:ilvl w:val="2"/>
          <w:numId w:val="10"/>
        </w:numPr>
        <w:rPr>
          <w:rFonts w:asciiTheme="majorEastAsia" w:eastAsiaTheme="majorEastAsia" w:hAnsiTheme="majorEastAsia"/>
          <w:szCs w:val="28"/>
        </w:rPr>
      </w:pPr>
      <w:r w:rsidRPr="002F0709">
        <w:rPr>
          <w:rFonts w:asciiTheme="majorEastAsia" w:eastAsiaTheme="majorEastAsia" w:hAnsiTheme="majorEastAsia"/>
          <w:szCs w:val="28"/>
        </w:rPr>
        <w:t>OCP</w:t>
      </w:r>
      <w:r w:rsidRPr="002F0709">
        <w:rPr>
          <w:rFonts w:asciiTheme="majorEastAsia" w:eastAsiaTheme="majorEastAsia" w:hAnsiTheme="majorEastAsia" w:hint="eastAsia"/>
          <w:szCs w:val="28"/>
        </w:rPr>
        <w:t xml:space="preserve"> 部署脚本说明</w:t>
      </w:r>
    </w:p>
    <w:p w:rsidR="00E20090" w:rsidRDefault="00E20090" w:rsidP="00E20090">
      <w:pPr>
        <w:ind w:firstLineChars="200" w:firstLine="420"/>
      </w:pPr>
      <w:r>
        <w:rPr>
          <w:rFonts w:hint="eastAsia"/>
        </w:rPr>
        <w:t xml:space="preserve">正式版部署脚本的 </w:t>
      </w:r>
      <w:r>
        <w:t>H</w:t>
      </w:r>
      <w:r>
        <w:rPr>
          <w:rFonts w:hint="eastAsia"/>
        </w:rPr>
        <w:t>ome 目录是 /</w:t>
      </w:r>
      <w:r>
        <w:t>root/t-oceanbase-antman/</w:t>
      </w:r>
      <w:r>
        <w:rPr>
          <w:rFonts w:hint="eastAsia"/>
        </w:rPr>
        <w:t xml:space="preserve">。如果是官网下载的试用版，Home 目录是 </w:t>
      </w:r>
      <w:r>
        <w:t xml:space="preserve">/root/oceanbase_trail </w:t>
      </w:r>
      <w:r>
        <w:rPr>
          <w:rFonts w:hint="eastAsia"/>
        </w:rPr>
        <w:t>。</w:t>
      </w:r>
    </w:p>
    <w:p w:rsidR="00E20090" w:rsidRDefault="00E20090" w:rsidP="00E20090"/>
    <w:tbl>
      <w:tblPr>
        <w:tblStyle w:val="ad"/>
        <w:tblW w:w="0" w:type="auto"/>
        <w:tblLook w:val="04A0" w:firstRow="1" w:lastRow="0" w:firstColumn="1" w:lastColumn="0" w:noHBand="0" w:noVBand="1"/>
      </w:tblPr>
      <w:tblGrid>
        <w:gridCol w:w="2972"/>
        <w:gridCol w:w="5324"/>
      </w:tblGrid>
      <w:tr w:rsidR="00E20090" w:rsidRPr="002F0709" w:rsidTr="003944A0">
        <w:tc>
          <w:tcPr>
            <w:tcW w:w="2972" w:type="dxa"/>
          </w:tcPr>
          <w:p w:rsidR="00E20090" w:rsidRPr="002F0709" w:rsidRDefault="00E20090" w:rsidP="003944A0">
            <w:pPr>
              <w:kinsoku w:val="0"/>
              <w:wordWrap w:val="0"/>
              <w:autoSpaceDE w:val="0"/>
              <w:autoSpaceDN w:val="0"/>
              <w:jc w:val="center"/>
              <w:rPr>
                <w:b/>
                <w:bCs/>
                <w:color w:val="000000" w:themeColor="text1"/>
                <w:sz w:val="24"/>
              </w:rPr>
            </w:pPr>
            <w:r w:rsidRPr="002F0709">
              <w:rPr>
                <w:rFonts w:hint="eastAsia"/>
                <w:b/>
                <w:bCs/>
                <w:color w:val="000000" w:themeColor="text1"/>
                <w:sz w:val="24"/>
              </w:rPr>
              <w:t>脚本名</w:t>
            </w:r>
          </w:p>
        </w:tc>
        <w:tc>
          <w:tcPr>
            <w:tcW w:w="5324" w:type="dxa"/>
          </w:tcPr>
          <w:p w:rsidR="00E20090" w:rsidRPr="002F0709" w:rsidRDefault="00E20090" w:rsidP="003944A0">
            <w:pPr>
              <w:kinsoku w:val="0"/>
              <w:wordWrap w:val="0"/>
              <w:autoSpaceDE w:val="0"/>
              <w:autoSpaceDN w:val="0"/>
              <w:jc w:val="center"/>
              <w:rPr>
                <w:b/>
                <w:bCs/>
                <w:color w:val="000000" w:themeColor="text1"/>
                <w:sz w:val="24"/>
              </w:rPr>
            </w:pPr>
            <w:r w:rsidRPr="002F0709">
              <w:rPr>
                <w:rFonts w:hint="eastAsia"/>
                <w:b/>
                <w:bCs/>
                <w:color w:val="000000" w:themeColor="text1"/>
                <w:sz w:val="24"/>
              </w:rPr>
              <w:t>备注</w:t>
            </w:r>
          </w:p>
        </w:tc>
      </w:tr>
      <w:tr w:rsidR="00E20090" w:rsidRPr="00451BBC" w:rsidTr="003944A0">
        <w:tc>
          <w:tcPr>
            <w:tcW w:w="2972" w:type="dxa"/>
          </w:tcPr>
          <w:p w:rsidR="00E20090" w:rsidRPr="00451BBC" w:rsidRDefault="00E20090" w:rsidP="003944A0">
            <w:pPr>
              <w:kinsoku w:val="0"/>
              <w:wordWrap w:val="0"/>
              <w:autoSpaceDE w:val="0"/>
              <w:autoSpaceDN w:val="0"/>
              <w:jc w:val="left"/>
              <w:rPr>
                <w:rFonts w:ascii="Space Mono" w:hAnsi="Space Mono"/>
                <w:color w:val="000000" w:themeColor="text1"/>
                <w:sz w:val="18"/>
                <w:szCs w:val="18"/>
              </w:rPr>
            </w:pPr>
            <w:r w:rsidRPr="00451BBC">
              <w:rPr>
                <w:rFonts w:ascii="Space Mono" w:hAnsi="Space Mono"/>
                <w:color w:val="000000" w:themeColor="text1"/>
                <w:sz w:val="18"/>
                <w:szCs w:val="18"/>
              </w:rPr>
              <w:t>clonescripts</w:t>
            </w:r>
            <w:r w:rsidRPr="00451BBC">
              <w:rPr>
                <w:rFonts w:ascii="Space Mono" w:hAnsi="Space Mono" w:hint="eastAsia"/>
                <w:color w:val="000000" w:themeColor="text1"/>
                <w:sz w:val="18"/>
                <w:szCs w:val="18"/>
              </w:rPr>
              <w:t>/</w:t>
            </w:r>
            <w:r w:rsidRPr="00451BBC">
              <w:rPr>
                <w:rFonts w:ascii="Space Mono" w:hAnsi="Space Mono"/>
                <w:color w:val="000000" w:themeColor="text1"/>
                <w:sz w:val="18"/>
                <w:szCs w:val="18"/>
              </w:rPr>
              <w:t>clone.conf</w:t>
            </w:r>
          </w:p>
        </w:tc>
        <w:tc>
          <w:tcPr>
            <w:tcW w:w="5324" w:type="dxa"/>
          </w:tcPr>
          <w:p w:rsidR="00E20090" w:rsidRPr="00451BBC" w:rsidRDefault="00E20090" w:rsidP="003944A0">
            <w:pPr>
              <w:kinsoku w:val="0"/>
              <w:wordWrap w:val="0"/>
              <w:autoSpaceDE w:val="0"/>
              <w:autoSpaceDN w:val="0"/>
              <w:jc w:val="left"/>
              <w:rPr>
                <w:rFonts w:ascii="Space Mono" w:hAnsi="Space Mono"/>
                <w:color w:val="000000" w:themeColor="text1"/>
                <w:sz w:val="18"/>
                <w:szCs w:val="18"/>
              </w:rPr>
            </w:pPr>
            <w:r w:rsidRPr="00451BBC">
              <w:rPr>
                <w:rFonts w:ascii="Space Mono" w:hAnsi="Space Mono" w:hint="eastAsia"/>
                <w:color w:val="000000" w:themeColor="text1"/>
                <w:sz w:val="18"/>
                <w:szCs w:val="18"/>
              </w:rPr>
              <w:t>机器</w:t>
            </w:r>
            <w:r>
              <w:rPr>
                <w:rFonts w:ascii="Space Mono" w:hAnsi="Space Mono" w:hint="eastAsia"/>
                <w:color w:val="000000" w:themeColor="text1"/>
                <w:sz w:val="18"/>
                <w:szCs w:val="18"/>
              </w:rPr>
              <w:t>环境</w:t>
            </w:r>
            <w:r w:rsidRPr="00451BBC">
              <w:rPr>
                <w:rFonts w:ascii="Space Mono" w:hAnsi="Space Mono" w:hint="eastAsia"/>
                <w:color w:val="000000" w:themeColor="text1"/>
                <w:sz w:val="18"/>
                <w:szCs w:val="18"/>
              </w:rPr>
              <w:t>初始化脚本的配置文件，配置机器角色、磁盘分区、文件系统等。</w:t>
            </w:r>
          </w:p>
        </w:tc>
      </w:tr>
      <w:tr w:rsidR="00E20090" w:rsidRPr="00451BBC" w:rsidTr="003944A0">
        <w:tc>
          <w:tcPr>
            <w:tcW w:w="2972" w:type="dxa"/>
          </w:tcPr>
          <w:p w:rsidR="00E20090" w:rsidRPr="00451BBC" w:rsidRDefault="00E20090" w:rsidP="003944A0">
            <w:pPr>
              <w:kinsoku w:val="0"/>
              <w:wordWrap w:val="0"/>
              <w:autoSpaceDE w:val="0"/>
              <w:autoSpaceDN w:val="0"/>
              <w:jc w:val="left"/>
              <w:rPr>
                <w:rFonts w:ascii="Space Mono" w:hAnsi="Space Mono"/>
                <w:color w:val="000000" w:themeColor="text1"/>
                <w:sz w:val="18"/>
                <w:szCs w:val="18"/>
              </w:rPr>
            </w:pPr>
            <w:r w:rsidRPr="00451BBC">
              <w:rPr>
                <w:rFonts w:ascii="Space Mono" w:hAnsi="Space Mono"/>
                <w:color w:val="000000" w:themeColor="text1"/>
                <w:sz w:val="18"/>
                <w:szCs w:val="18"/>
              </w:rPr>
              <w:t>clonescripts</w:t>
            </w:r>
            <w:r w:rsidRPr="00451BBC">
              <w:rPr>
                <w:rFonts w:ascii="Space Mono" w:hAnsi="Space Mono" w:hint="eastAsia"/>
                <w:color w:val="000000" w:themeColor="text1"/>
                <w:sz w:val="18"/>
                <w:szCs w:val="18"/>
              </w:rPr>
              <w:t>/</w:t>
            </w:r>
            <w:r w:rsidRPr="00451BBC">
              <w:rPr>
                <w:rFonts w:ascii="Space Mono" w:hAnsi="Space Mono"/>
                <w:color w:val="000000" w:themeColor="text1"/>
                <w:sz w:val="18"/>
                <w:szCs w:val="18"/>
              </w:rPr>
              <w:t>clone</w:t>
            </w:r>
            <w:r>
              <w:rPr>
                <w:rFonts w:ascii="Space Mono" w:hAnsi="Space Mono" w:hint="eastAsia"/>
                <w:color w:val="000000" w:themeColor="text1"/>
                <w:sz w:val="18"/>
                <w:szCs w:val="18"/>
              </w:rPr>
              <w:t>.</w:t>
            </w:r>
            <w:r>
              <w:rPr>
                <w:rFonts w:ascii="Space Mono" w:hAnsi="Space Mono"/>
                <w:color w:val="000000" w:themeColor="text1"/>
                <w:sz w:val="18"/>
                <w:szCs w:val="18"/>
              </w:rPr>
              <w:t>sh</w:t>
            </w:r>
          </w:p>
        </w:tc>
        <w:tc>
          <w:tcPr>
            <w:tcW w:w="5324" w:type="dxa"/>
          </w:tcPr>
          <w:p w:rsidR="00E20090" w:rsidRPr="00451BBC" w:rsidRDefault="00E20090" w:rsidP="003944A0">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机器环境自动初始化脚本。</w:t>
            </w:r>
          </w:p>
        </w:tc>
      </w:tr>
      <w:tr w:rsidR="00E20090" w:rsidRPr="00451BBC" w:rsidTr="003944A0">
        <w:tc>
          <w:tcPr>
            <w:tcW w:w="2972" w:type="dxa"/>
          </w:tcPr>
          <w:p w:rsidR="00E20090" w:rsidRPr="00451BBC" w:rsidRDefault="00E20090" w:rsidP="003944A0">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obcluster</w:t>
            </w:r>
            <w:r>
              <w:rPr>
                <w:rFonts w:ascii="Space Mono" w:hAnsi="Space Mono"/>
                <w:color w:val="000000" w:themeColor="text1"/>
                <w:sz w:val="18"/>
                <w:szCs w:val="18"/>
              </w:rPr>
              <w:t>.conf</w:t>
            </w:r>
          </w:p>
        </w:tc>
        <w:tc>
          <w:tcPr>
            <w:tcW w:w="5324" w:type="dxa"/>
          </w:tcPr>
          <w:p w:rsidR="00E20090" w:rsidRPr="00451BBC" w:rsidRDefault="00E20090" w:rsidP="003944A0">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O</w:t>
            </w:r>
            <w:r>
              <w:rPr>
                <w:rFonts w:ascii="Space Mono" w:hAnsi="Space Mono"/>
                <w:color w:val="000000" w:themeColor="text1"/>
                <w:sz w:val="18"/>
                <w:szCs w:val="18"/>
              </w:rPr>
              <w:t xml:space="preserve">CP </w:t>
            </w:r>
            <w:r>
              <w:rPr>
                <w:rFonts w:ascii="Space Mono" w:hAnsi="Space Mono" w:hint="eastAsia"/>
                <w:color w:val="000000" w:themeColor="text1"/>
                <w:sz w:val="18"/>
                <w:szCs w:val="18"/>
              </w:rPr>
              <w:t>自动化部署脚本</w:t>
            </w:r>
            <w:r>
              <w:rPr>
                <w:rFonts w:ascii="Space Mono" w:hAnsi="Space Mono" w:hint="eastAsia"/>
                <w:color w:val="000000" w:themeColor="text1"/>
                <w:sz w:val="18"/>
                <w:szCs w:val="18"/>
              </w:rPr>
              <w:t xml:space="preserve"> install</w:t>
            </w:r>
            <w:r>
              <w:rPr>
                <w:rFonts w:ascii="Space Mono" w:hAnsi="Space Mono"/>
                <w:color w:val="000000" w:themeColor="text1"/>
                <w:sz w:val="18"/>
                <w:szCs w:val="18"/>
              </w:rPr>
              <w:t>.sh</w:t>
            </w:r>
            <w:r>
              <w:rPr>
                <w:rFonts w:ascii="Space Mono" w:hAnsi="Space Mono" w:hint="eastAsia"/>
                <w:color w:val="000000" w:themeColor="text1"/>
                <w:sz w:val="18"/>
                <w:szCs w:val="18"/>
              </w:rPr>
              <w:t xml:space="preserve"> </w:t>
            </w:r>
            <w:r>
              <w:rPr>
                <w:rFonts w:ascii="Space Mono" w:hAnsi="Space Mono" w:hint="eastAsia"/>
                <w:color w:val="000000" w:themeColor="text1"/>
                <w:sz w:val="18"/>
                <w:szCs w:val="18"/>
              </w:rPr>
              <w:t>的配置文件。</w:t>
            </w:r>
          </w:p>
        </w:tc>
      </w:tr>
      <w:tr w:rsidR="00E20090" w:rsidRPr="00451BBC" w:rsidTr="003944A0">
        <w:tc>
          <w:tcPr>
            <w:tcW w:w="2972" w:type="dxa"/>
          </w:tcPr>
          <w:p w:rsidR="00E20090" w:rsidRPr="00451BBC" w:rsidRDefault="00E20090" w:rsidP="003944A0">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install</w:t>
            </w:r>
            <w:r>
              <w:rPr>
                <w:rFonts w:ascii="Space Mono" w:hAnsi="Space Mono"/>
                <w:color w:val="000000" w:themeColor="text1"/>
                <w:sz w:val="18"/>
                <w:szCs w:val="18"/>
              </w:rPr>
              <w:t>.sh</w:t>
            </w:r>
          </w:p>
        </w:tc>
        <w:tc>
          <w:tcPr>
            <w:tcW w:w="5324" w:type="dxa"/>
          </w:tcPr>
          <w:p w:rsidR="00E20090" w:rsidRPr="00451BBC" w:rsidRDefault="00E20090" w:rsidP="003944A0">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O</w:t>
            </w:r>
            <w:r>
              <w:rPr>
                <w:rFonts w:ascii="Space Mono" w:hAnsi="Space Mono"/>
                <w:color w:val="000000" w:themeColor="text1"/>
                <w:sz w:val="18"/>
                <w:szCs w:val="18"/>
              </w:rPr>
              <w:t xml:space="preserve">CP </w:t>
            </w:r>
            <w:r>
              <w:rPr>
                <w:rFonts w:ascii="Space Mono" w:hAnsi="Space Mono" w:hint="eastAsia"/>
                <w:color w:val="000000" w:themeColor="text1"/>
                <w:sz w:val="18"/>
                <w:szCs w:val="18"/>
              </w:rPr>
              <w:t>自动化部署脚本。</w:t>
            </w:r>
          </w:p>
        </w:tc>
      </w:tr>
    </w:tbl>
    <w:p w:rsidR="00E20090" w:rsidRPr="00E20090" w:rsidRDefault="00E20090" w:rsidP="007C10C5">
      <w:pPr>
        <w:kinsoku w:val="0"/>
        <w:wordWrap w:val="0"/>
        <w:autoSpaceDE w:val="0"/>
        <w:autoSpaceDN w:val="0"/>
        <w:ind w:firstLine="420"/>
        <w:jc w:val="left"/>
        <w:rPr>
          <w:color w:val="000000" w:themeColor="text1"/>
        </w:rPr>
      </w:pPr>
    </w:p>
    <w:p w:rsidR="00604FEB" w:rsidRDefault="00604FEB" w:rsidP="007C10C5">
      <w:pPr>
        <w:kinsoku w:val="0"/>
        <w:wordWrap w:val="0"/>
        <w:autoSpaceDE w:val="0"/>
        <w:autoSpaceDN w:val="0"/>
        <w:ind w:firstLine="420"/>
        <w:jc w:val="left"/>
        <w:rPr>
          <w:color w:val="000000" w:themeColor="text1"/>
        </w:rPr>
      </w:pPr>
    </w:p>
    <w:p w:rsidR="00D7310E" w:rsidRPr="00D7310E" w:rsidRDefault="00D7310E" w:rsidP="00D7310E">
      <w:pPr>
        <w:pStyle w:val="20"/>
        <w:numPr>
          <w:ilvl w:val="1"/>
          <w:numId w:val="10"/>
        </w:numPr>
        <w:rPr>
          <w:rFonts w:asciiTheme="majorEastAsia" w:eastAsiaTheme="majorEastAsia" w:hAnsiTheme="majorEastAsia"/>
        </w:rPr>
      </w:pPr>
      <w:bookmarkStart w:id="12" w:name="_Toc37621162"/>
      <w:r w:rsidRPr="00D7310E">
        <w:rPr>
          <w:rFonts w:asciiTheme="majorEastAsia" w:eastAsiaTheme="majorEastAsia" w:hAnsiTheme="majorEastAsia" w:hint="eastAsia"/>
        </w:rPr>
        <w:t>标准</w:t>
      </w:r>
      <w:r w:rsidR="009A4D82">
        <w:rPr>
          <w:rFonts w:asciiTheme="majorEastAsia" w:eastAsiaTheme="majorEastAsia" w:hAnsiTheme="majorEastAsia" w:hint="eastAsia"/>
        </w:rPr>
        <w:t>化</w:t>
      </w:r>
      <w:r w:rsidRPr="00D7310E">
        <w:rPr>
          <w:rFonts w:asciiTheme="majorEastAsia" w:eastAsiaTheme="majorEastAsia" w:hAnsiTheme="majorEastAsia" w:hint="eastAsia"/>
        </w:rPr>
        <w:t>环境</w:t>
      </w:r>
      <w:r w:rsidR="009A4D82">
        <w:rPr>
          <w:rFonts w:asciiTheme="majorEastAsia" w:eastAsiaTheme="majorEastAsia" w:hAnsiTheme="majorEastAsia" w:hint="eastAsia"/>
        </w:rPr>
        <w:t>的</w:t>
      </w:r>
      <w:r w:rsidR="00560BA2">
        <w:rPr>
          <w:rFonts w:asciiTheme="majorEastAsia" w:eastAsiaTheme="majorEastAsia" w:hAnsiTheme="majorEastAsia" w:hint="eastAsia"/>
        </w:rPr>
        <w:t>说明</w:t>
      </w:r>
      <w:bookmarkEnd w:id="12"/>
    </w:p>
    <w:p w:rsidR="00AF54B4" w:rsidRDefault="00AF54B4" w:rsidP="00AF54B4">
      <w:pPr>
        <w:pStyle w:val="af6"/>
        <w:kinsoku w:val="0"/>
        <w:wordWrap w:val="0"/>
        <w:autoSpaceDE w:val="0"/>
        <w:autoSpaceDN w:val="0"/>
        <w:ind w:left="425" w:firstLine="0"/>
        <w:jc w:val="left"/>
        <w:rPr>
          <w:color w:val="000000" w:themeColor="text1"/>
        </w:rPr>
      </w:pPr>
    </w:p>
    <w:p w:rsidR="00E20090" w:rsidRPr="00AF54B4" w:rsidRDefault="00E20090" w:rsidP="00AF54B4">
      <w:pPr>
        <w:ind w:firstLineChars="200" w:firstLine="420"/>
      </w:pPr>
      <w:r w:rsidRPr="00AF54B4">
        <w:rPr>
          <w:rFonts w:hint="eastAsia"/>
        </w:rPr>
        <w:t>环境标准化对产品对运维都很重要。OceanBase 产品的特点对环境很多地方都有显式或隐式的要求，这些在文档里却不被提起，是部署不顺利的主要原因。</w:t>
      </w:r>
    </w:p>
    <w:p w:rsidR="00222A58" w:rsidRDefault="00222A58" w:rsidP="00222A58">
      <w:pPr>
        <w:kinsoku w:val="0"/>
        <w:wordWrap w:val="0"/>
        <w:autoSpaceDE w:val="0"/>
        <w:autoSpaceDN w:val="0"/>
        <w:ind w:firstLine="420"/>
        <w:jc w:val="left"/>
        <w:rPr>
          <w:color w:val="000000" w:themeColor="text1"/>
        </w:rPr>
      </w:pPr>
    </w:p>
    <w:p w:rsidR="00914D3F" w:rsidRPr="002F0709" w:rsidRDefault="00914D3F" w:rsidP="0062726B">
      <w:pPr>
        <w:pStyle w:val="3"/>
        <w:numPr>
          <w:ilvl w:val="2"/>
          <w:numId w:val="10"/>
        </w:numPr>
        <w:rPr>
          <w:rFonts w:asciiTheme="majorEastAsia" w:eastAsiaTheme="majorEastAsia" w:hAnsiTheme="majorEastAsia"/>
          <w:szCs w:val="28"/>
        </w:rPr>
      </w:pPr>
      <w:r w:rsidRPr="002F0709">
        <w:rPr>
          <w:rFonts w:asciiTheme="majorEastAsia" w:eastAsiaTheme="majorEastAsia" w:hAnsiTheme="majorEastAsia" w:hint="eastAsia"/>
          <w:szCs w:val="28"/>
        </w:rPr>
        <w:t>汇总</w:t>
      </w:r>
      <w:r w:rsidR="00EA539F">
        <w:rPr>
          <w:rFonts w:asciiTheme="majorEastAsia" w:eastAsiaTheme="majorEastAsia" w:hAnsiTheme="majorEastAsia" w:hint="eastAsia"/>
          <w:szCs w:val="28"/>
        </w:rPr>
        <w:t>说明</w:t>
      </w:r>
    </w:p>
    <w:p w:rsidR="00EC244A" w:rsidRPr="00AF54B4" w:rsidRDefault="00D077C1" w:rsidP="001B4F14">
      <w:pPr>
        <w:pStyle w:val="af6"/>
        <w:ind w:left="425" w:firstLine="0"/>
        <w:rPr>
          <w:rFonts w:hint="eastAsia"/>
        </w:rPr>
      </w:pPr>
      <w:r w:rsidRPr="00AF54B4">
        <w:rPr>
          <w:rFonts w:hint="eastAsia"/>
        </w:rPr>
        <w:t xml:space="preserve">OceanBase </w:t>
      </w:r>
      <w:r w:rsidRPr="00AF54B4">
        <w:rPr>
          <w:rFonts w:hint="eastAsia"/>
        </w:rPr>
        <w:t>数据库主机生产环境（标准化环境）应当满足下面这些条件</w:t>
      </w:r>
      <w:r w:rsidR="00EE5BDD">
        <w:rPr>
          <w:rFonts w:hint="eastAsia"/>
        </w:rPr>
        <w:t>。</w:t>
      </w:r>
    </w:p>
    <w:p w:rsidR="00914D3F" w:rsidRPr="00D077C1" w:rsidRDefault="00914D3F" w:rsidP="00222A58">
      <w:pPr>
        <w:kinsoku w:val="0"/>
        <w:wordWrap w:val="0"/>
        <w:autoSpaceDE w:val="0"/>
        <w:autoSpaceDN w:val="0"/>
        <w:ind w:firstLine="420"/>
        <w:jc w:val="left"/>
        <w:rPr>
          <w:color w:val="000000" w:themeColor="text1"/>
        </w:rPr>
      </w:pPr>
    </w:p>
    <w:tbl>
      <w:tblPr>
        <w:tblStyle w:val="ad"/>
        <w:tblW w:w="0" w:type="auto"/>
        <w:tblLook w:val="04A0" w:firstRow="1" w:lastRow="0" w:firstColumn="1" w:lastColumn="0" w:noHBand="0" w:noVBand="1"/>
      </w:tblPr>
      <w:tblGrid>
        <w:gridCol w:w="846"/>
        <w:gridCol w:w="7450"/>
      </w:tblGrid>
      <w:tr w:rsidR="00222A58" w:rsidRPr="002F0709" w:rsidTr="001C7526">
        <w:tc>
          <w:tcPr>
            <w:tcW w:w="846" w:type="dxa"/>
          </w:tcPr>
          <w:p w:rsidR="00222A58" w:rsidRPr="002F0709" w:rsidRDefault="00222A58" w:rsidP="007E4E17">
            <w:pPr>
              <w:kinsoku w:val="0"/>
              <w:wordWrap w:val="0"/>
              <w:autoSpaceDE w:val="0"/>
              <w:autoSpaceDN w:val="0"/>
              <w:jc w:val="center"/>
              <w:rPr>
                <w:b/>
                <w:bCs/>
                <w:color w:val="000000" w:themeColor="text1"/>
                <w:sz w:val="24"/>
              </w:rPr>
            </w:pPr>
            <w:r w:rsidRPr="002F0709">
              <w:rPr>
                <w:rFonts w:hint="eastAsia"/>
                <w:b/>
                <w:bCs/>
                <w:color w:val="000000" w:themeColor="text1"/>
                <w:sz w:val="24"/>
              </w:rPr>
              <w:t>类别</w:t>
            </w:r>
          </w:p>
        </w:tc>
        <w:tc>
          <w:tcPr>
            <w:tcW w:w="7450" w:type="dxa"/>
          </w:tcPr>
          <w:p w:rsidR="00222A58" w:rsidRPr="002F0709" w:rsidRDefault="00222A58" w:rsidP="00222A58">
            <w:pPr>
              <w:kinsoku w:val="0"/>
              <w:wordWrap w:val="0"/>
              <w:autoSpaceDE w:val="0"/>
              <w:autoSpaceDN w:val="0"/>
              <w:jc w:val="left"/>
              <w:rPr>
                <w:b/>
                <w:bCs/>
                <w:color w:val="000000" w:themeColor="text1"/>
                <w:sz w:val="24"/>
              </w:rPr>
            </w:pPr>
            <w:r w:rsidRPr="002F0709">
              <w:rPr>
                <w:rFonts w:hint="eastAsia"/>
                <w:b/>
                <w:bCs/>
                <w:color w:val="000000" w:themeColor="text1"/>
                <w:sz w:val="24"/>
              </w:rPr>
              <w:t>要求</w:t>
            </w:r>
          </w:p>
        </w:tc>
      </w:tr>
      <w:tr w:rsidR="00CD134B" w:rsidRPr="00635062" w:rsidTr="001C7526">
        <w:tc>
          <w:tcPr>
            <w:tcW w:w="846" w:type="dxa"/>
            <w:vMerge w:val="restart"/>
          </w:tcPr>
          <w:p w:rsidR="00CD134B" w:rsidRPr="00635062" w:rsidRDefault="00CD134B" w:rsidP="007E4E17">
            <w:pPr>
              <w:kinsoku w:val="0"/>
              <w:wordWrap w:val="0"/>
              <w:autoSpaceDE w:val="0"/>
              <w:autoSpaceDN w:val="0"/>
              <w:jc w:val="center"/>
              <w:rPr>
                <w:color w:val="000000" w:themeColor="text1"/>
                <w:sz w:val="18"/>
                <w:szCs w:val="18"/>
              </w:rPr>
            </w:pPr>
            <w:r w:rsidRPr="00635062">
              <w:rPr>
                <w:rFonts w:hint="eastAsia"/>
                <w:color w:val="000000" w:themeColor="text1"/>
                <w:sz w:val="18"/>
                <w:szCs w:val="18"/>
              </w:rPr>
              <w:t>硬件</w:t>
            </w:r>
          </w:p>
        </w:tc>
        <w:tc>
          <w:tcPr>
            <w:tcW w:w="7450" w:type="dxa"/>
          </w:tcPr>
          <w:p w:rsidR="00CD134B" w:rsidRPr="00A07FCE" w:rsidRDefault="00CD134B" w:rsidP="00222A58">
            <w:pPr>
              <w:kinsoku w:val="0"/>
              <w:wordWrap w:val="0"/>
              <w:autoSpaceDE w:val="0"/>
              <w:autoSpaceDN w:val="0"/>
              <w:jc w:val="left"/>
              <w:rPr>
                <w:b/>
                <w:bCs/>
                <w:color w:val="000000" w:themeColor="text1"/>
                <w:sz w:val="18"/>
                <w:szCs w:val="18"/>
              </w:rPr>
            </w:pPr>
            <w:r w:rsidRPr="00A07FCE">
              <w:rPr>
                <w:rFonts w:hint="eastAsia"/>
                <w:b/>
                <w:bCs/>
                <w:color w:val="000000" w:themeColor="text1"/>
                <w:sz w:val="18"/>
                <w:szCs w:val="18"/>
              </w:rPr>
              <w:t>C</w:t>
            </w:r>
            <w:r w:rsidRPr="00A07FCE">
              <w:rPr>
                <w:b/>
                <w:bCs/>
                <w:color w:val="000000" w:themeColor="text1"/>
                <w:sz w:val="18"/>
                <w:szCs w:val="18"/>
              </w:rPr>
              <w:t>PU</w:t>
            </w:r>
            <w:r w:rsidRPr="00A07FCE">
              <w:rPr>
                <w:rFonts w:hint="eastAsia"/>
                <w:b/>
                <w:bCs/>
                <w:color w:val="000000" w:themeColor="text1"/>
                <w:sz w:val="18"/>
                <w:szCs w:val="18"/>
              </w:rPr>
              <w:t xml:space="preserve"> </w:t>
            </w:r>
            <w:r w:rsidRPr="00A07FCE">
              <w:rPr>
                <w:rFonts w:hint="eastAsia"/>
                <w:b/>
                <w:bCs/>
                <w:color w:val="000000" w:themeColor="text1"/>
                <w:sz w:val="18"/>
                <w:szCs w:val="18"/>
              </w:rPr>
              <w:t>不少于</w:t>
            </w:r>
            <w:r w:rsidRPr="00A07FCE">
              <w:rPr>
                <w:rFonts w:hint="eastAsia"/>
                <w:b/>
                <w:bCs/>
                <w:color w:val="000000" w:themeColor="text1"/>
                <w:sz w:val="18"/>
                <w:szCs w:val="18"/>
              </w:rPr>
              <w:t xml:space="preserve"> </w:t>
            </w:r>
            <w:r w:rsidRPr="00A07FCE">
              <w:rPr>
                <w:b/>
                <w:bCs/>
                <w:color w:val="000000" w:themeColor="text1"/>
                <w:sz w:val="18"/>
                <w:szCs w:val="18"/>
              </w:rPr>
              <w:t>16</w:t>
            </w:r>
            <w:r w:rsidRPr="00A07FCE">
              <w:rPr>
                <w:rFonts w:hint="eastAsia"/>
                <w:b/>
                <w:bCs/>
                <w:color w:val="000000" w:themeColor="text1"/>
                <w:sz w:val="18"/>
                <w:szCs w:val="18"/>
              </w:rPr>
              <w:t xml:space="preserve"> </w:t>
            </w:r>
            <w:r w:rsidRPr="00A07FCE">
              <w:rPr>
                <w:rFonts w:hint="eastAsia"/>
                <w:b/>
                <w:bCs/>
                <w:color w:val="000000" w:themeColor="text1"/>
                <w:sz w:val="18"/>
                <w:szCs w:val="18"/>
              </w:rPr>
              <w:t>物理核。</w:t>
            </w:r>
          </w:p>
        </w:tc>
      </w:tr>
      <w:tr w:rsidR="00CD134B" w:rsidRPr="00635062" w:rsidTr="001C7526">
        <w:tc>
          <w:tcPr>
            <w:tcW w:w="846" w:type="dxa"/>
            <w:vMerge/>
          </w:tcPr>
          <w:p w:rsidR="00CD134B" w:rsidRPr="00635062" w:rsidRDefault="00CD134B" w:rsidP="00222A58">
            <w:pPr>
              <w:kinsoku w:val="0"/>
              <w:wordWrap w:val="0"/>
              <w:autoSpaceDE w:val="0"/>
              <w:autoSpaceDN w:val="0"/>
              <w:jc w:val="left"/>
              <w:rPr>
                <w:color w:val="000000" w:themeColor="text1"/>
                <w:sz w:val="18"/>
                <w:szCs w:val="18"/>
              </w:rPr>
            </w:pPr>
          </w:p>
        </w:tc>
        <w:tc>
          <w:tcPr>
            <w:tcW w:w="7450" w:type="dxa"/>
          </w:tcPr>
          <w:p w:rsidR="00CD134B" w:rsidRPr="00457F0F" w:rsidRDefault="00913FA4" w:rsidP="00222A58">
            <w:pPr>
              <w:kinsoku w:val="0"/>
              <w:wordWrap w:val="0"/>
              <w:autoSpaceDE w:val="0"/>
              <w:autoSpaceDN w:val="0"/>
              <w:jc w:val="left"/>
              <w:rPr>
                <w:b/>
                <w:bCs/>
                <w:color w:val="000000" w:themeColor="text1"/>
                <w:sz w:val="18"/>
                <w:szCs w:val="18"/>
              </w:rPr>
            </w:pPr>
            <w:r w:rsidRPr="00457F0F">
              <w:rPr>
                <w:rFonts w:hint="eastAsia"/>
                <w:b/>
                <w:bCs/>
                <w:color w:val="000000" w:themeColor="text1"/>
                <w:sz w:val="18"/>
                <w:szCs w:val="18"/>
              </w:rPr>
              <w:t>主机</w:t>
            </w:r>
            <w:r w:rsidR="00CD134B" w:rsidRPr="00457F0F">
              <w:rPr>
                <w:rFonts w:hint="eastAsia"/>
                <w:b/>
                <w:bCs/>
                <w:color w:val="000000" w:themeColor="text1"/>
                <w:sz w:val="18"/>
                <w:szCs w:val="18"/>
              </w:rPr>
              <w:t>内存不少于</w:t>
            </w:r>
            <w:r w:rsidR="00CD134B" w:rsidRPr="00457F0F">
              <w:rPr>
                <w:rFonts w:hint="eastAsia"/>
                <w:b/>
                <w:bCs/>
                <w:color w:val="000000" w:themeColor="text1"/>
                <w:sz w:val="18"/>
                <w:szCs w:val="18"/>
              </w:rPr>
              <w:t xml:space="preserve"> </w:t>
            </w:r>
            <w:r w:rsidRPr="00457F0F">
              <w:rPr>
                <w:b/>
                <w:bCs/>
                <w:color w:val="000000" w:themeColor="text1"/>
                <w:sz w:val="18"/>
                <w:szCs w:val="18"/>
              </w:rPr>
              <w:t>256</w:t>
            </w:r>
            <w:r w:rsidR="00CD134B" w:rsidRPr="00457F0F">
              <w:rPr>
                <w:b/>
                <w:bCs/>
                <w:color w:val="000000" w:themeColor="text1"/>
                <w:sz w:val="18"/>
                <w:szCs w:val="18"/>
              </w:rPr>
              <w:t>G</w:t>
            </w:r>
            <w:r w:rsidR="00CD134B" w:rsidRPr="00457F0F">
              <w:rPr>
                <w:rFonts w:hint="eastAsia"/>
                <w:b/>
                <w:bCs/>
                <w:color w:val="000000" w:themeColor="text1"/>
                <w:sz w:val="18"/>
                <w:szCs w:val="18"/>
              </w:rPr>
              <w:t>。</w:t>
            </w:r>
          </w:p>
        </w:tc>
      </w:tr>
      <w:tr w:rsidR="00CD134B" w:rsidRPr="00635062" w:rsidTr="001C7526">
        <w:tc>
          <w:tcPr>
            <w:tcW w:w="846" w:type="dxa"/>
            <w:vMerge/>
          </w:tcPr>
          <w:p w:rsidR="00CD134B" w:rsidRPr="00635062" w:rsidRDefault="00CD134B" w:rsidP="00222A58">
            <w:pPr>
              <w:kinsoku w:val="0"/>
              <w:wordWrap w:val="0"/>
              <w:autoSpaceDE w:val="0"/>
              <w:autoSpaceDN w:val="0"/>
              <w:jc w:val="left"/>
              <w:rPr>
                <w:color w:val="000000" w:themeColor="text1"/>
                <w:sz w:val="18"/>
                <w:szCs w:val="18"/>
              </w:rPr>
            </w:pPr>
          </w:p>
        </w:tc>
        <w:tc>
          <w:tcPr>
            <w:tcW w:w="7450" w:type="dxa"/>
          </w:tcPr>
          <w:p w:rsidR="00CD134B" w:rsidRPr="00635062" w:rsidRDefault="00CD134B"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网卡做</w:t>
            </w:r>
            <w:r w:rsidRPr="00635062">
              <w:rPr>
                <w:rFonts w:hint="eastAsia"/>
                <w:color w:val="000000" w:themeColor="text1"/>
                <w:sz w:val="18"/>
                <w:szCs w:val="18"/>
              </w:rPr>
              <w:t xml:space="preserve"> </w:t>
            </w:r>
            <w:r w:rsidRPr="00635062">
              <w:rPr>
                <w:color w:val="000000" w:themeColor="text1"/>
                <w:sz w:val="18"/>
                <w:szCs w:val="18"/>
              </w:rPr>
              <w:t>B</w:t>
            </w:r>
            <w:r w:rsidRPr="00635062">
              <w:rPr>
                <w:rFonts w:hint="eastAsia"/>
                <w:color w:val="000000" w:themeColor="text1"/>
                <w:sz w:val="18"/>
                <w:szCs w:val="18"/>
              </w:rPr>
              <w:t>onding</w:t>
            </w:r>
            <w:r w:rsidRPr="00635062">
              <w:rPr>
                <w:rFonts w:hint="eastAsia"/>
                <w:color w:val="000000" w:themeColor="text1"/>
                <w:sz w:val="18"/>
                <w:szCs w:val="18"/>
              </w:rPr>
              <w:t>，</w:t>
            </w:r>
            <w:r w:rsidRPr="00A07FCE">
              <w:rPr>
                <w:rFonts w:hint="eastAsia"/>
                <w:b/>
                <w:bCs/>
                <w:color w:val="000000" w:themeColor="text1"/>
                <w:sz w:val="18"/>
                <w:szCs w:val="18"/>
              </w:rPr>
              <w:t>速率不低于</w:t>
            </w:r>
            <w:r w:rsidRPr="00A07FCE">
              <w:rPr>
                <w:rFonts w:hint="eastAsia"/>
                <w:b/>
                <w:bCs/>
                <w:color w:val="000000" w:themeColor="text1"/>
                <w:sz w:val="18"/>
                <w:szCs w:val="18"/>
              </w:rPr>
              <w:t xml:space="preserve"> </w:t>
            </w:r>
            <w:r w:rsidRPr="00A07FCE">
              <w:rPr>
                <w:b/>
                <w:bCs/>
                <w:color w:val="000000" w:themeColor="text1"/>
                <w:sz w:val="18"/>
                <w:szCs w:val="18"/>
              </w:rPr>
              <w:t>10000MB</w:t>
            </w:r>
            <w:r w:rsidRPr="00635062">
              <w:rPr>
                <w:rFonts w:hint="eastAsia"/>
                <w:color w:val="000000" w:themeColor="text1"/>
                <w:sz w:val="18"/>
                <w:szCs w:val="18"/>
              </w:rPr>
              <w:t>。</w:t>
            </w:r>
          </w:p>
        </w:tc>
      </w:tr>
      <w:tr w:rsidR="00CD134B" w:rsidRPr="00635062" w:rsidTr="001C7526">
        <w:tc>
          <w:tcPr>
            <w:tcW w:w="846" w:type="dxa"/>
            <w:vMerge/>
          </w:tcPr>
          <w:p w:rsidR="00CD134B" w:rsidRPr="00635062" w:rsidRDefault="00CD134B" w:rsidP="00222A58">
            <w:pPr>
              <w:kinsoku w:val="0"/>
              <w:wordWrap w:val="0"/>
              <w:autoSpaceDE w:val="0"/>
              <w:autoSpaceDN w:val="0"/>
              <w:jc w:val="left"/>
              <w:rPr>
                <w:color w:val="000000" w:themeColor="text1"/>
                <w:sz w:val="18"/>
                <w:szCs w:val="18"/>
              </w:rPr>
            </w:pPr>
          </w:p>
        </w:tc>
        <w:tc>
          <w:tcPr>
            <w:tcW w:w="7450" w:type="dxa"/>
          </w:tcPr>
          <w:p w:rsidR="00CD134B" w:rsidRPr="008521F5" w:rsidRDefault="00CD134B" w:rsidP="00222A58">
            <w:pPr>
              <w:kinsoku w:val="0"/>
              <w:wordWrap w:val="0"/>
              <w:autoSpaceDE w:val="0"/>
              <w:autoSpaceDN w:val="0"/>
              <w:jc w:val="left"/>
              <w:rPr>
                <w:b/>
                <w:bCs/>
                <w:color w:val="000000" w:themeColor="text1"/>
                <w:sz w:val="18"/>
                <w:szCs w:val="18"/>
              </w:rPr>
            </w:pPr>
            <w:r w:rsidRPr="008521F5">
              <w:rPr>
                <w:rFonts w:hint="eastAsia"/>
                <w:b/>
                <w:bCs/>
                <w:color w:val="000000" w:themeColor="text1"/>
                <w:sz w:val="18"/>
                <w:szCs w:val="18"/>
              </w:rPr>
              <w:t>O</w:t>
            </w:r>
            <w:r w:rsidRPr="008521F5">
              <w:rPr>
                <w:b/>
                <w:bCs/>
                <w:color w:val="000000" w:themeColor="text1"/>
                <w:sz w:val="18"/>
                <w:szCs w:val="18"/>
              </w:rPr>
              <w:t>S</w:t>
            </w:r>
            <w:r w:rsidRPr="008521F5">
              <w:rPr>
                <w:rFonts w:hint="eastAsia"/>
                <w:b/>
                <w:bCs/>
                <w:color w:val="000000" w:themeColor="text1"/>
                <w:sz w:val="18"/>
                <w:szCs w:val="18"/>
              </w:rPr>
              <w:t xml:space="preserve"> </w:t>
            </w:r>
            <w:r w:rsidRPr="008521F5">
              <w:rPr>
                <w:rFonts w:hint="eastAsia"/>
                <w:b/>
                <w:bCs/>
                <w:color w:val="000000" w:themeColor="text1"/>
                <w:sz w:val="18"/>
                <w:szCs w:val="18"/>
              </w:rPr>
              <w:t>磁盘、数据盘、日志盘分别使用独立的物理盘或者逻辑盘。</w:t>
            </w:r>
          </w:p>
        </w:tc>
      </w:tr>
      <w:tr w:rsidR="00CD134B" w:rsidRPr="00635062" w:rsidTr="001C7526">
        <w:tc>
          <w:tcPr>
            <w:tcW w:w="846" w:type="dxa"/>
            <w:vMerge/>
          </w:tcPr>
          <w:p w:rsidR="00CD134B" w:rsidRPr="00635062" w:rsidRDefault="00CD134B" w:rsidP="00222A58">
            <w:pPr>
              <w:kinsoku w:val="0"/>
              <w:wordWrap w:val="0"/>
              <w:autoSpaceDE w:val="0"/>
              <w:autoSpaceDN w:val="0"/>
              <w:jc w:val="left"/>
              <w:rPr>
                <w:color w:val="000000" w:themeColor="text1"/>
                <w:sz w:val="18"/>
                <w:szCs w:val="18"/>
              </w:rPr>
            </w:pPr>
          </w:p>
        </w:tc>
        <w:tc>
          <w:tcPr>
            <w:tcW w:w="7450" w:type="dxa"/>
          </w:tcPr>
          <w:p w:rsidR="00CD134B" w:rsidRPr="00690010" w:rsidRDefault="00CD134B" w:rsidP="00222A58">
            <w:pPr>
              <w:kinsoku w:val="0"/>
              <w:wordWrap w:val="0"/>
              <w:autoSpaceDE w:val="0"/>
              <w:autoSpaceDN w:val="0"/>
              <w:jc w:val="left"/>
              <w:rPr>
                <w:b/>
                <w:bCs/>
                <w:color w:val="000000" w:themeColor="text1"/>
                <w:sz w:val="18"/>
                <w:szCs w:val="18"/>
              </w:rPr>
            </w:pPr>
            <w:r w:rsidRPr="00690010">
              <w:rPr>
                <w:rFonts w:hint="eastAsia"/>
                <w:b/>
                <w:bCs/>
                <w:color w:val="000000" w:themeColor="text1"/>
                <w:sz w:val="18"/>
                <w:szCs w:val="18"/>
              </w:rPr>
              <w:t>节点之间网络延时小于</w:t>
            </w:r>
            <w:r w:rsidRPr="00690010">
              <w:rPr>
                <w:rFonts w:hint="eastAsia"/>
                <w:b/>
                <w:bCs/>
                <w:color w:val="000000" w:themeColor="text1"/>
                <w:sz w:val="18"/>
                <w:szCs w:val="18"/>
              </w:rPr>
              <w:t xml:space="preserve"> </w:t>
            </w:r>
            <w:r w:rsidRPr="00690010">
              <w:rPr>
                <w:b/>
                <w:bCs/>
                <w:color w:val="000000" w:themeColor="text1"/>
                <w:sz w:val="18"/>
                <w:szCs w:val="18"/>
              </w:rPr>
              <w:t>50</w:t>
            </w:r>
            <w:r w:rsidRPr="00690010">
              <w:rPr>
                <w:rFonts w:hint="eastAsia"/>
                <w:b/>
                <w:bCs/>
                <w:color w:val="000000" w:themeColor="text1"/>
                <w:sz w:val="18"/>
                <w:szCs w:val="18"/>
              </w:rPr>
              <w:t>ms</w:t>
            </w:r>
            <w:r w:rsidRPr="00690010">
              <w:rPr>
                <w:rFonts w:hint="eastAsia"/>
                <w:b/>
                <w:bCs/>
                <w:color w:val="000000" w:themeColor="text1"/>
                <w:sz w:val="18"/>
                <w:szCs w:val="18"/>
              </w:rPr>
              <w:t>。</w:t>
            </w:r>
          </w:p>
        </w:tc>
      </w:tr>
      <w:tr w:rsidR="00CD134B" w:rsidRPr="00635062" w:rsidTr="001C7526">
        <w:tc>
          <w:tcPr>
            <w:tcW w:w="846" w:type="dxa"/>
            <w:vMerge/>
          </w:tcPr>
          <w:p w:rsidR="00CD134B" w:rsidRPr="00635062" w:rsidRDefault="00CD134B" w:rsidP="00222A58">
            <w:pPr>
              <w:kinsoku w:val="0"/>
              <w:wordWrap w:val="0"/>
              <w:autoSpaceDE w:val="0"/>
              <w:autoSpaceDN w:val="0"/>
              <w:jc w:val="left"/>
              <w:rPr>
                <w:color w:val="000000" w:themeColor="text1"/>
                <w:sz w:val="18"/>
                <w:szCs w:val="18"/>
              </w:rPr>
            </w:pPr>
          </w:p>
        </w:tc>
        <w:tc>
          <w:tcPr>
            <w:tcW w:w="7450" w:type="dxa"/>
          </w:tcPr>
          <w:p w:rsidR="00CD134B" w:rsidRPr="00690010" w:rsidRDefault="00CD134B" w:rsidP="00222A58">
            <w:pPr>
              <w:kinsoku w:val="0"/>
              <w:wordWrap w:val="0"/>
              <w:autoSpaceDE w:val="0"/>
              <w:autoSpaceDN w:val="0"/>
              <w:jc w:val="left"/>
              <w:rPr>
                <w:b/>
                <w:bCs/>
                <w:color w:val="000000" w:themeColor="text1"/>
                <w:sz w:val="18"/>
                <w:szCs w:val="18"/>
              </w:rPr>
            </w:pPr>
            <w:r w:rsidRPr="00690010">
              <w:rPr>
                <w:rFonts w:hint="eastAsia"/>
                <w:b/>
                <w:bCs/>
                <w:color w:val="000000" w:themeColor="text1"/>
                <w:sz w:val="18"/>
                <w:szCs w:val="18"/>
              </w:rPr>
              <w:t>节点之间时间同步误差小于</w:t>
            </w:r>
            <w:r w:rsidRPr="00690010">
              <w:rPr>
                <w:rFonts w:hint="eastAsia"/>
                <w:b/>
                <w:bCs/>
                <w:color w:val="000000" w:themeColor="text1"/>
                <w:sz w:val="18"/>
                <w:szCs w:val="18"/>
              </w:rPr>
              <w:t xml:space="preserve"> </w:t>
            </w:r>
            <w:r w:rsidR="002715A9">
              <w:rPr>
                <w:b/>
                <w:bCs/>
                <w:color w:val="000000" w:themeColor="text1"/>
                <w:sz w:val="18"/>
                <w:szCs w:val="18"/>
              </w:rPr>
              <w:t>3</w:t>
            </w:r>
            <w:r w:rsidRPr="00690010">
              <w:rPr>
                <w:rFonts w:hint="eastAsia"/>
                <w:b/>
                <w:bCs/>
                <w:color w:val="000000" w:themeColor="text1"/>
                <w:sz w:val="18"/>
                <w:szCs w:val="18"/>
              </w:rPr>
              <w:t>ms</w:t>
            </w:r>
            <w:r w:rsidRPr="00690010">
              <w:rPr>
                <w:rFonts w:hint="eastAsia"/>
                <w:b/>
                <w:bCs/>
                <w:color w:val="000000" w:themeColor="text1"/>
                <w:sz w:val="18"/>
                <w:szCs w:val="18"/>
              </w:rPr>
              <w:t>。</w:t>
            </w:r>
          </w:p>
        </w:tc>
      </w:tr>
      <w:tr w:rsidR="00C82748" w:rsidRPr="00635062" w:rsidTr="001C7526">
        <w:tc>
          <w:tcPr>
            <w:tcW w:w="846" w:type="dxa"/>
            <w:vMerge w:val="restart"/>
          </w:tcPr>
          <w:p w:rsidR="00C82748" w:rsidRPr="00635062" w:rsidRDefault="00C82748" w:rsidP="00C82748">
            <w:pPr>
              <w:kinsoku w:val="0"/>
              <w:wordWrap w:val="0"/>
              <w:autoSpaceDE w:val="0"/>
              <w:autoSpaceDN w:val="0"/>
              <w:jc w:val="center"/>
              <w:rPr>
                <w:color w:val="000000" w:themeColor="text1"/>
                <w:sz w:val="18"/>
                <w:szCs w:val="18"/>
              </w:rPr>
            </w:pPr>
            <w:r w:rsidRPr="00635062">
              <w:rPr>
                <w:rFonts w:hint="eastAsia"/>
                <w:color w:val="000000" w:themeColor="text1"/>
                <w:sz w:val="18"/>
                <w:szCs w:val="18"/>
              </w:rPr>
              <w:t>软件</w:t>
            </w: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节点有唯一的主机名，并能本地解析出</w:t>
            </w:r>
            <w:r w:rsidRPr="00635062">
              <w:rPr>
                <w:rFonts w:hint="eastAsia"/>
                <w:color w:val="000000" w:themeColor="text1"/>
                <w:sz w:val="18"/>
                <w:szCs w:val="18"/>
              </w:rPr>
              <w:t xml:space="preserve"> </w:t>
            </w:r>
            <w:r w:rsidRPr="00635062">
              <w:rPr>
                <w:color w:val="000000" w:themeColor="text1"/>
                <w:sz w:val="18"/>
                <w:szCs w:val="18"/>
              </w:rPr>
              <w:t>IP</w:t>
            </w:r>
            <w:r w:rsidRPr="00635062">
              <w:rPr>
                <w:rFonts w:hint="eastAsia"/>
                <w:color w:val="000000" w:themeColor="text1"/>
                <w:sz w:val="18"/>
                <w:szCs w:val="18"/>
              </w:rPr>
              <w:t>。</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内核参数有针对网络、并发、共享内存等模块做优化。</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关闭防火墙服务、关闭</w:t>
            </w:r>
            <w:r w:rsidRPr="00635062">
              <w:rPr>
                <w:rFonts w:hint="eastAsia"/>
                <w:color w:val="000000" w:themeColor="text1"/>
                <w:sz w:val="18"/>
                <w:szCs w:val="18"/>
              </w:rPr>
              <w:t xml:space="preserve"> </w:t>
            </w:r>
            <w:r w:rsidRPr="00635062">
              <w:rPr>
                <w:color w:val="000000" w:themeColor="text1"/>
                <w:sz w:val="18"/>
                <w:szCs w:val="18"/>
              </w:rPr>
              <w:t>SEL</w:t>
            </w:r>
            <w:r w:rsidRPr="00635062">
              <w:rPr>
                <w:rFonts w:hint="eastAsia"/>
                <w:color w:val="000000" w:themeColor="text1"/>
                <w:sz w:val="18"/>
                <w:szCs w:val="18"/>
              </w:rPr>
              <w:t xml:space="preserve">inux </w:t>
            </w:r>
            <w:r w:rsidRPr="00635062">
              <w:rPr>
                <w:rFonts w:hint="eastAsia"/>
                <w:color w:val="000000" w:themeColor="text1"/>
                <w:sz w:val="18"/>
                <w:szCs w:val="18"/>
              </w:rPr>
              <w:t>特性。</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有用户</w:t>
            </w:r>
            <w:r w:rsidRPr="00635062">
              <w:rPr>
                <w:rFonts w:hint="eastAsia"/>
                <w:color w:val="000000" w:themeColor="text1"/>
                <w:sz w:val="18"/>
                <w:szCs w:val="18"/>
              </w:rPr>
              <w:t xml:space="preserve"> admin</w:t>
            </w:r>
            <w:r w:rsidRPr="00635062">
              <w:rPr>
                <w:rFonts w:hint="eastAsia"/>
                <w:color w:val="000000" w:themeColor="text1"/>
                <w:sz w:val="18"/>
                <w:szCs w:val="18"/>
              </w:rPr>
              <w:t>，</w:t>
            </w:r>
            <w:r w:rsidRPr="00635062">
              <w:rPr>
                <w:rFonts w:hint="eastAsia"/>
                <w:color w:val="000000" w:themeColor="text1"/>
                <w:sz w:val="18"/>
                <w:szCs w:val="18"/>
              </w:rPr>
              <w:t>uid:</w:t>
            </w:r>
            <w:r w:rsidRPr="00635062">
              <w:rPr>
                <w:color w:val="000000" w:themeColor="text1"/>
                <w:sz w:val="18"/>
                <w:szCs w:val="18"/>
              </w:rPr>
              <w:t>500, gid:500</w:t>
            </w:r>
            <w:r w:rsidRPr="00635062">
              <w:rPr>
                <w:rFonts w:hint="eastAsia"/>
                <w:color w:val="000000" w:themeColor="text1"/>
                <w:sz w:val="18"/>
                <w:szCs w:val="18"/>
              </w:rPr>
              <w:t>。</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用户会话针对可用内存、文件句柄数等做提升。</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 xml:space="preserve"> core</w:t>
            </w:r>
            <w:r w:rsidRPr="00635062">
              <w:rPr>
                <w:color w:val="000000" w:themeColor="text1"/>
                <w:sz w:val="18"/>
                <w:szCs w:val="18"/>
              </w:rPr>
              <w:t xml:space="preserve"> </w:t>
            </w:r>
            <w:r w:rsidRPr="00635062">
              <w:rPr>
                <w:rFonts w:hint="eastAsia"/>
                <w:color w:val="000000" w:themeColor="text1"/>
                <w:sz w:val="18"/>
                <w:szCs w:val="18"/>
              </w:rPr>
              <w:t xml:space="preserve">dump </w:t>
            </w:r>
            <w:r w:rsidRPr="00635062">
              <w:rPr>
                <w:rFonts w:hint="eastAsia"/>
                <w:color w:val="000000" w:themeColor="text1"/>
                <w:sz w:val="18"/>
                <w:szCs w:val="18"/>
              </w:rPr>
              <w:t>文件大小为</w:t>
            </w:r>
            <w:r w:rsidRPr="00635062">
              <w:rPr>
                <w:rFonts w:hint="eastAsia"/>
                <w:color w:val="000000" w:themeColor="text1"/>
                <w:sz w:val="18"/>
                <w:szCs w:val="18"/>
              </w:rPr>
              <w:t xml:space="preserve"> unlimited</w:t>
            </w:r>
            <w:r w:rsidRPr="00635062">
              <w:rPr>
                <w:color w:val="000000" w:themeColor="text1"/>
                <w:sz w:val="18"/>
                <w:szCs w:val="18"/>
              </w:rPr>
              <w:t xml:space="preserve"> </w:t>
            </w:r>
            <w:r w:rsidRPr="00635062">
              <w:rPr>
                <w:rFonts w:hint="eastAsia"/>
                <w:color w:val="000000" w:themeColor="text1"/>
                <w:sz w:val="18"/>
                <w:szCs w:val="18"/>
              </w:rPr>
              <w:t>。</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有</w:t>
            </w:r>
            <w:r w:rsidRPr="00635062">
              <w:rPr>
                <w:rFonts w:hint="eastAsia"/>
                <w:color w:val="000000" w:themeColor="text1"/>
                <w:sz w:val="18"/>
                <w:szCs w:val="18"/>
              </w:rPr>
              <w:t xml:space="preserve"> yum </w:t>
            </w:r>
            <w:r w:rsidRPr="00635062">
              <w:rPr>
                <w:rFonts w:hint="eastAsia"/>
                <w:color w:val="000000" w:themeColor="text1"/>
                <w:sz w:val="18"/>
                <w:szCs w:val="18"/>
              </w:rPr>
              <w:t>源。</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安装软件开发的基础的包。包括但不限于</w:t>
            </w:r>
            <w:r w:rsidRPr="00635062">
              <w:rPr>
                <w:rFonts w:hint="eastAsia"/>
                <w:color w:val="000000" w:themeColor="text1"/>
                <w:sz w:val="18"/>
                <w:szCs w:val="18"/>
              </w:rPr>
              <w:t xml:space="preserve"> python</w:t>
            </w:r>
            <w:r w:rsidRPr="00635062">
              <w:rPr>
                <w:rFonts w:hint="eastAsia"/>
                <w:color w:val="000000" w:themeColor="text1"/>
                <w:sz w:val="18"/>
                <w:szCs w:val="18"/>
              </w:rPr>
              <w:t>、</w:t>
            </w:r>
            <w:r w:rsidRPr="00635062">
              <w:rPr>
                <w:rFonts w:hint="eastAsia"/>
                <w:color w:val="000000" w:themeColor="text1"/>
                <w:sz w:val="18"/>
                <w:szCs w:val="18"/>
              </w:rPr>
              <w:t>gcc</w:t>
            </w:r>
            <w:r w:rsidRPr="00635062">
              <w:rPr>
                <w:rFonts w:hint="eastAsia"/>
                <w:color w:val="000000" w:themeColor="text1"/>
                <w:sz w:val="18"/>
                <w:szCs w:val="18"/>
              </w:rPr>
              <w:t>、</w:t>
            </w:r>
            <w:r w:rsidRPr="00635062">
              <w:rPr>
                <w:rFonts w:hint="eastAsia"/>
                <w:color w:val="000000" w:themeColor="text1"/>
                <w:sz w:val="18"/>
                <w:szCs w:val="18"/>
              </w:rPr>
              <w:t>mysql</w:t>
            </w:r>
            <w:r w:rsidRPr="00635062">
              <w:rPr>
                <w:rFonts w:hint="eastAsia"/>
                <w:color w:val="000000" w:themeColor="text1"/>
                <w:sz w:val="18"/>
                <w:szCs w:val="18"/>
              </w:rPr>
              <w:t>等。</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有</w:t>
            </w:r>
            <w:r w:rsidRPr="00635062">
              <w:rPr>
                <w:rFonts w:hint="eastAsia"/>
                <w:color w:val="000000" w:themeColor="text1"/>
                <w:sz w:val="18"/>
                <w:szCs w:val="18"/>
              </w:rPr>
              <w:t xml:space="preserve"> </w:t>
            </w:r>
            <w:r w:rsidRPr="00635062">
              <w:rPr>
                <w:color w:val="000000" w:themeColor="text1"/>
                <w:sz w:val="18"/>
                <w:szCs w:val="18"/>
              </w:rPr>
              <w:t>NTPD</w:t>
            </w:r>
            <w:r w:rsidRPr="00635062">
              <w:rPr>
                <w:rFonts w:hint="eastAsia"/>
                <w:color w:val="000000" w:themeColor="text1"/>
                <w:sz w:val="18"/>
                <w:szCs w:val="18"/>
              </w:rPr>
              <w:t xml:space="preserve"> </w:t>
            </w:r>
            <w:r w:rsidRPr="00635062">
              <w:rPr>
                <w:rFonts w:hint="eastAsia"/>
                <w:color w:val="000000" w:themeColor="text1"/>
                <w:sz w:val="18"/>
                <w:szCs w:val="18"/>
              </w:rPr>
              <w:t>服务，所有节点从同一</w:t>
            </w:r>
            <w:r w:rsidRPr="00635062">
              <w:rPr>
                <w:rFonts w:hint="eastAsia"/>
                <w:color w:val="000000" w:themeColor="text1"/>
                <w:sz w:val="18"/>
                <w:szCs w:val="18"/>
              </w:rPr>
              <w:t xml:space="preserve"> </w:t>
            </w:r>
            <w:r w:rsidRPr="00635062">
              <w:rPr>
                <w:color w:val="000000" w:themeColor="text1"/>
                <w:sz w:val="18"/>
                <w:szCs w:val="18"/>
              </w:rPr>
              <w:t>NTP</w:t>
            </w:r>
            <w:r w:rsidRPr="00635062">
              <w:rPr>
                <w:rFonts w:hint="eastAsia"/>
                <w:color w:val="000000" w:themeColor="text1"/>
                <w:sz w:val="18"/>
                <w:szCs w:val="18"/>
              </w:rPr>
              <w:t xml:space="preserve"> </w:t>
            </w:r>
            <w:r w:rsidRPr="00635062">
              <w:rPr>
                <w:rFonts w:hint="eastAsia"/>
                <w:color w:val="000000" w:themeColor="text1"/>
                <w:sz w:val="18"/>
                <w:szCs w:val="18"/>
              </w:rPr>
              <w:t>源或者有关联的</w:t>
            </w:r>
            <w:r w:rsidRPr="00635062">
              <w:rPr>
                <w:rFonts w:hint="eastAsia"/>
                <w:color w:val="000000" w:themeColor="text1"/>
                <w:sz w:val="18"/>
                <w:szCs w:val="18"/>
              </w:rPr>
              <w:t xml:space="preserve"> </w:t>
            </w:r>
            <w:r w:rsidRPr="00635062">
              <w:rPr>
                <w:color w:val="000000" w:themeColor="text1"/>
                <w:sz w:val="18"/>
                <w:szCs w:val="18"/>
              </w:rPr>
              <w:t>NTP</w:t>
            </w:r>
            <w:r w:rsidRPr="00635062">
              <w:rPr>
                <w:rFonts w:hint="eastAsia"/>
                <w:color w:val="000000" w:themeColor="text1"/>
                <w:sz w:val="18"/>
                <w:szCs w:val="18"/>
              </w:rPr>
              <w:t xml:space="preserve"> </w:t>
            </w:r>
            <w:r w:rsidRPr="00635062">
              <w:rPr>
                <w:rFonts w:hint="eastAsia"/>
                <w:color w:val="000000" w:themeColor="text1"/>
                <w:sz w:val="18"/>
                <w:szCs w:val="18"/>
              </w:rPr>
              <w:t>源同步时间。</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关闭</w:t>
            </w:r>
            <w:r w:rsidRPr="00635062">
              <w:rPr>
                <w:rFonts w:hint="eastAsia"/>
                <w:color w:val="000000" w:themeColor="text1"/>
                <w:sz w:val="18"/>
                <w:szCs w:val="18"/>
              </w:rPr>
              <w:t xml:space="preserve"> </w:t>
            </w:r>
            <w:r w:rsidRPr="00635062">
              <w:rPr>
                <w:color w:val="000000" w:themeColor="text1"/>
                <w:sz w:val="18"/>
                <w:szCs w:val="18"/>
              </w:rPr>
              <w:t>NUMA</w:t>
            </w:r>
            <w:r w:rsidRPr="00635062">
              <w:rPr>
                <w:rFonts w:hint="eastAsia"/>
                <w:color w:val="000000" w:themeColor="text1"/>
                <w:sz w:val="18"/>
                <w:szCs w:val="18"/>
              </w:rPr>
              <w:t xml:space="preserve"> </w:t>
            </w:r>
            <w:r w:rsidRPr="00635062">
              <w:rPr>
                <w:rFonts w:hint="eastAsia"/>
                <w:color w:val="000000" w:themeColor="text1"/>
                <w:sz w:val="18"/>
                <w:szCs w:val="18"/>
              </w:rPr>
              <w:t>特性</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关闭</w:t>
            </w:r>
            <w:r w:rsidRPr="00635062">
              <w:rPr>
                <w:rFonts w:hint="eastAsia"/>
                <w:color w:val="000000" w:themeColor="text1"/>
                <w:sz w:val="18"/>
                <w:szCs w:val="18"/>
              </w:rPr>
              <w:t xml:space="preserve"> C</w:t>
            </w:r>
            <w:r w:rsidRPr="00635062">
              <w:rPr>
                <w:color w:val="000000" w:themeColor="text1"/>
                <w:sz w:val="18"/>
                <w:szCs w:val="18"/>
              </w:rPr>
              <w:t>PU</w:t>
            </w:r>
            <w:r w:rsidRPr="00635062">
              <w:rPr>
                <w:rFonts w:hint="eastAsia"/>
                <w:color w:val="000000" w:themeColor="text1"/>
                <w:sz w:val="18"/>
                <w:szCs w:val="18"/>
              </w:rPr>
              <w:t xml:space="preserve"> </w:t>
            </w:r>
            <w:r w:rsidRPr="00635062">
              <w:rPr>
                <w:rFonts w:hint="eastAsia"/>
                <w:color w:val="000000" w:themeColor="text1"/>
                <w:sz w:val="18"/>
                <w:szCs w:val="18"/>
              </w:rPr>
              <w:t>节能模式；关闭网卡自动软中断服务，手动绑定网卡软中断。</w:t>
            </w:r>
          </w:p>
        </w:tc>
      </w:tr>
      <w:tr w:rsidR="00C82748" w:rsidRPr="00635062" w:rsidTr="001C7526">
        <w:tc>
          <w:tcPr>
            <w:tcW w:w="846" w:type="dxa"/>
            <w:vMerge/>
          </w:tcPr>
          <w:p w:rsidR="00C82748" w:rsidRPr="00635062" w:rsidRDefault="00C82748" w:rsidP="00222A58">
            <w:pPr>
              <w:kinsoku w:val="0"/>
              <w:wordWrap w:val="0"/>
              <w:autoSpaceDE w:val="0"/>
              <w:autoSpaceDN w:val="0"/>
              <w:jc w:val="left"/>
              <w:rPr>
                <w:color w:val="000000" w:themeColor="text1"/>
                <w:sz w:val="18"/>
                <w:szCs w:val="18"/>
              </w:rPr>
            </w:pPr>
          </w:p>
        </w:tc>
        <w:tc>
          <w:tcPr>
            <w:tcW w:w="7450" w:type="dxa"/>
          </w:tcPr>
          <w:p w:rsidR="00C82748" w:rsidRPr="00635062" w:rsidRDefault="00C82748" w:rsidP="00222A58">
            <w:pPr>
              <w:kinsoku w:val="0"/>
              <w:wordWrap w:val="0"/>
              <w:autoSpaceDE w:val="0"/>
              <w:autoSpaceDN w:val="0"/>
              <w:jc w:val="left"/>
              <w:rPr>
                <w:color w:val="000000" w:themeColor="text1"/>
                <w:sz w:val="18"/>
                <w:szCs w:val="18"/>
              </w:rPr>
            </w:pPr>
            <w:r w:rsidRPr="00635062">
              <w:rPr>
                <w:color w:val="000000" w:themeColor="text1"/>
                <w:sz w:val="18"/>
                <w:szCs w:val="18"/>
              </w:rPr>
              <w:t>IO</w:t>
            </w:r>
            <w:r w:rsidRPr="00635062">
              <w:rPr>
                <w:rFonts w:hint="eastAsia"/>
                <w:color w:val="000000" w:themeColor="text1"/>
                <w:sz w:val="18"/>
                <w:szCs w:val="18"/>
              </w:rPr>
              <w:t xml:space="preserve"> </w:t>
            </w:r>
            <w:r w:rsidRPr="00635062">
              <w:rPr>
                <w:rFonts w:hint="eastAsia"/>
                <w:color w:val="000000" w:themeColor="text1"/>
                <w:sz w:val="18"/>
                <w:szCs w:val="18"/>
              </w:rPr>
              <w:t>调度算法为</w:t>
            </w:r>
            <w:r w:rsidRPr="00635062">
              <w:rPr>
                <w:rFonts w:hint="eastAsia"/>
                <w:color w:val="000000" w:themeColor="text1"/>
                <w:sz w:val="18"/>
                <w:szCs w:val="18"/>
              </w:rPr>
              <w:t xml:space="preserve"> deadline</w:t>
            </w:r>
            <w:r w:rsidRPr="00635062">
              <w:rPr>
                <w:color w:val="000000" w:themeColor="text1"/>
                <w:sz w:val="18"/>
                <w:szCs w:val="18"/>
              </w:rPr>
              <w:t xml:space="preserve"> </w:t>
            </w:r>
            <w:r w:rsidRPr="00635062">
              <w:rPr>
                <w:rFonts w:hint="eastAsia"/>
                <w:color w:val="000000" w:themeColor="text1"/>
                <w:sz w:val="18"/>
                <w:szCs w:val="18"/>
              </w:rPr>
              <w:t>。</w:t>
            </w:r>
          </w:p>
        </w:tc>
      </w:tr>
      <w:tr w:rsidR="00304354" w:rsidRPr="00635062" w:rsidTr="001C7526">
        <w:tc>
          <w:tcPr>
            <w:tcW w:w="846" w:type="dxa"/>
          </w:tcPr>
          <w:p w:rsidR="00304354" w:rsidRPr="00635062" w:rsidRDefault="00D46577" w:rsidP="00C82748">
            <w:pPr>
              <w:kinsoku w:val="0"/>
              <w:wordWrap w:val="0"/>
              <w:autoSpaceDE w:val="0"/>
              <w:autoSpaceDN w:val="0"/>
              <w:jc w:val="center"/>
              <w:rPr>
                <w:color w:val="000000" w:themeColor="text1"/>
                <w:sz w:val="18"/>
                <w:szCs w:val="18"/>
              </w:rPr>
            </w:pPr>
            <w:r w:rsidRPr="00635062">
              <w:rPr>
                <w:rFonts w:hint="eastAsia"/>
                <w:color w:val="000000" w:themeColor="text1"/>
                <w:sz w:val="18"/>
                <w:szCs w:val="18"/>
              </w:rPr>
              <w:t>规范</w:t>
            </w:r>
          </w:p>
        </w:tc>
        <w:tc>
          <w:tcPr>
            <w:tcW w:w="7450" w:type="dxa"/>
          </w:tcPr>
          <w:p w:rsidR="00304354" w:rsidRPr="00635062" w:rsidRDefault="00F6022B"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目录</w:t>
            </w:r>
            <w:r w:rsidRPr="00635062">
              <w:rPr>
                <w:rFonts w:hint="eastAsia"/>
                <w:color w:val="000000" w:themeColor="text1"/>
                <w:sz w:val="18"/>
                <w:szCs w:val="18"/>
              </w:rPr>
              <w:t xml:space="preserve"> </w:t>
            </w:r>
            <w:r w:rsidRPr="00635062">
              <w:rPr>
                <w:color w:val="000000" w:themeColor="text1"/>
                <w:sz w:val="18"/>
                <w:szCs w:val="18"/>
              </w:rPr>
              <w:t>/data/1</w:t>
            </w:r>
            <w:r w:rsidRPr="00635062">
              <w:rPr>
                <w:rFonts w:hint="eastAsia"/>
                <w:color w:val="000000" w:themeColor="text1"/>
                <w:sz w:val="18"/>
                <w:szCs w:val="18"/>
              </w:rPr>
              <w:t xml:space="preserve"> </w:t>
            </w:r>
            <w:r w:rsidRPr="00635062">
              <w:rPr>
                <w:color w:val="000000" w:themeColor="text1"/>
                <w:sz w:val="18"/>
                <w:szCs w:val="18"/>
              </w:rPr>
              <w:t xml:space="preserve">/data/log1 </w:t>
            </w:r>
            <w:r w:rsidRPr="00635062">
              <w:rPr>
                <w:rFonts w:hint="eastAsia"/>
                <w:color w:val="000000" w:themeColor="text1"/>
                <w:sz w:val="18"/>
                <w:szCs w:val="18"/>
              </w:rPr>
              <w:t>使用独立的文件系统</w:t>
            </w:r>
            <w:r w:rsidR="00CA0FE2" w:rsidRPr="00635062">
              <w:rPr>
                <w:rFonts w:hint="eastAsia"/>
                <w:color w:val="000000" w:themeColor="text1"/>
                <w:sz w:val="18"/>
                <w:szCs w:val="18"/>
              </w:rPr>
              <w:t>，</w:t>
            </w:r>
            <w:r w:rsidR="00E32F7C" w:rsidRPr="00635062">
              <w:rPr>
                <w:rFonts w:hint="eastAsia"/>
                <w:color w:val="000000" w:themeColor="text1"/>
                <w:sz w:val="18"/>
                <w:szCs w:val="18"/>
              </w:rPr>
              <w:t>目录</w:t>
            </w:r>
            <w:r w:rsidR="00D9562F" w:rsidRPr="00635062">
              <w:rPr>
                <w:rFonts w:hint="eastAsia"/>
                <w:color w:val="000000" w:themeColor="text1"/>
                <w:sz w:val="18"/>
                <w:szCs w:val="18"/>
              </w:rPr>
              <w:t xml:space="preserve"> </w:t>
            </w:r>
            <w:r w:rsidR="00CA0FE2" w:rsidRPr="00635062">
              <w:rPr>
                <w:rFonts w:hint="eastAsia"/>
                <w:color w:val="000000" w:themeColor="text1"/>
                <w:sz w:val="18"/>
                <w:szCs w:val="18"/>
              </w:rPr>
              <w:t xml:space="preserve">owner </w:t>
            </w:r>
            <w:r w:rsidR="00CA0FE2" w:rsidRPr="00635062">
              <w:rPr>
                <w:rFonts w:hint="eastAsia"/>
                <w:color w:val="000000" w:themeColor="text1"/>
                <w:sz w:val="18"/>
                <w:szCs w:val="18"/>
              </w:rPr>
              <w:t>为</w:t>
            </w:r>
            <w:r w:rsidR="00CA0FE2" w:rsidRPr="00635062">
              <w:rPr>
                <w:rFonts w:hint="eastAsia"/>
                <w:color w:val="000000" w:themeColor="text1"/>
                <w:sz w:val="18"/>
                <w:szCs w:val="18"/>
              </w:rPr>
              <w:t xml:space="preserve"> admin</w:t>
            </w:r>
            <w:r w:rsidR="00FA2BC4" w:rsidRPr="00635062">
              <w:rPr>
                <w:color w:val="000000" w:themeColor="text1"/>
                <w:sz w:val="18"/>
                <w:szCs w:val="18"/>
              </w:rPr>
              <w:t xml:space="preserve"> </w:t>
            </w:r>
            <w:r w:rsidR="00FA2BC4" w:rsidRPr="00635062">
              <w:rPr>
                <w:rFonts w:hint="eastAsia"/>
                <w:color w:val="000000" w:themeColor="text1"/>
                <w:sz w:val="18"/>
                <w:szCs w:val="18"/>
              </w:rPr>
              <w:t>。</w:t>
            </w:r>
          </w:p>
        </w:tc>
      </w:tr>
      <w:tr w:rsidR="00D46577" w:rsidRPr="00635062" w:rsidTr="001C7526">
        <w:tc>
          <w:tcPr>
            <w:tcW w:w="846" w:type="dxa"/>
          </w:tcPr>
          <w:p w:rsidR="00D46577" w:rsidRPr="00635062" w:rsidRDefault="00D46577" w:rsidP="00222A58">
            <w:pPr>
              <w:kinsoku w:val="0"/>
              <w:wordWrap w:val="0"/>
              <w:autoSpaceDE w:val="0"/>
              <w:autoSpaceDN w:val="0"/>
              <w:jc w:val="left"/>
              <w:rPr>
                <w:color w:val="000000" w:themeColor="text1"/>
                <w:sz w:val="18"/>
                <w:szCs w:val="18"/>
              </w:rPr>
            </w:pPr>
          </w:p>
        </w:tc>
        <w:tc>
          <w:tcPr>
            <w:tcW w:w="7450" w:type="dxa"/>
          </w:tcPr>
          <w:p w:rsidR="00D46577" w:rsidRPr="00635062" w:rsidRDefault="00F6022B"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w:t>
            </w:r>
            <w:r w:rsidRPr="00635062">
              <w:rPr>
                <w:color w:val="000000" w:themeColor="text1"/>
                <w:sz w:val="18"/>
                <w:szCs w:val="18"/>
              </w:rPr>
              <w:t xml:space="preserve">data/log1 </w:t>
            </w:r>
            <w:r w:rsidRPr="00635062">
              <w:rPr>
                <w:rFonts w:hint="eastAsia"/>
                <w:color w:val="000000" w:themeColor="text1"/>
                <w:sz w:val="18"/>
                <w:szCs w:val="18"/>
              </w:rPr>
              <w:t>可用空间大小为内存大小的</w:t>
            </w:r>
            <w:r w:rsidRPr="00635062">
              <w:rPr>
                <w:rFonts w:hint="eastAsia"/>
                <w:color w:val="000000" w:themeColor="text1"/>
                <w:sz w:val="18"/>
                <w:szCs w:val="18"/>
              </w:rPr>
              <w:t xml:space="preserve"> </w:t>
            </w:r>
            <w:r w:rsidRPr="00635062">
              <w:rPr>
                <w:color w:val="000000" w:themeColor="text1"/>
                <w:sz w:val="18"/>
                <w:szCs w:val="18"/>
              </w:rPr>
              <w:t>2</w:t>
            </w:r>
            <w:r w:rsidRPr="00635062">
              <w:rPr>
                <w:rFonts w:hint="eastAsia"/>
                <w:color w:val="000000" w:themeColor="text1"/>
                <w:sz w:val="18"/>
                <w:szCs w:val="18"/>
              </w:rPr>
              <w:t xml:space="preserve"> </w:t>
            </w:r>
            <w:r w:rsidRPr="00635062">
              <w:rPr>
                <w:rFonts w:hint="eastAsia"/>
                <w:color w:val="000000" w:themeColor="text1"/>
                <w:sz w:val="18"/>
                <w:szCs w:val="18"/>
              </w:rPr>
              <w:t>到</w:t>
            </w:r>
            <w:r w:rsidRPr="00635062">
              <w:rPr>
                <w:rFonts w:hint="eastAsia"/>
                <w:color w:val="000000" w:themeColor="text1"/>
                <w:sz w:val="18"/>
                <w:szCs w:val="18"/>
              </w:rPr>
              <w:t xml:space="preserve"> </w:t>
            </w:r>
            <w:r w:rsidRPr="00635062">
              <w:rPr>
                <w:color w:val="000000" w:themeColor="text1"/>
                <w:sz w:val="18"/>
                <w:szCs w:val="18"/>
              </w:rPr>
              <w:t>4</w:t>
            </w:r>
            <w:r w:rsidRPr="00635062">
              <w:rPr>
                <w:rFonts w:hint="eastAsia"/>
                <w:color w:val="000000" w:themeColor="text1"/>
                <w:sz w:val="18"/>
                <w:szCs w:val="18"/>
              </w:rPr>
              <w:t xml:space="preserve"> </w:t>
            </w:r>
            <w:r w:rsidRPr="00635062">
              <w:rPr>
                <w:rFonts w:hint="eastAsia"/>
                <w:color w:val="000000" w:themeColor="text1"/>
                <w:sz w:val="18"/>
                <w:szCs w:val="18"/>
              </w:rPr>
              <w:t>倍</w:t>
            </w:r>
            <w:r w:rsidR="00B06B07" w:rsidRPr="00635062">
              <w:rPr>
                <w:rFonts w:hint="eastAsia"/>
                <w:color w:val="000000" w:themeColor="text1"/>
                <w:sz w:val="18"/>
                <w:szCs w:val="18"/>
              </w:rPr>
              <w:t>。</w:t>
            </w:r>
          </w:p>
        </w:tc>
      </w:tr>
      <w:tr w:rsidR="00D46577" w:rsidRPr="00635062" w:rsidTr="001C7526">
        <w:tc>
          <w:tcPr>
            <w:tcW w:w="846" w:type="dxa"/>
          </w:tcPr>
          <w:p w:rsidR="00D46577" w:rsidRPr="00635062" w:rsidRDefault="00D46577" w:rsidP="00222A58">
            <w:pPr>
              <w:kinsoku w:val="0"/>
              <w:wordWrap w:val="0"/>
              <w:autoSpaceDE w:val="0"/>
              <w:autoSpaceDN w:val="0"/>
              <w:jc w:val="left"/>
              <w:rPr>
                <w:color w:val="000000" w:themeColor="text1"/>
                <w:sz w:val="18"/>
                <w:szCs w:val="18"/>
              </w:rPr>
            </w:pPr>
          </w:p>
        </w:tc>
        <w:tc>
          <w:tcPr>
            <w:tcW w:w="7450" w:type="dxa"/>
          </w:tcPr>
          <w:p w:rsidR="00D46577" w:rsidRPr="00635062" w:rsidRDefault="00130A47"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w:t>
            </w:r>
            <w:r w:rsidRPr="00635062">
              <w:rPr>
                <w:color w:val="000000" w:themeColor="text1"/>
                <w:sz w:val="18"/>
                <w:szCs w:val="18"/>
              </w:rPr>
              <w:t xml:space="preserve">data/1 </w:t>
            </w:r>
            <w:r w:rsidRPr="00635062">
              <w:rPr>
                <w:rFonts w:hint="eastAsia"/>
                <w:color w:val="000000" w:themeColor="text1"/>
                <w:sz w:val="18"/>
                <w:szCs w:val="18"/>
              </w:rPr>
              <w:t>可用空间尽可能的大</w:t>
            </w:r>
            <w:r w:rsidR="00B06B07" w:rsidRPr="00635062">
              <w:rPr>
                <w:rFonts w:hint="eastAsia"/>
                <w:color w:val="000000" w:themeColor="text1"/>
                <w:sz w:val="18"/>
                <w:szCs w:val="18"/>
              </w:rPr>
              <w:t>。</w:t>
            </w:r>
          </w:p>
        </w:tc>
      </w:tr>
      <w:tr w:rsidR="00D46577" w:rsidRPr="00635062" w:rsidTr="001C7526">
        <w:tc>
          <w:tcPr>
            <w:tcW w:w="846" w:type="dxa"/>
          </w:tcPr>
          <w:p w:rsidR="00D46577" w:rsidRPr="00635062" w:rsidRDefault="00D46577" w:rsidP="00222A58">
            <w:pPr>
              <w:kinsoku w:val="0"/>
              <w:wordWrap w:val="0"/>
              <w:autoSpaceDE w:val="0"/>
              <w:autoSpaceDN w:val="0"/>
              <w:jc w:val="left"/>
              <w:rPr>
                <w:color w:val="000000" w:themeColor="text1"/>
                <w:sz w:val="18"/>
                <w:szCs w:val="18"/>
              </w:rPr>
            </w:pPr>
          </w:p>
        </w:tc>
        <w:tc>
          <w:tcPr>
            <w:tcW w:w="7450" w:type="dxa"/>
          </w:tcPr>
          <w:p w:rsidR="00D46577" w:rsidRPr="00635062" w:rsidRDefault="00130A47"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w:t>
            </w:r>
            <w:r w:rsidRPr="00635062">
              <w:rPr>
                <w:color w:val="000000" w:themeColor="text1"/>
                <w:sz w:val="18"/>
                <w:szCs w:val="18"/>
              </w:rPr>
              <w:t xml:space="preserve">home/admin </w:t>
            </w:r>
            <w:r w:rsidRPr="00635062">
              <w:rPr>
                <w:rFonts w:hint="eastAsia"/>
                <w:color w:val="000000" w:themeColor="text1"/>
                <w:sz w:val="18"/>
                <w:szCs w:val="18"/>
              </w:rPr>
              <w:t>可用空间</w:t>
            </w:r>
            <w:r w:rsidR="00B06B07" w:rsidRPr="00635062">
              <w:rPr>
                <w:rFonts w:hint="eastAsia"/>
                <w:color w:val="000000" w:themeColor="text1"/>
                <w:sz w:val="18"/>
                <w:szCs w:val="18"/>
              </w:rPr>
              <w:t>建议不少于</w:t>
            </w:r>
            <w:r w:rsidR="00B06B07" w:rsidRPr="00635062">
              <w:rPr>
                <w:rFonts w:hint="eastAsia"/>
                <w:color w:val="000000" w:themeColor="text1"/>
                <w:sz w:val="18"/>
                <w:szCs w:val="18"/>
              </w:rPr>
              <w:t xml:space="preserve"> </w:t>
            </w:r>
            <w:r w:rsidR="00B06B07" w:rsidRPr="00635062">
              <w:rPr>
                <w:color w:val="000000" w:themeColor="text1"/>
                <w:sz w:val="18"/>
                <w:szCs w:val="18"/>
              </w:rPr>
              <w:t>100G</w:t>
            </w:r>
            <w:r w:rsidR="00F21D22" w:rsidRPr="00635062">
              <w:rPr>
                <w:color w:val="000000" w:themeColor="text1"/>
                <w:sz w:val="18"/>
                <w:szCs w:val="18"/>
              </w:rPr>
              <w:t xml:space="preserve"> </w:t>
            </w:r>
            <w:r w:rsidR="00B06B07" w:rsidRPr="00635062">
              <w:rPr>
                <w:rFonts w:hint="eastAsia"/>
                <w:color w:val="000000" w:themeColor="text1"/>
                <w:sz w:val="18"/>
                <w:szCs w:val="18"/>
              </w:rPr>
              <w:t>。</w:t>
            </w:r>
          </w:p>
        </w:tc>
      </w:tr>
      <w:tr w:rsidR="00D46577" w:rsidRPr="00635062" w:rsidTr="001C7526">
        <w:tc>
          <w:tcPr>
            <w:tcW w:w="846" w:type="dxa"/>
          </w:tcPr>
          <w:p w:rsidR="00D46577" w:rsidRPr="00635062" w:rsidRDefault="00D46577" w:rsidP="00222A58">
            <w:pPr>
              <w:kinsoku w:val="0"/>
              <w:wordWrap w:val="0"/>
              <w:autoSpaceDE w:val="0"/>
              <w:autoSpaceDN w:val="0"/>
              <w:jc w:val="left"/>
              <w:rPr>
                <w:color w:val="000000" w:themeColor="text1"/>
                <w:sz w:val="18"/>
                <w:szCs w:val="18"/>
              </w:rPr>
            </w:pPr>
          </w:p>
        </w:tc>
        <w:tc>
          <w:tcPr>
            <w:tcW w:w="7450" w:type="dxa"/>
          </w:tcPr>
          <w:p w:rsidR="00D46577" w:rsidRPr="00635062" w:rsidRDefault="001916A4"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o</w:t>
            </w:r>
            <w:r w:rsidRPr="00635062">
              <w:rPr>
                <w:color w:val="000000" w:themeColor="text1"/>
                <w:sz w:val="18"/>
                <w:szCs w:val="18"/>
              </w:rPr>
              <w:t xml:space="preserve">bserver </w:t>
            </w:r>
            <w:r w:rsidRPr="00635062">
              <w:rPr>
                <w:rFonts w:hint="eastAsia"/>
                <w:color w:val="000000" w:themeColor="text1"/>
                <w:sz w:val="18"/>
                <w:szCs w:val="18"/>
              </w:rPr>
              <w:t>和</w:t>
            </w:r>
            <w:r w:rsidRPr="00635062">
              <w:rPr>
                <w:rFonts w:hint="eastAsia"/>
                <w:color w:val="000000" w:themeColor="text1"/>
                <w:sz w:val="18"/>
                <w:szCs w:val="18"/>
              </w:rPr>
              <w:t xml:space="preserve"> obproxy</w:t>
            </w:r>
            <w:r w:rsidRPr="00635062">
              <w:rPr>
                <w:color w:val="000000" w:themeColor="text1"/>
                <w:sz w:val="18"/>
                <w:szCs w:val="18"/>
              </w:rPr>
              <w:t xml:space="preserve"> </w:t>
            </w:r>
            <w:r w:rsidRPr="00635062">
              <w:rPr>
                <w:rFonts w:hint="eastAsia"/>
                <w:color w:val="000000" w:themeColor="text1"/>
                <w:sz w:val="18"/>
                <w:szCs w:val="18"/>
              </w:rPr>
              <w:t>必须安装在</w:t>
            </w:r>
            <w:r w:rsidRPr="00635062">
              <w:rPr>
                <w:rFonts w:hint="eastAsia"/>
                <w:color w:val="000000" w:themeColor="text1"/>
                <w:sz w:val="18"/>
                <w:szCs w:val="18"/>
              </w:rPr>
              <w:t xml:space="preserve"> admin </w:t>
            </w:r>
            <w:r w:rsidRPr="00635062">
              <w:rPr>
                <w:rFonts w:hint="eastAsia"/>
                <w:color w:val="000000" w:themeColor="text1"/>
                <w:sz w:val="18"/>
                <w:szCs w:val="18"/>
              </w:rPr>
              <w:t>用户下，必须在软件自身</w:t>
            </w:r>
            <w:r w:rsidRPr="00635062">
              <w:rPr>
                <w:rFonts w:hint="eastAsia"/>
                <w:color w:val="000000" w:themeColor="text1"/>
                <w:sz w:val="18"/>
                <w:szCs w:val="18"/>
              </w:rPr>
              <w:t xml:space="preserve"> home </w:t>
            </w:r>
            <w:r w:rsidRPr="00635062">
              <w:rPr>
                <w:rFonts w:hint="eastAsia"/>
                <w:color w:val="000000" w:themeColor="text1"/>
                <w:sz w:val="18"/>
                <w:szCs w:val="18"/>
              </w:rPr>
              <w:t>目录下启动。</w:t>
            </w:r>
          </w:p>
        </w:tc>
      </w:tr>
      <w:tr w:rsidR="00D46577" w:rsidRPr="00635062" w:rsidTr="001C7526">
        <w:tc>
          <w:tcPr>
            <w:tcW w:w="846" w:type="dxa"/>
          </w:tcPr>
          <w:p w:rsidR="00D46577" w:rsidRPr="00635062" w:rsidRDefault="00D46577" w:rsidP="00222A58">
            <w:pPr>
              <w:kinsoku w:val="0"/>
              <w:wordWrap w:val="0"/>
              <w:autoSpaceDE w:val="0"/>
              <w:autoSpaceDN w:val="0"/>
              <w:jc w:val="left"/>
              <w:rPr>
                <w:color w:val="000000" w:themeColor="text1"/>
                <w:sz w:val="18"/>
                <w:szCs w:val="18"/>
              </w:rPr>
            </w:pPr>
          </w:p>
        </w:tc>
        <w:tc>
          <w:tcPr>
            <w:tcW w:w="7450" w:type="dxa"/>
          </w:tcPr>
          <w:p w:rsidR="00D46577" w:rsidRPr="00635062" w:rsidRDefault="00B217D2" w:rsidP="00222A58">
            <w:pPr>
              <w:kinsoku w:val="0"/>
              <w:wordWrap w:val="0"/>
              <w:autoSpaceDE w:val="0"/>
              <w:autoSpaceDN w:val="0"/>
              <w:jc w:val="left"/>
              <w:rPr>
                <w:color w:val="000000" w:themeColor="text1"/>
                <w:sz w:val="18"/>
                <w:szCs w:val="18"/>
              </w:rPr>
            </w:pPr>
            <w:r w:rsidRPr="00635062">
              <w:rPr>
                <w:rFonts w:hint="eastAsia"/>
                <w:color w:val="000000" w:themeColor="text1"/>
                <w:sz w:val="18"/>
                <w:szCs w:val="18"/>
              </w:rPr>
              <w:t xml:space="preserve">observer </w:t>
            </w:r>
            <w:r w:rsidRPr="00635062">
              <w:rPr>
                <w:rFonts w:hint="eastAsia"/>
                <w:color w:val="000000" w:themeColor="text1"/>
                <w:sz w:val="18"/>
                <w:szCs w:val="18"/>
              </w:rPr>
              <w:t>监听端口是</w:t>
            </w:r>
            <w:r w:rsidRPr="00635062">
              <w:rPr>
                <w:rFonts w:hint="eastAsia"/>
                <w:color w:val="000000" w:themeColor="text1"/>
                <w:sz w:val="18"/>
                <w:szCs w:val="18"/>
              </w:rPr>
              <w:t xml:space="preserve"> </w:t>
            </w:r>
            <w:r w:rsidRPr="00635062">
              <w:rPr>
                <w:color w:val="000000" w:themeColor="text1"/>
                <w:sz w:val="18"/>
                <w:szCs w:val="18"/>
              </w:rPr>
              <w:t>2881</w:t>
            </w:r>
            <w:r w:rsidRPr="00635062">
              <w:rPr>
                <w:rFonts w:hint="eastAsia"/>
                <w:color w:val="000000" w:themeColor="text1"/>
                <w:sz w:val="18"/>
                <w:szCs w:val="18"/>
              </w:rPr>
              <w:t xml:space="preserve"> </w:t>
            </w:r>
            <w:r w:rsidRPr="00635062">
              <w:rPr>
                <w:rFonts w:hint="eastAsia"/>
                <w:color w:val="000000" w:themeColor="text1"/>
                <w:sz w:val="18"/>
                <w:szCs w:val="18"/>
              </w:rPr>
              <w:t>和</w:t>
            </w:r>
            <w:r w:rsidRPr="00635062">
              <w:rPr>
                <w:rFonts w:hint="eastAsia"/>
                <w:color w:val="000000" w:themeColor="text1"/>
                <w:sz w:val="18"/>
                <w:szCs w:val="18"/>
              </w:rPr>
              <w:t xml:space="preserve"> </w:t>
            </w:r>
            <w:r w:rsidRPr="00635062">
              <w:rPr>
                <w:color w:val="000000" w:themeColor="text1"/>
                <w:sz w:val="18"/>
                <w:szCs w:val="18"/>
              </w:rPr>
              <w:t>2882</w:t>
            </w:r>
            <w:r w:rsidRPr="00635062">
              <w:rPr>
                <w:rFonts w:hint="eastAsia"/>
                <w:color w:val="000000" w:themeColor="text1"/>
                <w:sz w:val="18"/>
                <w:szCs w:val="18"/>
              </w:rPr>
              <w:t>，</w:t>
            </w:r>
            <w:r w:rsidRPr="00635062">
              <w:rPr>
                <w:rFonts w:hint="eastAsia"/>
                <w:color w:val="000000" w:themeColor="text1"/>
                <w:sz w:val="18"/>
                <w:szCs w:val="18"/>
              </w:rPr>
              <w:t xml:space="preserve">obproxy </w:t>
            </w:r>
            <w:r w:rsidRPr="00635062">
              <w:rPr>
                <w:rFonts w:hint="eastAsia"/>
                <w:color w:val="000000" w:themeColor="text1"/>
                <w:sz w:val="18"/>
                <w:szCs w:val="18"/>
              </w:rPr>
              <w:t>监听端口默认是</w:t>
            </w:r>
            <w:r w:rsidRPr="00635062">
              <w:rPr>
                <w:rFonts w:hint="eastAsia"/>
                <w:color w:val="000000" w:themeColor="text1"/>
                <w:sz w:val="18"/>
                <w:szCs w:val="18"/>
              </w:rPr>
              <w:t xml:space="preserve"> </w:t>
            </w:r>
            <w:r w:rsidRPr="00635062">
              <w:rPr>
                <w:color w:val="000000" w:themeColor="text1"/>
                <w:sz w:val="18"/>
                <w:szCs w:val="18"/>
              </w:rPr>
              <w:t>2883</w:t>
            </w:r>
            <w:r w:rsidRPr="00635062">
              <w:rPr>
                <w:rFonts w:hint="eastAsia"/>
                <w:color w:val="000000" w:themeColor="text1"/>
                <w:sz w:val="18"/>
                <w:szCs w:val="18"/>
              </w:rPr>
              <w:t xml:space="preserve"> </w:t>
            </w:r>
            <w:r w:rsidRPr="00635062">
              <w:rPr>
                <w:rFonts w:hint="eastAsia"/>
                <w:color w:val="000000" w:themeColor="text1"/>
                <w:sz w:val="18"/>
                <w:szCs w:val="18"/>
              </w:rPr>
              <w:t>，可以自定义为</w:t>
            </w:r>
            <w:r w:rsidRPr="00635062">
              <w:rPr>
                <w:rFonts w:hint="eastAsia"/>
                <w:color w:val="000000" w:themeColor="text1"/>
                <w:sz w:val="18"/>
                <w:szCs w:val="18"/>
              </w:rPr>
              <w:t xml:space="preserve"> </w:t>
            </w:r>
            <w:r w:rsidRPr="00635062">
              <w:rPr>
                <w:color w:val="000000" w:themeColor="text1"/>
                <w:sz w:val="18"/>
                <w:szCs w:val="18"/>
              </w:rPr>
              <w:t>3306</w:t>
            </w:r>
            <w:r w:rsidRPr="00635062">
              <w:rPr>
                <w:rFonts w:hint="eastAsia"/>
                <w:color w:val="000000" w:themeColor="text1"/>
                <w:sz w:val="18"/>
                <w:szCs w:val="18"/>
              </w:rPr>
              <w:t xml:space="preserve"> </w:t>
            </w:r>
            <w:r w:rsidRPr="00635062">
              <w:rPr>
                <w:rFonts w:hint="eastAsia"/>
                <w:color w:val="000000" w:themeColor="text1"/>
                <w:sz w:val="18"/>
                <w:szCs w:val="18"/>
              </w:rPr>
              <w:t>或</w:t>
            </w:r>
            <w:r w:rsidRPr="00635062">
              <w:rPr>
                <w:rFonts w:hint="eastAsia"/>
                <w:color w:val="000000" w:themeColor="text1"/>
                <w:sz w:val="18"/>
                <w:szCs w:val="18"/>
              </w:rPr>
              <w:t xml:space="preserve"> </w:t>
            </w:r>
            <w:r w:rsidRPr="00635062">
              <w:rPr>
                <w:color w:val="000000" w:themeColor="text1"/>
                <w:sz w:val="18"/>
                <w:szCs w:val="18"/>
              </w:rPr>
              <w:t xml:space="preserve">1521 </w:t>
            </w:r>
            <w:r w:rsidRPr="00635062">
              <w:rPr>
                <w:rFonts w:hint="eastAsia"/>
                <w:color w:val="000000" w:themeColor="text1"/>
                <w:sz w:val="18"/>
                <w:szCs w:val="18"/>
              </w:rPr>
              <w:t>。</w:t>
            </w:r>
          </w:p>
        </w:tc>
      </w:tr>
      <w:tr w:rsidR="00D46577" w:rsidRPr="00635062" w:rsidTr="001C7526">
        <w:tc>
          <w:tcPr>
            <w:tcW w:w="846" w:type="dxa"/>
          </w:tcPr>
          <w:p w:rsidR="00D46577" w:rsidRPr="00635062" w:rsidRDefault="00D46577" w:rsidP="00222A58">
            <w:pPr>
              <w:kinsoku w:val="0"/>
              <w:wordWrap w:val="0"/>
              <w:autoSpaceDE w:val="0"/>
              <w:autoSpaceDN w:val="0"/>
              <w:jc w:val="left"/>
              <w:rPr>
                <w:color w:val="000000" w:themeColor="text1"/>
                <w:sz w:val="18"/>
                <w:szCs w:val="18"/>
              </w:rPr>
            </w:pPr>
          </w:p>
        </w:tc>
        <w:tc>
          <w:tcPr>
            <w:tcW w:w="7450" w:type="dxa"/>
          </w:tcPr>
          <w:p w:rsidR="00D46577" w:rsidRPr="00635062" w:rsidRDefault="00D46577" w:rsidP="00222A58">
            <w:pPr>
              <w:kinsoku w:val="0"/>
              <w:wordWrap w:val="0"/>
              <w:autoSpaceDE w:val="0"/>
              <w:autoSpaceDN w:val="0"/>
              <w:jc w:val="left"/>
              <w:rPr>
                <w:color w:val="000000" w:themeColor="text1"/>
                <w:sz w:val="18"/>
                <w:szCs w:val="18"/>
              </w:rPr>
            </w:pPr>
          </w:p>
        </w:tc>
      </w:tr>
      <w:tr w:rsidR="00D46577" w:rsidRPr="00635062" w:rsidTr="001C7526">
        <w:tc>
          <w:tcPr>
            <w:tcW w:w="846" w:type="dxa"/>
          </w:tcPr>
          <w:p w:rsidR="00D46577" w:rsidRPr="00635062" w:rsidRDefault="00D46577" w:rsidP="00222A58">
            <w:pPr>
              <w:kinsoku w:val="0"/>
              <w:wordWrap w:val="0"/>
              <w:autoSpaceDE w:val="0"/>
              <w:autoSpaceDN w:val="0"/>
              <w:jc w:val="left"/>
              <w:rPr>
                <w:color w:val="000000" w:themeColor="text1"/>
                <w:sz w:val="18"/>
                <w:szCs w:val="18"/>
              </w:rPr>
            </w:pPr>
          </w:p>
        </w:tc>
        <w:tc>
          <w:tcPr>
            <w:tcW w:w="7450" w:type="dxa"/>
          </w:tcPr>
          <w:p w:rsidR="00D46577" w:rsidRPr="00635062" w:rsidRDefault="00D46577" w:rsidP="00222A58">
            <w:pPr>
              <w:kinsoku w:val="0"/>
              <w:wordWrap w:val="0"/>
              <w:autoSpaceDE w:val="0"/>
              <w:autoSpaceDN w:val="0"/>
              <w:jc w:val="left"/>
              <w:rPr>
                <w:color w:val="000000" w:themeColor="text1"/>
                <w:sz w:val="18"/>
                <w:szCs w:val="18"/>
              </w:rPr>
            </w:pPr>
          </w:p>
        </w:tc>
      </w:tr>
    </w:tbl>
    <w:p w:rsidR="00222A58" w:rsidRDefault="00222A58" w:rsidP="00222A58">
      <w:pPr>
        <w:kinsoku w:val="0"/>
        <w:wordWrap w:val="0"/>
        <w:autoSpaceDE w:val="0"/>
        <w:autoSpaceDN w:val="0"/>
        <w:ind w:firstLine="420"/>
        <w:jc w:val="left"/>
        <w:rPr>
          <w:color w:val="000000" w:themeColor="text1"/>
        </w:rPr>
      </w:pPr>
    </w:p>
    <w:p w:rsidR="00AC3C2A" w:rsidRPr="00D110A6" w:rsidRDefault="00AC3C2A" w:rsidP="0062726B">
      <w:pPr>
        <w:pStyle w:val="3"/>
        <w:numPr>
          <w:ilvl w:val="2"/>
          <w:numId w:val="10"/>
        </w:numPr>
        <w:rPr>
          <w:rFonts w:asciiTheme="majorEastAsia" w:eastAsiaTheme="majorEastAsia" w:hAnsiTheme="majorEastAsia"/>
          <w:szCs w:val="28"/>
        </w:rPr>
      </w:pPr>
      <w:r w:rsidRPr="00D110A6">
        <w:rPr>
          <w:rFonts w:asciiTheme="majorEastAsia" w:eastAsiaTheme="majorEastAsia" w:hAnsiTheme="majorEastAsia" w:hint="eastAsia"/>
          <w:szCs w:val="28"/>
        </w:rPr>
        <w:t>O</w:t>
      </w:r>
      <w:r w:rsidRPr="00D110A6">
        <w:rPr>
          <w:rFonts w:asciiTheme="majorEastAsia" w:eastAsiaTheme="majorEastAsia" w:hAnsiTheme="majorEastAsia"/>
          <w:szCs w:val="28"/>
        </w:rPr>
        <w:t>CP</w:t>
      </w:r>
      <w:r w:rsidRPr="00D110A6">
        <w:rPr>
          <w:rFonts w:asciiTheme="majorEastAsia" w:eastAsiaTheme="majorEastAsia" w:hAnsiTheme="majorEastAsia" w:hint="eastAsia"/>
          <w:szCs w:val="28"/>
        </w:rPr>
        <w:t xml:space="preserve"> 部署后形态说明</w:t>
      </w:r>
    </w:p>
    <w:p w:rsidR="00AC3C2A" w:rsidRDefault="00D110A6" w:rsidP="00222A58">
      <w:pPr>
        <w:kinsoku w:val="0"/>
        <w:wordWrap w:val="0"/>
        <w:autoSpaceDE w:val="0"/>
        <w:autoSpaceDN w:val="0"/>
        <w:ind w:firstLine="420"/>
        <w:jc w:val="left"/>
        <w:rPr>
          <w:color w:val="000000" w:themeColor="text1"/>
        </w:rPr>
      </w:pPr>
      <w:r>
        <w:rPr>
          <w:rFonts w:hint="eastAsia"/>
          <w:color w:val="000000" w:themeColor="text1"/>
        </w:rPr>
        <w:t>O</w:t>
      </w:r>
      <w:r>
        <w:rPr>
          <w:color w:val="000000" w:themeColor="text1"/>
        </w:rPr>
        <w:t>CP</w:t>
      </w:r>
      <w:r>
        <w:rPr>
          <w:rFonts w:hint="eastAsia"/>
          <w:color w:val="000000" w:themeColor="text1"/>
        </w:rPr>
        <w:t xml:space="preserve"> 里各个组件都是</w:t>
      </w:r>
      <w:r w:rsidR="00E7684D">
        <w:rPr>
          <w:rFonts w:hint="eastAsia"/>
          <w:color w:val="000000" w:themeColor="text1"/>
        </w:rPr>
        <w:t xml:space="preserve">以 </w:t>
      </w:r>
      <w:r w:rsidR="00E7684D">
        <w:rPr>
          <w:color w:val="000000" w:themeColor="text1"/>
        </w:rPr>
        <w:t>D</w:t>
      </w:r>
      <w:r w:rsidR="00E7684D">
        <w:rPr>
          <w:rFonts w:hint="eastAsia"/>
          <w:color w:val="000000" w:themeColor="text1"/>
        </w:rPr>
        <w:t>ocker 容器形态运行</w:t>
      </w:r>
      <w:r w:rsidR="005054CA">
        <w:rPr>
          <w:rFonts w:hint="eastAsia"/>
          <w:color w:val="000000" w:themeColor="text1"/>
        </w:rPr>
        <w:t>，</w:t>
      </w:r>
      <w:r w:rsidR="00CF626C">
        <w:rPr>
          <w:rFonts w:hint="eastAsia"/>
          <w:color w:val="000000" w:themeColor="text1"/>
        </w:rPr>
        <w:t>容器说明如下</w:t>
      </w:r>
      <w:r w:rsidR="00E7684D">
        <w:rPr>
          <w:rFonts w:hint="eastAsia"/>
          <w:color w:val="000000" w:themeColor="text1"/>
        </w:rPr>
        <w:t>。</w:t>
      </w:r>
    </w:p>
    <w:p w:rsidR="00AC3C2A" w:rsidRPr="00CF626C" w:rsidRDefault="00AC3C2A" w:rsidP="00222A58">
      <w:pPr>
        <w:kinsoku w:val="0"/>
        <w:wordWrap w:val="0"/>
        <w:autoSpaceDE w:val="0"/>
        <w:autoSpaceDN w:val="0"/>
        <w:ind w:firstLine="420"/>
        <w:jc w:val="left"/>
        <w:rPr>
          <w:color w:val="000000" w:themeColor="text1"/>
        </w:rPr>
      </w:pPr>
    </w:p>
    <w:tbl>
      <w:tblPr>
        <w:tblStyle w:val="ad"/>
        <w:tblW w:w="0" w:type="auto"/>
        <w:tblLook w:val="04A0" w:firstRow="1" w:lastRow="0" w:firstColumn="1" w:lastColumn="0" w:noHBand="0" w:noVBand="1"/>
      </w:tblPr>
      <w:tblGrid>
        <w:gridCol w:w="1980"/>
        <w:gridCol w:w="6316"/>
      </w:tblGrid>
      <w:tr w:rsidR="00ED2A68" w:rsidRPr="00A45EEF" w:rsidTr="00ED2A68">
        <w:tc>
          <w:tcPr>
            <w:tcW w:w="1980" w:type="dxa"/>
          </w:tcPr>
          <w:p w:rsidR="00ED2A68" w:rsidRPr="00A45EEF" w:rsidRDefault="00ED2A68" w:rsidP="00A45EEF">
            <w:pPr>
              <w:kinsoku w:val="0"/>
              <w:wordWrap w:val="0"/>
              <w:autoSpaceDE w:val="0"/>
              <w:autoSpaceDN w:val="0"/>
              <w:jc w:val="center"/>
              <w:rPr>
                <w:b/>
                <w:bCs/>
                <w:color w:val="000000" w:themeColor="text1"/>
                <w:sz w:val="24"/>
              </w:rPr>
            </w:pPr>
            <w:r w:rsidRPr="00A45EEF">
              <w:rPr>
                <w:rFonts w:hint="eastAsia"/>
                <w:b/>
                <w:bCs/>
                <w:color w:val="000000" w:themeColor="text1"/>
                <w:sz w:val="24"/>
              </w:rPr>
              <w:t>容器名</w:t>
            </w:r>
          </w:p>
        </w:tc>
        <w:tc>
          <w:tcPr>
            <w:tcW w:w="6316" w:type="dxa"/>
          </w:tcPr>
          <w:p w:rsidR="00ED2A68" w:rsidRPr="00A45EEF" w:rsidRDefault="00ED2A68" w:rsidP="00A45EEF">
            <w:pPr>
              <w:kinsoku w:val="0"/>
              <w:wordWrap w:val="0"/>
              <w:autoSpaceDE w:val="0"/>
              <w:autoSpaceDN w:val="0"/>
              <w:jc w:val="center"/>
              <w:rPr>
                <w:b/>
                <w:bCs/>
                <w:color w:val="000000" w:themeColor="text1"/>
                <w:sz w:val="24"/>
              </w:rPr>
            </w:pPr>
            <w:r w:rsidRPr="00A45EEF">
              <w:rPr>
                <w:rFonts w:hint="eastAsia"/>
                <w:b/>
                <w:bCs/>
                <w:color w:val="000000" w:themeColor="text1"/>
                <w:sz w:val="24"/>
              </w:rPr>
              <w:t>备注</w:t>
            </w:r>
          </w:p>
        </w:tc>
      </w:tr>
      <w:tr w:rsidR="00ED2A68" w:rsidRPr="00A45EEF" w:rsidTr="00ED2A68">
        <w:tc>
          <w:tcPr>
            <w:tcW w:w="1980" w:type="dxa"/>
          </w:tcPr>
          <w:p w:rsidR="00ED2A68" w:rsidRPr="00A45EEF" w:rsidRDefault="00ED2A68" w:rsidP="007C10C5">
            <w:pPr>
              <w:kinsoku w:val="0"/>
              <w:wordWrap w:val="0"/>
              <w:autoSpaceDE w:val="0"/>
              <w:autoSpaceDN w:val="0"/>
              <w:jc w:val="left"/>
              <w:rPr>
                <w:rFonts w:ascii="Space Mono" w:hAnsi="Space Mono"/>
                <w:color w:val="000000" w:themeColor="text1"/>
                <w:sz w:val="18"/>
                <w:szCs w:val="18"/>
              </w:rPr>
            </w:pPr>
            <w:r w:rsidRPr="00A45EEF">
              <w:rPr>
                <w:rFonts w:ascii="Space Mono" w:hAnsi="Space Mono" w:hint="eastAsia"/>
                <w:color w:val="000000" w:themeColor="text1"/>
                <w:sz w:val="18"/>
                <w:szCs w:val="18"/>
              </w:rPr>
              <w:t xml:space="preserve">dns </w:t>
            </w:r>
          </w:p>
        </w:tc>
        <w:tc>
          <w:tcPr>
            <w:tcW w:w="6316" w:type="dxa"/>
          </w:tcPr>
          <w:p w:rsidR="001C08FF" w:rsidRDefault="00ED2A68" w:rsidP="007C10C5">
            <w:pPr>
              <w:kinsoku w:val="0"/>
              <w:wordWrap w:val="0"/>
              <w:autoSpaceDE w:val="0"/>
              <w:autoSpaceDN w:val="0"/>
              <w:jc w:val="left"/>
              <w:rPr>
                <w:rFonts w:ascii="Space Mono" w:hAnsi="Space Mono"/>
                <w:color w:val="000000" w:themeColor="text1"/>
                <w:sz w:val="18"/>
                <w:szCs w:val="18"/>
              </w:rPr>
            </w:pPr>
            <w:r w:rsidRPr="00A45EEF">
              <w:rPr>
                <w:rFonts w:ascii="Space Mono" w:hAnsi="Space Mono"/>
                <w:color w:val="000000" w:themeColor="text1"/>
                <w:sz w:val="18"/>
                <w:szCs w:val="18"/>
              </w:rPr>
              <w:t>DNS</w:t>
            </w:r>
            <w:r w:rsidRPr="00A45EEF">
              <w:rPr>
                <w:rFonts w:ascii="Space Mono" w:hAnsi="Space Mono" w:hint="eastAsia"/>
                <w:color w:val="000000" w:themeColor="text1"/>
                <w:sz w:val="18"/>
                <w:szCs w:val="18"/>
              </w:rPr>
              <w:t xml:space="preserve"> </w:t>
            </w:r>
            <w:r w:rsidRPr="00A45EEF">
              <w:rPr>
                <w:rFonts w:ascii="Space Mono" w:hAnsi="Space Mono" w:hint="eastAsia"/>
                <w:color w:val="000000" w:themeColor="text1"/>
                <w:sz w:val="18"/>
                <w:szCs w:val="18"/>
              </w:rPr>
              <w:t>容器，</w:t>
            </w:r>
            <w:r w:rsidR="00BE73A0">
              <w:rPr>
                <w:rFonts w:ascii="Space Mono" w:hAnsi="Space Mono" w:hint="eastAsia"/>
                <w:color w:val="000000" w:themeColor="text1"/>
                <w:sz w:val="18"/>
                <w:szCs w:val="18"/>
              </w:rPr>
              <w:t>主备架构部署在</w:t>
            </w:r>
            <w:r w:rsidR="00BE73A0">
              <w:rPr>
                <w:rFonts w:ascii="Space Mono" w:hAnsi="Space Mono" w:hint="eastAsia"/>
                <w:color w:val="000000" w:themeColor="text1"/>
                <w:sz w:val="18"/>
                <w:szCs w:val="18"/>
              </w:rPr>
              <w:t xml:space="preserve"> </w:t>
            </w:r>
            <w:r w:rsidR="00BE73A0">
              <w:rPr>
                <w:rFonts w:ascii="Space Mono" w:hAnsi="Space Mono"/>
                <w:color w:val="000000" w:themeColor="text1"/>
                <w:sz w:val="18"/>
                <w:szCs w:val="18"/>
              </w:rPr>
              <w:t>2</w:t>
            </w:r>
            <w:r w:rsidR="00BE73A0">
              <w:rPr>
                <w:rFonts w:ascii="Space Mono" w:hAnsi="Space Mono" w:hint="eastAsia"/>
                <w:color w:val="000000" w:themeColor="text1"/>
                <w:sz w:val="18"/>
                <w:szCs w:val="18"/>
              </w:rPr>
              <w:t xml:space="preserve"> </w:t>
            </w:r>
            <w:r w:rsidR="00BE73A0">
              <w:rPr>
                <w:rFonts w:ascii="Space Mono" w:hAnsi="Space Mono" w:hint="eastAsia"/>
                <w:color w:val="000000" w:themeColor="text1"/>
                <w:sz w:val="18"/>
                <w:szCs w:val="18"/>
              </w:rPr>
              <w:t>个节点上。</w:t>
            </w:r>
          </w:p>
          <w:p w:rsidR="00ED2A68" w:rsidRPr="00A45EEF" w:rsidRDefault="00ED2A68" w:rsidP="007C10C5">
            <w:pPr>
              <w:kinsoku w:val="0"/>
              <w:wordWrap w:val="0"/>
              <w:autoSpaceDE w:val="0"/>
              <w:autoSpaceDN w:val="0"/>
              <w:jc w:val="left"/>
              <w:rPr>
                <w:rFonts w:ascii="Space Mono" w:hAnsi="Space Mono"/>
                <w:color w:val="000000" w:themeColor="text1"/>
                <w:sz w:val="18"/>
                <w:szCs w:val="18"/>
              </w:rPr>
            </w:pPr>
            <w:r w:rsidRPr="00A45EEF">
              <w:rPr>
                <w:rFonts w:ascii="Space Mono" w:hAnsi="Space Mono" w:hint="eastAsia"/>
                <w:color w:val="000000" w:themeColor="text1"/>
                <w:sz w:val="18"/>
                <w:szCs w:val="18"/>
              </w:rPr>
              <w:t>生产环境</w:t>
            </w:r>
            <w:r w:rsidRPr="00A45EEF">
              <w:rPr>
                <w:rFonts w:ascii="Space Mono" w:hAnsi="Space Mono" w:hint="eastAsia"/>
                <w:color w:val="000000" w:themeColor="text1"/>
                <w:sz w:val="18"/>
                <w:szCs w:val="18"/>
              </w:rPr>
              <w:t xml:space="preserve"> </w:t>
            </w:r>
            <w:r w:rsidRPr="00A45EEF">
              <w:rPr>
                <w:rFonts w:ascii="Space Mono" w:hAnsi="Space Mono"/>
                <w:color w:val="000000" w:themeColor="text1"/>
                <w:sz w:val="18"/>
                <w:szCs w:val="18"/>
              </w:rPr>
              <w:t>OCP</w:t>
            </w:r>
            <w:r w:rsidRPr="00A45EEF">
              <w:rPr>
                <w:rFonts w:ascii="Space Mono" w:hAnsi="Space Mono" w:hint="eastAsia"/>
                <w:color w:val="000000" w:themeColor="text1"/>
                <w:sz w:val="18"/>
                <w:szCs w:val="18"/>
              </w:rPr>
              <w:t xml:space="preserve"> </w:t>
            </w:r>
            <w:r w:rsidRPr="00A45EEF">
              <w:rPr>
                <w:rFonts w:ascii="Space Mono" w:hAnsi="Space Mono" w:hint="eastAsia"/>
                <w:color w:val="000000" w:themeColor="text1"/>
                <w:sz w:val="18"/>
                <w:szCs w:val="18"/>
              </w:rPr>
              <w:t>是三节点部署，需要</w:t>
            </w:r>
            <w:r w:rsidRPr="00A45EEF">
              <w:rPr>
                <w:rFonts w:ascii="Space Mono" w:hAnsi="Space Mono" w:hint="eastAsia"/>
                <w:color w:val="000000" w:themeColor="text1"/>
                <w:sz w:val="18"/>
                <w:szCs w:val="18"/>
              </w:rPr>
              <w:t xml:space="preserve"> </w:t>
            </w:r>
            <w:r w:rsidRPr="00A45EEF">
              <w:rPr>
                <w:rFonts w:ascii="Space Mono" w:hAnsi="Space Mono"/>
                <w:color w:val="000000" w:themeColor="text1"/>
                <w:sz w:val="18"/>
                <w:szCs w:val="18"/>
              </w:rPr>
              <w:t xml:space="preserve">DNS </w:t>
            </w:r>
            <w:r w:rsidRPr="00A45EEF">
              <w:rPr>
                <w:rFonts w:ascii="Space Mono" w:hAnsi="Space Mono" w:hint="eastAsia"/>
                <w:color w:val="000000" w:themeColor="text1"/>
                <w:sz w:val="18"/>
                <w:szCs w:val="18"/>
              </w:rPr>
              <w:t>提供域名给使用者。</w:t>
            </w:r>
          </w:p>
        </w:tc>
      </w:tr>
      <w:tr w:rsidR="00ED2A68" w:rsidRPr="00A45EEF" w:rsidTr="00ED2A68">
        <w:tc>
          <w:tcPr>
            <w:tcW w:w="1980" w:type="dxa"/>
          </w:tcPr>
          <w:p w:rsidR="00ED2A68" w:rsidRPr="00A45EEF" w:rsidRDefault="002F43E0" w:rsidP="007C10C5">
            <w:pPr>
              <w:kinsoku w:val="0"/>
              <w:wordWrap w:val="0"/>
              <w:autoSpaceDE w:val="0"/>
              <w:autoSpaceDN w:val="0"/>
              <w:jc w:val="left"/>
              <w:rPr>
                <w:rFonts w:ascii="Space Mono" w:hAnsi="Space Mono"/>
                <w:color w:val="000000" w:themeColor="text1"/>
                <w:sz w:val="18"/>
                <w:szCs w:val="18"/>
              </w:rPr>
            </w:pPr>
            <w:r w:rsidRPr="00A45EEF">
              <w:rPr>
                <w:rFonts w:ascii="Space Mono" w:hAnsi="Space Mono"/>
                <w:color w:val="000000" w:themeColor="text1"/>
                <w:sz w:val="18"/>
                <w:szCs w:val="18"/>
              </w:rPr>
              <w:t>OB_ZONE[1-3]</w:t>
            </w:r>
          </w:p>
        </w:tc>
        <w:tc>
          <w:tcPr>
            <w:tcW w:w="6316" w:type="dxa"/>
          </w:tcPr>
          <w:p w:rsidR="00ED2A68" w:rsidRPr="00A45EEF" w:rsidRDefault="008669B3" w:rsidP="007C10C5">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O</w:t>
            </w:r>
            <w:r>
              <w:rPr>
                <w:rFonts w:ascii="Space Mono" w:hAnsi="Space Mono"/>
                <w:color w:val="000000" w:themeColor="text1"/>
                <w:sz w:val="18"/>
                <w:szCs w:val="18"/>
              </w:rPr>
              <w:t>B</w:t>
            </w:r>
            <w:r>
              <w:rPr>
                <w:rFonts w:ascii="Space Mono" w:hAnsi="Space Mono" w:hint="eastAsia"/>
                <w:color w:val="000000" w:themeColor="text1"/>
                <w:sz w:val="18"/>
                <w:szCs w:val="18"/>
              </w:rPr>
              <w:t xml:space="preserve"> </w:t>
            </w:r>
            <w:r>
              <w:rPr>
                <w:rFonts w:ascii="Space Mono" w:hAnsi="Space Mono" w:hint="eastAsia"/>
                <w:color w:val="000000" w:themeColor="text1"/>
                <w:sz w:val="18"/>
                <w:szCs w:val="18"/>
              </w:rPr>
              <w:t>容器，</w:t>
            </w:r>
            <w:r>
              <w:rPr>
                <w:rFonts w:ascii="Space Mono" w:hAnsi="Space Mono" w:hint="eastAsia"/>
                <w:color w:val="000000" w:themeColor="text1"/>
                <w:sz w:val="18"/>
                <w:szCs w:val="18"/>
              </w:rPr>
              <w:t>O</w:t>
            </w:r>
            <w:r>
              <w:rPr>
                <w:rFonts w:ascii="Space Mono" w:hAnsi="Space Mono"/>
                <w:color w:val="000000" w:themeColor="text1"/>
                <w:sz w:val="18"/>
                <w:szCs w:val="18"/>
              </w:rPr>
              <w:t>CP</w:t>
            </w:r>
            <w:r>
              <w:rPr>
                <w:rFonts w:ascii="Space Mono" w:hAnsi="Space Mono" w:hint="eastAsia"/>
                <w:color w:val="000000" w:themeColor="text1"/>
                <w:sz w:val="18"/>
                <w:szCs w:val="18"/>
              </w:rPr>
              <w:t xml:space="preserve"> </w:t>
            </w:r>
            <w:r>
              <w:rPr>
                <w:rFonts w:ascii="Space Mono" w:hAnsi="Space Mono" w:hint="eastAsia"/>
                <w:color w:val="000000" w:themeColor="text1"/>
                <w:sz w:val="18"/>
                <w:szCs w:val="18"/>
              </w:rPr>
              <w:t>的元数据库，三节点部署。</w:t>
            </w:r>
            <w:r w:rsidR="00520F0C">
              <w:rPr>
                <w:rFonts w:ascii="Space Mono" w:hAnsi="Space Mono" w:hint="eastAsia"/>
                <w:color w:val="000000" w:themeColor="text1"/>
                <w:sz w:val="18"/>
                <w:szCs w:val="18"/>
              </w:rPr>
              <w:t>也可以是单节点</w:t>
            </w:r>
            <w:r w:rsidR="00565E3A">
              <w:rPr>
                <w:rFonts w:ascii="Space Mono" w:hAnsi="Space Mono" w:hint="eastAsia"/>
                <w:color w:val="000000" w:themeColor="text1"/>
                <w:sz w:val="18"/>
                <w:szCs w:val="18"/>
              </w:rPr>
              <w:t>单福本</w:t>
            </w:r>
            <w:r w:rsidR="00520F0C">
              <w:rPr>
                <w:rFonts w:ascii="Space Mono" w:hAnsi="Space Mono" w:hint="eastAsia"/>
                <w:color w:val="000000" w:themeColor="text1"/>
                <w:sz w:val="18"/>
                <w:szCs w:val="18"/>
              </w:rPr>
              <w:t>部署。</w:t>
            </w:r>
          </w:p>
        </w:tc>
      </w:tr>
      <w:tr w:rsidR="00ED2A68" w:rsidRPr="00A45EEF" w:rsidTr="00ED2A68">
        <w:tc>
          <w:tcPr>
            <w:tcW w:w="1980" w:type="dxa"/>
          </w:tcPr>
          <w:p w:rsidR="00ED2A68" w:rsidRPr="00A45EEF" w:rsidRDefault="00BE73A0" w:rsidP="007C10C5">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o</w:t>
            </w:r>
            <w:r>
              <w:rPr>
                <w:rFonts w:ascii="Space Mono" w:hAnsi="Space Mono"/>
                <w:color w:val="000000" w:themeColor="text1"/>
                <w:sz w:val="18"/>
                <w:szCs w:val="18"/>
              </w:rPr>
              <w:t>bproxy[1-3]</w:t>
            </w:r>
          </w:p>
        </w:tc>
        <w:tc>
          <w:tcPr>
            <w:tcW w:w="6316" w:type="dxa"/>
          </w:tcPr>
          <w:p w:rsidR="00BE73A0" w:rsidRPr="00A45EEF" w:rsidRDefault="00BE73A0" w:rsidP="007C10C5">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O</w:t>
            </w:r>
            <w:r>
              <w:rPr>
                <w:rFonts w:ascii="Space Mono" w:hAnsi="Space Mono"/>
                <w:color w:val="000000" w:themeColor="text1"/>
                <w:sz w:val="18"/>
                <w:szCs w:val="18"/>
              </w:rPr>
              <w:t xml:space="preserve">BProxy </w:t>
            </w:r>
            <w:r>
              <w:rPr>
                <w:rFonts w:ascii="Space Mono" w:hAnsi="Space Mono" w:hint="eastAsia"/>
                <w:color w:val="000000" w:themeColor="text1"/>
                <w:sz w:val="18"/>
                <w:szCs w:val="18"/>
              </w:rPr>
              <w:t>容器，</w:t>
            </w:r>
            <w:r w:rsidR="001C08FF">
              <w:rPr>
                <w:rFonts w:ascii="Space Mono" w:hAnsi="Space Mono" w:hint="eastAsia"/>
                <w:color w:val="000000" w:themeColor="text1"/>
                <w:sz w:val="18"/>
                <w:szCs w:val="18"/>
              </w:rPr>
              <w:t>无状态，每个节点部署一个。</w:t>
            </w:r>
          </w:p>
        </w:tc>
      </w:tr>
      <w:tr w:rsidR="00ED2A68" w:rsidRPr="00A45EEF" w:rsidTr="00ED2A68">
        <w:tc>
          <w:tcPr>
            <w:tcW w:w="1980" w:type="dxa"/>
          </w:tcPr>
          <w:p w:rsidR="00ED2A68" w:rsidRPr="00A45EEF" w:rsidRDefault="00B936BA" w:rsidP="007C10C5">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ocp</w:t>
            </w:r>
            <w:r>
              <w:rPr>
                <w:rFonts w:ascii="Space Mono" w:hAnsi="Space Mono"/>
                <w:color w:val="000000" w:themeColor="text1"/>
                <w:sz w:val="18"/>
                <w:szCs w:val="18"/>
              </w:rPr>
              <w:t>[1-3]</w:t>
            </w:r>
          </w:p>
        </w:tc>
        <w:tc>
          <w:tcPr>
            <w:tcW w:w="6316" w:type="dxa"/>
          </w:tcPr>
          <w:p w:rsidR="00ED2A68" w:rsidRPr="00A45EEF" w:rsidRDefault="00B936BA" w:rsidP="007C10C5">
            <w:pPr>
              <w:kinsoku w:val="0"/>
              <w:wordWrap w:val="0"/>
              <w:autoSpaceDE w:val="0"/>
              <w:autoSpaceDN w:val="0"/>
              <w:jc w:val="left"/>
              <w:rPr>
                <w:rFonts w:ascii="Space Mono" w:hAnsi="Space Mono"/>
                <w:color w:val="000000" w:themeColor="text1"/>
                <w:sz w:val="18"/>
                <w:szCs w:val="18"/>
              </w:rPr>
            </w:pPr>
            <w:r>
              <w:rPr>
                <w:rFonts w:ascii="Space Mono" w:hAnsi="Space Mono" w:hint="eastAsia"/>
                <w:color w:val="000000" w:themeColor="text1"/>
                <w:sz w:val="18"/>
                <w:szCs w:val="18"/>
              </w:rPr>
              <w:t>O</w:t>
            </w:r>
            <w:r>
              <w:rPr>
                <w:rFonts w:ascii="Space Mono" w:hAnsi="Space Mono"/>
                <w:color w:val="000000" w:themeColor="text1"/>
                <w:sz w:val="18"/>
                <w:szCs w:val="18"/>
              </w:rPr>
              <w:t>CP</w:t>
            </w:r>
            <w:r>
              <w:rPr>
                <w:rFonts w:ascii="Space Mono" w:hAnsi="Space Mono" w:hint="eastAsia"/>
                <w:color w:val="000000" w:themeColor="text1"/>
                <w:sz w:val="18"/>
                <w:szCs w:val="18"/>
              </w:rPr>
              <w:t xml:space="preserve"> </w:t>
            </w:r>
            <w:r>
              <w:rPr>
                <w:rFonts w:ascii="Space Mono" w:hAnsi="Space Mono" w:hint="eastAsia"/>
                <w:color w:val="000000" w:themeColor="text1"/>
                <w:sz w:val="18"/>
                <w:szCs w:val="18"/>
              </w:rPr>
              <w:t>容器，无状态，每个节点部署一个。</w:t>
            </w:r>
          </w:p>
        </w:tc>
      </w:tr>
    </w:tbl>
    <w:p w:rsidR="00CE4B23" w:rsidRDefault="00CE4B23" w:rsidP="007C10C5">
      <w:pPr>
        <w:kinsoku w:val="0"/>
        <w:wordWrap w:val="0"/>
        <w:autoSpaceDE w:val="0"/>
        <w:autoSpaceDN w:val="0"/>
        <w:ind w:firstLine="420"/>
        <w:jc w:val="left"/>
        <w:rPr>
          <w:color w:val="000000" w:themeColor="text1"/>
        </w:rPr>
      </w:pPr>
    </w:p>
    <w:p w:rsidR="00334D57" w:rsidRPr="00A55C52" w:rsidRDefault="00AE7554" w:rsidP="0062726B">
      <w:pPr>
        <w:pStyle w:val="3"/>
        <w:numPr>
          <w:ilvl w:val="2"/>
          <w:numId w:val="10"/>
        </w:numPr>
        <w:rPr>
          <w:rFonts w:asciiTheme="majorEastAsia" w:eastAsiaTheme="majorEastAsia" w:hAnsiTheme="majorEastAsia"/>
          <w:szCs w:val="28"/>
        </w:rPr>
      </w:pPr>
      <w:r>
        <w:rPr>
          <w:rFonts w:asciiTheme="majorEastAsia" w:eastAsiaTheme="majorEastAsia" w:hAnsiTheme="majorEastAsia"/>
          <w:szCs w:val="28"/>
        </w:rPr>
        <w:t>OBSERVER</w:t>
      </w:r>
      <w:r w:rsidR="007C2670" w:rsidRPr="00A55C52">
        <w:rPr>
          <w:rFonts w:asciiTheme="majorEastAsia" w:eastAsiaTheme="majorEastAsia" w:hAnsiTheme="majorEastAsia"/>
          <w:szCs w:val="28"/>
        </w:rPr>
        <w:t xml:space="preserve"> </w:t>
      </w:r>
      <w:r w:rsidR="007C2670" w:rsidRPr="00A55C52">
        <w:rPr>
          <w:rFonts w:asciiTheme="majorEastAsia" w:eastAsiaTheme="majorEastAsia" w:hAnsiTheme="majorEastAsia" w:hint="eastAsia"/>
          <w:szCs w:val="28"/>
        </w:rPr>
        <w:t>进程</w:t>
      </w:r>
      <w:r w:rsidR="00E9597F" w:rsidRPr="00A55C52">
        <w:rPr>
          <w:rFonts w:asciiTheme="majorEastAsia" w:eastAsiaTheme="majorEastAsia" w:hAnsiTheme="majorEastAsia" w:hint="eastAsia"/>
          <w:szCs w:val="28"/>
        </w:rPr>
        <w:t>相关目录</w:t>
      </w:r>
    </w:p>
    <w:p w:rsidR="00DA5F52" w:rsidRDefault="009E7846" w:rsidP="007C10C5">
      <w:pPr>
        <w:kinsoku w:val="0"/>
        <w:wordWrap w:val="0"/>
        <w:autoSpaceDE w:val="0"/>
        <w:autoSpaceDN w:val="0"/>
        <w:ind w:firstLine="420"/>
        <w:jc w:val="left"/>
        <w:rPr>
          <w:color w:val="000000" w:themeColor="text1"/>
        </w:rPr>
      </w:pPr>
      <w:r>
        <w:rPr>
          <w:rFonts w:hint="eastAsia"/>
          <w:color w:val="000000" w:themeColor="text1"/>
        </w:rPr>
        <w:t>observer 进程运行在 admin 用户下，相关目录的所有者必须是 admin 用户。O</w:t>
      </w:r>
      <w:r>
        <w:rPr>
          <w:color w:val="000000" w:themeColor="text1"/>
        </w:rPr>
        <w:t>CP</w:t>
      </w:r>
      <w:r>
        <w:rPr>
          <w:rFonts w:hint="eastAsia"/>
          <w:color w:val="000000" w:themeColor="text1"/>
        </w:rPr>
        <w:t xml:space="preserve"> 容器里的软件也运行在 admin 用户下，相关目录是从宿主机上目录映射过去的，都是 admin 用户，且 uid 和 gid 必须都是 </w:t>
      </w:r>
      <w:r>
        <w:rPr>
          <w:color w:val="000000" w:themeColor="text1"/>
        </w:rPr>
        <w:t>500</w:t>
      </w:r>
      <w:r>
        <w:rPr>
          <w:rFonts w:hint="eastAsia"/>
          <w:color w:val="000000" w:themeColor="text1"/>
        </w:rPr>
        <w:t>；否则，docker 容器映射目录</w:t>
      </w:r>
      <w:r w:rsidR="00A964D3">
        <w:rPr>
          <w:rFonts w:hint="eastAsia"/>
          <w:color w:val="000000" w:themeColor="text1"/>
        </w:rPr>
        <w:t>后，会有权限不对问题</w:t>
      </w:r>
      <w:r w:rsidR="00557FE1">
        <w:rPr>
          <w:rFonts w:hint="eastAsia"/>
          <w:color w:val="000000" w:themeColor="text1"/>
        </w:rPr>
        <w:t>。</w:t>
      </w:r>
    </w:p>
    <w:p w:rsidR="00CA6F32" w:rsidRDefault="00CA6F32" w:rsidP="007C10C5">
      <w:pPr>
        <w:kinsoku w:val="0"/>
        <w:wordWrap w:val="0"/>
        <w:autoSpaceDE w:val="0"/>
        <w:autoSpaceDN w:val="0"/>
        <w:ind w:firstLine="420"/>
        <w:jc w:val="left"/>
        <w:rPr>
          <w:color w:val="000000" w:themeColor="text1"/>
        </w:rPr>
      </w:pPr>
    </w:p>
    <w:p w:rsidR="009B0F85" w:rsidRDefault="009B0F85" w:rsidP="007C10C5">
      <w:pPr>
        <w:kinsoku w:val="0"/>
        <w:wordWrap w:val="0"/>
        <w:autoSpaceDE w:val="0"/>
        <w:autoSpaceDN w:val="0"/>
        <w:ind w:firstLine="420"/>
        <w:jc w:val="left"/>
        <w:rPr>
          <w:color w:val="000000" w:themeColor="text1"/>
        </w:rPr>
      </w:pPr>
      <w:r>
        <w:rPr>
          <w:rFonts w:hint="eastAsia"/>
          <w:color w:val="000000" w:themeColor="text1"/>
        </w:rPr>
        <w:t>下面是各个目录说明，注意目录中的软链接关系</w:t>
      </w:r>
      <w:r w:rsidR="00375DE0">
        <w:rPr>
          <w:rFonts w:hint="eastAsia"/>
          <w:color w:val="000000" w:themeColor="text1"/>
        </w:rPr>
        <w:t>，以及运行日志 log 目录位置</w:t>
      </w:r>
      <w:r>
        <w:rPr>
          <w:rFonts w:hint="eastAsia"/>
          <w:color w:val="000000" w:themeColor="text1"/>
        </w:rPr>
        <w:t>。</w:t>
      </w:r>
    </w:p>
    <w:p w:rsidR="009B0F85" w:rsidRDefault="009B0F85" w:rsidP="007C10C5">
      <w:pPr>
        <w:kinsoku w:val="0"/>
        <w:wordWrap w:val="0"/>
        <w:autoSpaceDE w:val="0"/>
        <w:autoSpaceDN w:val="0"/>
        <w:ind w:firstLine="420"/>
        <w:jc w:val="left"/>
        <w:rPr>
          <w:color w:val="000000" w:themeColor="text1"/>
        </w:rPr>
      </w:pPr>
    </w:p>
    <w:p w:rsidR="0005119F" w:rsidRDefault="00CA6F32" w:rsidP="00557FE1">
      <w:pPr>
        <w:kinsoku w:val="0"/>
        <w:wordWrap w:val="0"/>
        <w:autoSpaceDE w:val="0"/>
        <w:autoSpaceDN w:val="0"/>
        <w:ind w:firstLine="420"/>
        <w:jc w:val="left"/>
        <w:rPr>
          <w:color w:val="000000" w:themeColor="text1"/>
        </w:rPr>
      </w:pPr>
      <w:r w:rsidRPr="00993764">
        <w:rPr>
          <w:rFonts w:hint="eastAsia"/>
          <w:color w:val="000000" w:themeColor="text1"/>
        </w:rPr>
        <w:t>o</w:t>
      </w:r>
      <w:r w:rsidRPr="00993764">
        <w:rPr>
          <w:color w:val="000000" w:themeColor="text1"/>
        </w:rPr>
        <w:t>bserver</w:t>
      </w:r>
      <w:r w:rsidRPr="00993764">
        <w:rPr>
          <w:rFonts w:hint="eastAsia"/>
          <w:color w:val="000000" w:themeColor="text1"/>
        </w:rPr>
        <w:t xml:space="preserve"> 进程 home</w:t>
      </w:r>
      <w:r w:rsidRPr="00993764">
        <w:rPr>
          <w:color w:val="000000" w:themeColor="text1"/>
        </w:rPr>
        <w:t xml:space="preserve"> </w:t>
      </w:r>
      <w:r w:rsidRPr="00993764">
        <w:rPr>
          <w:rFonts w:hint="eastAsia"/>
          <w:color w:val="000000" w:themeColor="text1"/>
        </w:rPr>
        <w:t xml:space="preserve">目录是 </w:t>
      </w:r>
      <w:r w:rsidRPr="00993764">
        <w:rPr>
          <w:color w:val="000000" w:themeColor="text1"/>
        </w:rPr>
        <w:t xml:space="preserve">/home/admin/oceanbase </w:t>
      </w:r>
      <w:r w:rsidRPr="00993764">
        <w:rPr>
          <w:rFonts w:hint="eastAsia"/>
          <w:color w:val="000000" w:themeColor="text1"/>
        </w:rPr>
        <w:t>，</w:t>
      </w:r>
      <w:r w:rsidR="0005119F">
        <w:rPr>
          <w:rFonts w:hint="eastAsia"/>
          <w:color w:val="000000" w:themeColor="text1"/>
        </w:rPr>
        <w:t xml:space="preserve">运行日志目录是 </w:t>
      </w:r>
      <w:r w:rsidR="0005119F">
        <w:rPr>
          <w:color w:val="000000" w:themeColor="text1"/>
        </w:rPr>
        <w:t xml:space="preserve">/home/admin/oceanbase/log/ </w:t>
      </w:r>
      <w:r w:rsidR="0005119F">
        <w:rPr>
          <w:rFonts w:hint="eastAsia"/>
          <w:color w:val="000000" w:themeColor="text1"/>
        </w:rPr>
        <w:t>。</w:t>
      </w:r>
    </w:p>
    <w:p w:rsidR="00557FE1" w:rsidRPr="00993764" w:rsidRDefault="0005119F" w:rsidP="00557FE1">
      <w:pPr>
        <w:kinsoku w:val="0"/>
        <w:wordWrap w:val="0"/>
        <w:autoSpaceDE w:val="0"/>
        <w:autoSpaceDN w:val="0"/>
        <w:ind w:firstLine="420"/>
        <w:jc w:val="left"/>
        <w:rPr>
          <w:color w:val="000000" w:themeColor="text1"/>
        </w:rPr>
      </w:pPr>
      <w:r>
        <w:rPr>
          <w:rFonts w:hint="eastAsia"/>
          <w:color w:val="000000" w:themeColor="text1"/>
        </w:rPr>
        <w:t>observer</w:t>
      </w:r>
      <w:r>
        <w:rPr>
          <w:color w:val="000000" w:themeColor="text1"/>
        </w:rPr>
        <w:t xml:space="preserve"> </w:t>
      </w:r>
      <w:r>
        <w:rPr>
          <w:rFonts w:hint="eastAsia"/>
          <w:color w:val="000000" w:themeColor="text1"/>
        </w:rPr>
        <w:t>进程的</w:t>
      </w:r>
      <w:r w:rsidR="00CA6F32" w:rsidRPr="00993764">
        <w:rPr>
          <w:rFonts w:hint="eastAsia"/>
          <w:color w:val="000000" w:themeColor="text1"/>
        </w:rPr>
        <w:t>数据和事务日志总目录</w:t>
      </w:r>
      <w:r w:rsidR="008D14C0">
        <w:rPr>
          <w:rFonts w:hint="eastAsia"/>
          <w:color w:val="000000" w:themeColor="text1"/>
        </w:rPr>
        <w:t>分别是</w:t>
      </w:r>
      <w:r w:rsidR="00CA6F32" w:rsidRPr="00993764">
        <w:rPr>
          <w:rFonts w:hint="eastAsia"/>
          <w:color w:val="000000" w:themeColor="text1"/>
        </w:rPr>
        <w:t xml:space="preserve"> </w:t>
      </w:r>
      <w:r w:rsidR="00CA6F32" w:rsidRPr="00993764">
        <w:rPr>
          <w:color w:val="000000" w:themeColor="text1"/>
        </w:rPr>
        <w:t>/data</w:t>
      </w:r>
      <w:r w:rsidR="008D14C0">
        <w:rPr>
          <w:color w:val="000000" w:themeColor="text1"/>
        </w:rPr>
        <w:t>/1</w:t>
      </w:r>
      <w:r w:rsidR="008D14C0">
        <w:rPr>
          <w:rFonts w:hint="eastAsia"/>
          <w:color w:val="000000" w:themeColor="text1"/>
        </w:rPr>
        <w:t xml:space="preserve"> 和 </w:t>
      </w:r>
      <w:r w:rsidR="008D14C0">
        <w:rPr>
          <w:color w:val="000000" w:themeColor="text1"/>
        </w:rPr>
        <w:t>/data/log1</w:t>
      </w:r>
      <w:r w:rsidR="00CA6F32" w:rsidRPr="00993764">
        <w:rPr>
          <w:color w:val="000000" w:themeColor="text1"/>
        </w:rPr>
        <w:t xml:space="preserve"> </w:t>
      </w:r>
      <w:r w:rsidR="00CA6F32" w:rsidRPr="00993764">
        <w:rPr>
          <w:rFonts w:hint="eastAsia"/>
          <w:color w:val="000000" w:themeColor="text1"/>
        </w:rPr>
        <w:t>。</w:t>
      </w:r>
    </w:p>
    <w:p w:rsidR="00691793" w:rsidRDefault="00691793" w:rsidP="00557FE1">
      <w:pPr>
        <w:kinsoku w:val="0"/>
        <w:wordWrap w:val="0"/>
        <w:autoSpaceDE w:val="0"/>
        <w:autoSpaceDN w:val="0"/>
        <w:ind w:firstLine="420"/>
        <w:jc w:val="left"/>
        <w:rPr>
          <w:color w:val="000000" w:themeColor="text1"/>
        </w:rPr>
      </w:pPr>
      <w:r w:rsidRPr="00691793">
        <w:rPr>
          <w:noProof/>
          <w:color w:val="000000" w:themeColor="text1"/>
        </w:rPr>
        <w:lastRenderedPageBreak/>
        <w:drawing>
          <wp:inline distT="0" distB="0" distL="0" distR="0" wp14:anchorId="10EA8A09" wp14:editId="6EF99A2E">
            <wp:extent cx="2463800" cy="3378200"/>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463800" cy="3378200"/>
                    </a:xfrm>
                    <a:prstGeom prst="rect">
                      <a:avLst/>
                    </a:prstGeom>
                  </pic:spPr>
                </pic:pic>
              </a:graphicData>
            </a:graphic>
          </wp:inline>
        </w:drawing>
      </w:r>
    </w:p>
    <w:p w:rsidR="00A55C52" w:rsidRDefault="00A55C52" w:rsidP="007C10C5">
      <w:pPr>
        <w:kinsoku w:val="0"/>
        <w:wordWrap w:val="0"/>
        <w:autoSpaceDE w:val="0"/>
        <w:autoSpaceDN w:val="0"/>
        <w:ind w:firstLine="420"/>
        <w:jc w:val="left"/>
        <w:rPr>
          <w:color w:val="000000" w:themeColor="text1"/>
        </w:rPr>
      </w:pPr>
    </w:p>
    <w:p w:rsidR="00566EFF" w:rsidRPr="009E1DFC" w:rsidRDefault="00AE7554" w:rsidP="0062726B">
      <w:pPr>
        <w:pStyle w:val="3"/>
        <w:numPr>
          <w:ilvl w:val="2"/>
          <w:numId w:val="10"/>
        </w:numPr>
        <w:rPr>
          <w:rFonts w:asciiTheme="majorEastAsia" w:eastAsiaTheme="majorEastAsia" w:hAnsiTheme="majorEastAsia"/>
          <w:szCs w:val="28"/>
        </w:rPr>
      </w:pPr>
      <w:r>
        <w:rPr>
          <w:rFonts w:asciiTheme="majorEastAsia" w:eastAsiaTheme="majorEastAsia" w:hAnsiTheme="majorEastAsia"/>
          <w:szCs w:val="28"/>
        </w:rPr>
        <w:t>OBPROXY</w:t>
      </w:r>
      <w:r w:rsidR="00566EFF" w:rsidRPr="00566EFF">
        <w:rPr>
          <w:rFonts w:asciiTheme="majorEastAsia" w:eastAsiaTheme="majorEastAsia" w:hAnsiTheme="majorEastAsia"/>
          <w:szCs w:val="28"/>
        </w:rPr>
        <w:t xml:space="preserve"> </w:t>
      </w:r>
      <w:r w:rsidR="00566EFF" w:rsidRPr="00566EFF">
        <w:rPr>
          <w:rFonts w:asciiTheme="majorEastAsia" w:eastAsiaTheme="majorEastAsia" w:hAnsiTheme="majorEastAsia" w:hint="eastAsia"/>
          <w:szCs w:val="28"/>
        </w:rPr>
        <w:t>进程相关目录</w:t>
      </w:r>
    </w:p>
    <w:p w:rsidR="003C0750" w:rsidRDefault="003C0750" w:rsidP="007C10C5">
      <w:pPr>
        <w:kinsoku w:val="0"/>
        <w:wordWrap w:val="0"/>
        <w:autoSpaceDE w:val="0"/>
        <w:autoSpaceDN w:val="0"/>
        <w:ind w:firstLine="420"/>
        <w:jc w:val="left"/>
        <w:rPr>
          <w:color w:val="000000" w:themeColor="text1"/>
        </w:rPr>
      </w:pPr>
      <w:r>
        <w:rPr>
          <w:rFonts w:hint="eastAsia"/>
          <w:color w:val="000000" w:themeColor="text1"/>
        </w:rPr>
        <w:t xml:space="preserve">obproxy 进程 home 目录是 </w:t>
      </w:r>
      <w:r>
        <w:rPr>
          <w:color w:val="000000" w:themeColor="text1"/>
        </w:rPr>
        <w:t>/opt/taobao/install/obproxy</w:t>
      </w:r>
      <w:r w:rsidR="003A19F7">
        <w:rPr>
          <w:color w:val="000000" w:themeColor="text1"/>
        </w:rPr>
        <w:t xml:space="preserve"> </w:t>
      </w:r>
      <w:r w:rsidR="00CD7B81">
        <w:rPr>
          <w:rFonts w:hint="eastAsia"/>
          <w:color w:val="000000" w:themeColor="text1"/>
        </w:rPr>
        <w:t>这是一个软链接，实际指向相应的 obproxy 版本软件目录。</w:t>
      </w:r>
    </w:p>
    <w:p w:rsidR="000671EE" w:rsidRDefault="000671EE" w:rsidP="007C10C5">
      <w:pPr>
        <w:kinsoku w:val="0"/>
        <w:wordWrap w:val="0"/>
        <w:autoSpaceDE w:val="0"/>
        <w:autoSpaceDN w:val="0"/>
        <w:ind w:firstLine="420"/>
        <w:jc w:val="left"/>
        <w:rPr>
          <w:color w:val="000000" w:themeColor="text1"/>
        </w:rPr>
      </w:pPr>
    </w:p>
    <w:p w:rsidR="003A19F7" w:rsidRDefault="003A19F7" w:rsidP="007C10C5">
      <w:pPr>
        <w:kinsoku w:val="0"/>
        <w:wordWrap w:val="0"/>
        <w:autoSpaceDE w:val="0"/>
        <w:autoSpaceDN w:val="0"/>
        <w:ind w:firstLine="420"/>
        <w:jc w:val="left"/>
        <w:rPr>
          <w:color w:val="000000" w:themeColor="text1"/>
        </w:rPr>
      </w:pPr>
      <w:r w:rsidRPr="003A19F7">
        <w:rPr>
          <w:noProof/>
          <w:color w:val="000000" w:themeColor="text1"/>
        </w:rPr>
        <w:drawing>
          <wp:inline distT="0" distB="0" distL="0" distR="0" wp14:anchorId="5526AE05" wp14:editId="33AC0326">
            <wp:extent cx="2463800" cy="3162300"/>
            <wp:effectExtent l="0" t="0" r="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63800" cy="3162300"/>
                    </a:xfrm>
                    <a:prstGeom prst="rect">
                      <a:avLst/>
                    </a:prstGeom>
                  </pic:spPr>
                </pic:pic>
              </a:graphicData>
            </a:graphic>
          </wp:inline>
        </w:drawing>
      </w:r>
    </w:p>
    <w:p w:rsidR="00D61FC1" w:rsidRDefault="00D61FC1" w:rsidP="007C10C5">
      <w:pPr>
        <w:kinsoku w:val="0"/>
        <w:wordWrap w:val="0"/>
        <w:autoSpaceDE w:val="0"/>
        <w:autoSpaceDN w:val="0"/>
        <w:ind w:firstLine="420"/>
        <w:jc w:val="left"/>
        <w:rPr>
          <w:color w:val="000000" w:themeColor="text1"/>
        </w:rPr>
      </w:pPr>
    </w:p>
    <w:p w:rsidR="00782AFB" w:rsidRDefault="00782AFB" w:rsidP="007C10C5">
      <w:pPr>
        <w:kinsoku w:val="0"/>
        <w:wordWrap w:val="0"/>
        <w:autoSpaceDE w:val="0"/>
        <w:autoSpaceDN w:val="0"/>
        <w:ind w:firstLine="420"/>
        <w:jc w:val="left"/>
        <w:rPr>
          <w:color w:val="000000" w:themeColor="text1"/>
        </w:rPr>
      </w:pPr>
      <w:r>
        <w:rPr>
          <w:rFonts w:hint="eastAsia"/>
          <w:color w:val="000000" w:themeColor="text1"/>
        </w:rPr>
        <w:t>obproxy</w:t>
      </w:r>
      <w:r>
        <w:rPr>
          <w:color w:val="000000" w:themeColor="text1"/>
        </w:rPr>
        <w:t xml:space="preserve"> </w:t>
      </w:r>
      <w:r>
        <w:rPr>
          <w:rFonts w:hint="eastAsia"/>
          <w:color w:val="000000" w:themeColor="text1"/>
        </w:rPr>
        <w:t xml:space="preserve">进程的运行日志目录通过软链接指向 </w:t>
      </w:r>
      <w:r>
        <w:rPr>
          <w:color w:val="000000" w:themeColor="text1"/>
        </w:rPr>
        <w:t xml:space="preserve">/home/admin/logs/obproxy/log </w:t>
      </w:r>
      <w:r>
        <w:rPr>
          <w:rFonts w:hint="eastAsia"/>
          <w:color w:val="000000" w:themeColor="text1"/>
        </w:rPr>
        <w:t>。</w:t>
      </w:r>
    </w:p>
    <w:p w:rsidR="00D61FC1" w:rsidRDefault="00D61FC1" w:rsidP="007C10C5">
      <w:pPr>
        <w:kinsoku w:val="0"/>
        <w:wordWrap w:val="0"/>
        <w:autoSpaceDE w:val="0"/>
        <w:autoSpaceDN w:val="0"/>
        <w:ind w:firstLine="420"/>
        <w:jc w:val="left"/>
        <w:rPr>
          <w:color w:val="000000" w:themeColor="text1"/>
        </w:rPr>
      </w:pPr>
    </w:p>
    <w:p w:rsidR="00560BA2" w:rsidRDefault="00882342" w:rsidP="0043691F">
      <w:pPr>
        <w:pStyle w:val="20"/>
        <w:numPr>
          <w:ilvl w:val="1"/>
          <w:numId w:val="10"/>
        </w:numPr>
        <w:rPr>
          <w:rFonts w:asciiTheme="majorEastAsia" w:eastAsiaTheme="majorEastAsia" w:hAnsiTheme="majorEastAsia"/>
        </w:rPr>
      </w:pPr>
      <w:bookmarkStart w:id="13" w:name="_Toc37621163"/>
      <w:r w:rsidRPr="0043691F">
        <w:rPr>
          <w:rFonts w:asciiTheme="majorEastAsia" w:eastAsiaTheme="majorEastAsia" w:hAnsiTheme="majorEastAsia" w:hint="eastAsia"/>
        </w:rPr>
        <w:lastRenderedPageBreak/>
        <w:t>机器</w:t>
      </w:r>
      <w:r w:rsidR="007C075A" w:rsidRPr="0043691F">
        <w:rPr>
          <w:rFonts w:asciiTheme="majorEastAsia" w:eastAsiaTheme="majorEastAsia" w:hAnsiTheme="majorEastAsia" w:hint="eastAsia"/>
        </w:rPr>
        <w:t>初始化</w:t>
      </w:r>
      <w:bookmarkEnd w:id="13"/>
      <w:r w:rsidR="007F37BF">
        <w:rPr>
          <w:rFonts w:asciiTheme="majorEastAsia" w:eastAsiaTheme="majorEastAsia" w:hAnsiTheme="majorEastAsia" w:hint="eastAsia"/>
        </w:rPr>
        <w:t>（手动做）</w:t>
      </w:r>
    </w:p>
    <w:p w:rsidR="00757E02" w:rsidRDefault="00757E02" w:rsidP="00757E02">
      <w:pPr>
        <w:kinsoku w:val="0"/>
        <w:wordWrap w:val="0"/>
        <w:autoSpaceDE w:val="0"/>
        <w:autoSpaceDN w:val="0"/>
        <w:ind w:firstLine="420"/>
        <w:jc w:val="left"/>
      </w:pPr>
      <w:r w:rsidRPr="00757E02">
        <w:rPr>
          <w:rFonts w:hint="eastAsia"/>
          <w:color w:val="000000" w:themeColor="text1"/>
        </w:rPr>
        <w:t>有些初始化操作自动化脚本不能做</w:t>
      </w:r>
      <w:r>
        <w:rPr>
          <w:rFonts w:hint="eastAsia"/>
        </w:rPr>
        <w:t xml:space="preserve">，还需要手动做。这些要求并不是 </w:t>
      </w:r>
      <w:r>
        <w:t>O</w:t>
      </w:r>
      <w:r>
        <w:rPr>
          <w:rFonts w:hint="eastAsia"/>
        </w:rPr>
        <w:t>ceanBase 特有的，一般客户生产机房服务器的标准模板都有要求。不过测试环境的服务器或者虚拟机可能就不遵守规范了，所以需要单独描述。</w:t>
      </w:r>
    </w:p>
    <w:p w:rsidR="00757E02" w:rsidRPr="00757E02" w:rsidRDefault="00757E02" w:rsidP="00757E02"/>
    <w:p w:rsidR="007C075A" w:rsidRDefault="00A97282" w:rsidP="00A97282">
      <w:pPr>
        <w:pStyle w:val="3"/>
        <w:numPr>
          <w:ilvl w:val="2"/>
          <w:numId w:val="10"/>
        </w:numPr>
        <w:rPr>
          <w:rFonts w:asciiTheme="majorEastAsia" w:eastAsiaTheme="majorEastAsia" w:hAnsiTheme="majorEastAsia"/>
          <w:szCs w:val="28"/>
        </w:rPr>
      </w:pPr>
      <w:r w:rsidRPr="00A97282">
        <w:rPr>
          <w:rFonts w:asciiTheme="majorEastAsia" w:eastAsiaTheme="majorEastAsia" w:hAnsiTheme="majorEastAsia" w:hint="eastAsia"/>
          <w:szCs w:val="28"/>
        </w:rPr>
        <w:t>主机名标准化</w:t>
      </w:r>
    </w:p>
    <w:p w:rsidR="00000CCD" w:rsidRDefault="00000CCD" w:rsidP="007A29A7">
      <w:pPr>
        <w:rPr>
          <w:lang w:val="x-none"/>
        </w:rPr>
      </w:pPr>
    </w:p>
    <w:p w:rsidR="00CA4E73" w:rsidRDefault="0039062E" w:rsidP="00CA4E73">
      <w:pPr>
        <w:pStyle w:val="af6"/>
        <w:numPr>
          <w:ilvl w:val="0"/>
          <w:numId w:val="17"/>
        </w:numPr>
        <w:rPr>
          <w:lang w:val="x-none"/>
        </w:rPr>
      </w:pPr>
      <w:r w:rsidRPr="0039062E">
        <w:rPr>
          <w:rFonts w:hint="eastAsia"/>
          <w:lang w:val="x-none"/>
        </w:rPr>
        <w:t>修改</w:t>
      </w:r>
      <w:r w:rsidRPr="0039062E">
        <w:rPr>
          <w:rFonts w:hint="eastAsia"/>
          <w:lang w:val="x-none"/>
        </w:rPr>
        <w:t xml:space="preserve"> </w:t>
      </w:r>
      <w:r w:rsidRPr="0039062E">
        <w:rPr>
          <w:lang w:val="x-none"/>
        </w:rPr>
        <w:t>/etc/hosts</w:t>
      </w:r>
    </w:p>
    <w:p w:rsidR="00CA4E73" w:rsidRPr="00CA4E73" w:rsidRDefault="00CA4E73" w:rsidP="00CA4E73">
      <w:pPr>
        <w:rPr>
          <w:lang w:val="x-none"/>
        </w:rPr>
      </w:pPr>
    </w:p>
    <w:p w:rsidR="0039062E" w:rsidRPr="00CA4E73" w:rsidRDefault="0039062E" w:rsidP="00CA4E73">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CA4E73">
        <w:rPr>
          <w:rFonts w:ascii="Space Mono" w:hAnsi="Space Mono" w:hint="eastAsia"/>
          <w:color w:val="000000" w:themeColor="text1"/>
          <w:sz w:val="15"/>
          <w:szCs w:val="15"/>
        </w:rPr>
        <w:t>#</w:t>
      </w:r>
      <w:r w:rsidRPr="00CA4E73">
        <w:rPr>
          <w:rFonts w:ascii="Space Mono" w:hAnsi="Space Mono"/>
          <w:color w:val="000000" w:themeColor="text1"/>
          <w:sz w:val="15"/>
          <w:szCs w:val="15"/>
        </w:rPr>
        <w:t xml:space="preserve"> </w:t>
      </w:r>
      <w:r w:rsidRPr="00CA4E73">
        <w:rPr>
          <w:rFonts w:ascii="Space Mono" w:hAnsi="Space Mono" w:hint="eastAsia"/>
          <w:color w:val="000000" w:themeColor="text1"/>
          <w:sz w:val="15"/>
          <w:szCs w:val="15"/>
        </w:rPr>
        <w:t>vi</w:t>
      </w:r>
      <w:r w:rsidRPr="00CA4E73">
        <w:rPr>
          <w:rFonts w:ascii="Space Mono" w:hAnsi="Space Mono"/>
          <w:color w:val="000000" w:themeColor="text1"/>
          <w:sz w:val="15"/>
          <w:szCs w:val="15"/>
        </w:rPr>
        <w:t xml:space="preserve"> /etc/hosts</w:t>
      </w:r>
    </w:p>
    <w:p w:rsidR="0039062E" w:rsidRPr="00CA4E73" w:rsidRDefault="0039062E" w:rsidP="00CA4E73">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CA4E73">
        <w:rPr>
          <w:rFonts w:ascii="Space Mono" w:hAnsi="Space Mono"/>
          <w:color w:val="000000" w:themeColor="text1"/>
          <w:sz w:val="15"/>
          <w:szCs w:val="15"/>
        </w:rPr>
        <w:t>192</w:t>
      </w:r>
      <w:r w:rsidRPr="00CA4E73">
        <w:rPr>
          <w:rFonts w:ascii="Space Mono" w:hAnsi="Space Mono" w:hint="eastAsia"/>
          <w:color w:val="000000" w:themeColor="text1"/>
          <w:sz w:val="15"/>
          <w:szCs w:val="15"/>
        </w:rPr>
        <w:t>.</w:t>
      </w:r>
      <w:r w:rsidRPr="00CA4E73">
        <w:rPr>
          <w:rFonts w:ascii="Space Mono" w:hAnsi="Space Mono"/>
          <w:color w:val="000000" w:themeColor="text1"/>
          <w:sz w:val="15"/>
          <w:szCs w:val="15"/>
        </w:rPr>
        <w:t>168.10.5 observer1</w:t>
      </w:r>
    </w:p>
    <w:p w:rsidR="00CA4E73" w:rsidRDefault="00CA4E73" w:rsidP="007A29A7">
      <w:pPr>
        <w:rPr>
          <w:lang w:val="x-none"/>
        </w:rPr>
      </w:pPr>
    </w:p>
    <w:p w:rsidR="00CA4E73" w:rsidRDefault="00E30B84" w:rsidP="00E30B84">
      <w:pPr>
        <w:pStyle w:val="af6"/>
        <w:numPr>
          <w:ilvl w:val="0"/>
          <w:numId w:val="17"/>
        </w:numPr>
        <w:rPr>
          <w:lang w:val="x-none"/>
        </w:rPr>
      </w:pPr>
      <w:r>
        <w:rPr>
          <w:rFonts w:hint="eastAsia"/>
          <w:lang w:val="x-none"/>
        </w:rPr>
        <w:t>修改</w:t>
      </w:r>
      <w:r>
        <w:rPr>
          <w:rFonts w:hint="eastAsia"/>
          <w:lang w:val="x-none"/>
        </w:rPr>
        <w:t xml:space="preserve"> </w:t>
      </w:r>
      <w:r w:rsidRPr="00E30B84">
        <w:rPr>
          <w:lang w:val="x-none"/>
        </w:rPr>
        <w:t>/etc/sysconfig/network</w:t>
      </w:r>
    </w:p>
    <w:p w:rsidR="00E30B84" w:rsidRPr="00E30B84" w:rsidRDefault="00E30B84" w:rsidP="00E30B84">
      <w:pPr>
        <w:rPr>
          <w:lang w:val="x-none"/>
        </w:rPr>
      </w:pPr>
    </w:p>
    <w:p w:rsidR="00810CE3" w:rsidRPr="00E30B84" w:rsidRDefault="00E30B84" w:rsidP="00E30B84">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E30B84">
        <w:rPr>
          <w:rFonts w:ascii="Space Mono" w:hAnsi="Space Mono" w:hint="eastAsia"/>
          <w:color w:val="000000" w:themeColor="text1"/>
          <w:sz w:val="15"/>
          <w:szCs w:val="15"/>
        </w:rPr>
        <w:t>#</w:t>
      </w:r>
      <w:r w:rsidRPr="00E30B84">
        <w:rPr>
          <w:rFonts w:ascii="Space Mono" w:hAnsi="Space Mono"/>
          <w:color w:val="000000" w:themeColor="text1"/>
          <w:sz w:val="15"/>
          <w:szCs w:val="15"/>
        </w:rPr>
        <w:t xml:space="preserve"> vi /etc/sysconfig/network</w:t>
      </w:r>
    </w:p>
    <w:p w:rsidR="00E30B84" w:rsidRPr="00E30B84" w:rsidRDefault="00E30B84" w:rsidP="00E30B84">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E30B84">
        <w:rPr>
          <w:rFonts w:ascii="Space Mono" w:hAnsi="Space Mono" w:hint="eastAsia"/>
          <w:color w:val="000000" w:themeColor="text1"/>
          <w:sz w:val="15"/>
          <w:szCs w:val="15"/>
        </w:rPr>
        <w:t>#</w:t>
      </w:r>
      <w:r w:rsidRPr="00E30B84">
        <w:rPr>
          <w:rFonts w:ascii="Space Mono" w:hAnsi="Space Mono"/>
          <w:color w:val="000000" w:themeColor="text1"/>
          <w:sz w:val="15"/>
          <w:szCs w:val="15"/>
        </w:rPr>
        <w:t xml:space="preserve"> </w:t>
      </w:r>
      <w:r w:rsidRPr="00E30B84">
        <w:rPr>
          <w:rFonts w:ascii="Space Mono" w:hAnsi="Space Mono" w:hint="eastAsia"/>
          <w:color w:val="000000" w:themeColor="text1"/>
          <w:sz w:val="15"/>
          <w:szCs w:val="15"/>
        </w:rPr>
        <w:t>增加</w:t>
      </w:r>
    </w:p>
    <w:p w:rsidR="00E30B84" w:rsidRPr="00E30B84" w:rsidRDefault="00E30B84" w:rsidP="00E30B84">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E30B84">
        <w:rPr>
          <w:rFonts w:ascii="Space Mono" w:hAnsi="Space Mono" w:hint="eastAsia"/>
          <w:color w:val="000000" w:themeColor="text1"/>
          <w:sz w:val="15"/>
          <w:szCs w:val="15"/>
        </w:rPr>
        <w:t>H</w:t>
      </w:r>
      <w:r w:rsidRPr="00E30B84">
        <w:rPr>
          <w:rFonts w:ascii="Space Mono" w:hAnsi="Space Mono"/>
          <w:color w:val="000000" w:themeColor="text1"/>
          <w:sz w:val="15"/>
          <w:szCs w:val="15"/>
        </w:rPr>
        <w:t>OSTNAME=observer1</w:t>
      </w:r>
    </w:p>
    <w:p w:rsidR="00E30B84" w:rsidRDefault="00E30B84" w:rsidP="007A29A7">
      <w:pPr>
        <w:rPr>
          <w:lang w:val="x-none"/>
        </w:rPr>
      </w:pPr>
    </w:p>
    <w:p w:rsidR="00E10C97" w:rsidRDefault="00E10C97" w:rsidP="00E10C97">
      <w:pPr>
        <w:pStyle w:val="af6"/>
        <w:numPr>
          <w:ilvl w:val="0"/>
          <w:numId w:val="17"/>
        </w:numPr>
        <w:rPr>
          <w:lang w:val="x-none"/>
        </w:rPr>
      </w:pPr>
      <w:r>
        <w:rPr>
          <w:rFonts w:hint="eastAsia"/>
          <w:lang w:val="x-none"/>
        </w:rPr>
        <w:t>修改</w:t>
      </w:r>
      <w:r>
        <w:rPr>
          <w:rFonts w:hint="eastAsia"/>
          <w:lang w:val="x-none"/>
        </w:rPr>
        <w:t xml:space="preserve"> </w:t>
      </w:r>
      <w:r>
        <w:rPr>
          <w:lang w:val="x-none"/>
        </w:rPr>
        <w:t>/etc/hostname</w:t>
      </w:r>
    </w:p>
    <w:p w:rsidR="00E10C97" w:rsidRDefault="00E10C97" w:rsidP="00E10C97">
      <w:pPr>
        <w:rPr>
          <w:lang w:val="x-none"/>
        </w:rPr>
      </w:pPr>
    </w:p>
    <w:p w:rsidR="00E10C97" w:rsidRPr="00565F01" w:rsidRDefault="00E10C97" w:rsidP="00565F01">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565F01">
        <w:rPr>
          <w:rFonts w:ascii="Space Mono" w:hAnsi="Space Mono" w:hint="eastAsia"/>
          <w:color w:val="000000" w:themeColor="text1"/>
          <w:sz w:val="15"/>
          <w:szCs w:val="15"/>
        </w:rPr>
        <w:t>#</w:t>
      </w:r>
      <w:r w:rsidRPr="00565F01">
        <w:rPr>
          <w:rFonts w:ascii="Space Mono" w:hAnsi="Space Mono"/>
          <w:color w:val="000000" w:themeColor="text1"/>
          <w:sz w:val="15"/>
          <w:szCs w:val="15"/>
        </w:rPr>
        <w:t xml:space="preserve"> vi /etc/hostname</w:t>
      </w:r>
    </w:p>
    <w:p w:rsidR="00E10C97" w:rsidRPr="00565F01" w:rsidRDefault="00E10C97" w:rsidP="00565F01">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565F01">
        <w:rPr>
          <w:rFonts w:ascii="Space Mono" w:hAnsi="Space Mono" w:hint="eastAsia"/>
          <w:color w:val="000000" w:themeColor="text1"/>
          <w:sz w:val="15"/>
          <w:szCs w:val="15"/>
        </w:rPr>
        <w:t>o</w:t>
      </w:r>
      <w:r w:rsidRPr="00565F01">
        <w:rPr>
          <w:rFonts w:ascii="Space Mono" w:hAnsi="Space Mono"/>
          <w:color w:val="000000" w:themeColor="text1"/>
          <w:sz w:val="15"/>
          <w:szCs w:val="15"/>
        </w:rPr>
        <w:t>bserver1</w:t>
      </w:r>
    </w:p>
    <w:p w:rsidR="00E10C97" w:rsidRDefault="00E10C97" w:rsidP="00E10C97">
      <w:pPr>
        <w:rPr>
          <w:lang w:val="x-none"/>
        </w:rPr>
      </w:pPr>
    </w:p>
    <w:p w:rsidR="00565F01" w:rsidRDefault="00565F01" w:rsidP="00565F01">
      <w:pPr>
        <w:pStyle w:val="af6"/>
        <w:numPr>
          <w:ilvl w:val="0"/>
          <w:numId w:val="17"/>
        </w:numPr>
        <w:rPr>
          <w:lang w:val="x-none"/>
        </w:rPr>
      </w:pPr>
      <w:r>
        <w:rPr>
          <w:rFonts w:hint="eastAsia"/>
          <w:lang w:val="x-none"/>
        </w:rPr>
        <w:t>hostname</w:t>
      </w:r>
      <w:r>
        <w:rPr>
          <w:lang w:val="x-none"/>
        </w:rPr>
        <w:t xml:space="preserve"> </w:t>
      </w:r>
      <w:r>
        <w:rPr>
          <w:rFonts w:hint="eastAsia"/>
          <w:lang w:val="x-none"/>
        </w:rPr>
        <w:t>修改当前会话主机名</w:t>
      </w:r>
    </w:p>
    <w:p w:rsidR="00565F01" w:rsidRDefault="00565F01" w:rsidP="00565F01">
      <w:pPr>
        <w:rPr>
          <w:lang w:val="x-none"/>
        </w:rPr>
      </w:pPr>
    </w:p>
    <w:p w:rsidR="00565F01" w:rsidRPr="00565F01" w:rsidRDefault="00565F01" w:rsidP="00565F01">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565F01">
        <w:rPr>
          <w:rFonts w:ascii="Space Mono" w:hAnsi="Space Mono" w:hint="eastAsia"/>
          <w:color w:val="000000" w:themeColor="text1"/>
          <w:sz w:val="15"/>
          <w:szCs w:val="15"/>
        </w:rPr>
        <w:t>#</w:t>
      </w:r>
      <w:r w:rsidRPr="00565F01">
        <w:rPr>
          <w:rFonts w:ascii="Space Mono" w:hAnsi="Space Mono"/>
          <w:color w:val="000000" w:themeColor="text1"/>
          <w:sz w:val="15"/>
          <w:szCs w:val="15"/>
        </w:rPr>
        <w:t xml:space="preserve"> hostname observer1</w:t>
      </w:r>
    </w:p>
    <w:p w:rsidR="00565F01" w:rsidRDefault="00565F01" w:rsidP="00565F01">
      <w:pPr>
        <w:rPr>
          <w:lang w:val="x-none"/>
        </w:rPr>
      </w:pPr>
    </w:p>
    <w:p w:rsidR="00565F01" w:rsidRDefault="00565F01" w:rsidP="00565F01">
      <w:pPr>
        <w:pStyle w:val="af6"/>
        <w:numPr>
          <w:ilvl w:val="0"/>
          <w:numId w:val="17"/>
        </w:numPr>
        <w:rPr>
          <w:lang w:val="x-none"/>
        </w:rPr>
      </w:pPr>
      <w:r>
        <w:rPr>
          <w:rFonts w:hint="eastAsia"/>
          <w:lang w:val="x-none"/>
        </w:rPr>
        <w:t>检查主机名</w:t>
      </w:r>
      <w:r w:rsidR="00BC5500">
        <w:rPr>
          <w:rFonts w:hint="eastAsia"/>
          <w:lang w:val="x-none"/>
        </w:rPr>
        <w:t>，能反查出正确的</w:t>
      </w:r>
      <w:r w:rsidR="00BC5500">
        <w:rPr>
          <w:rFonts w:hint="eastAsia"/>
          <w:lang w:val="x-none"/>
        </w:rPr>
        <w:t xml:space="preserve"> </w:t>
      </w:r>
      <w:r w:rsidR="00BC5500">
        <w:rPr>
          <w:lang w:val="x-none"/>
        </w:rPr>
        <w:t>IP</w:t>
      </w:r>
      <w:r w:rsidR="00BC5500">
        <w:rPr>
          <w:rFonts w:hint="eastAsia"/>
          <w:lang w:val="x-none"/>
        </w:rPr>
        <w:t xml:space="preserve"> </w:t>
      </w:r>
      <w:r w:rsidR="00BC5500">
        <w:rPr>
          <w:rFonts w:hint="eastAsia"/>
          <w:lang w:val="x-none"/>
        </w:rPr>
        <w:t>即可。</w:t>
      </w:r>
    </w:p>
    <w:p w:rsidR="00565F01" w:rsidRDefault="00565F01" w:rsidP="00565F01">
      <w:pPr>
        <w:rPr>
          <w:lang w:val="x-none"/>
        </w:rPr>
      </w:pPr>
    </w:p>
    <w:p w:rsidR="00565F01" w:rsidRPr="00565F01" w:rsidRDefault="00565F01" w:rsidP="00565F01">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565F01">
        <w:rPr>
          <w:rFonts w:ascii="Space Mono" w:hAnsi="Space Mono" w:hint="eastAsia"/>
          <w:color w:val="000000" w:themeColor="text1"/>
          <w:sz w:val="15"/>
          <w:szCs w:val="15"/>
        </w:rPr>
        <w:t>#</w:t>
      </w:r>
      <w:r w:rsidRPr="00565F01">
        <w:rPr>
          <w:rFonts w:ascii="Space Mono" w:hAnsi="Space Mono"/>
          <w:color w:val="000000" w:themeColor="text1"/>
          <w:sz w:val="15"/>
          <w:szCs w:val="15"/>
        </w:rPr>
        <w:t xml:space="preserve"> hostname -i</w:t>
      </w:r>
    </w:p>
    <w:p w:rsidR="00565F01" w:rsidRPr="00565F01" w:rsidRDefault="00565F01" w:rsidP="00565F01">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565F01">
        <w:rPr>
          <w:rFonts w:ascii="Space Mono" w:hAnsi="Space Mono" w:hint="eastAsia"/>
          <w:color w:val="000000" w:themeColor="text1"/>
          <w:sz w:val="15"/>
          <w:szCs w:val="15"/>
        </w:rPr>
        <w:t>1</w:t>
      </w:r>
      <w:r w:rsidRPr="00565F01">
        <w:rPr>
          <w:rFonts w:ascii="Space Mono" w:hAnsi="Space Mono"/>
          <w:color w:val="000000" w:themeColor="text1"/>
          <w:sz w:val="15"/>
          <w:szCs w:val="15"/>
        </w:rPr>
        <w:t xml:space="preserve">92.168.10.5 </w:t>
      </w:r>
    </w:p>
    <w:p w:rsidR="00810CE3" w:rsidRDefault="00810CE3" w:rsidP="007A29A7">
      <w:pPr>
        <w:rPr>
          <w:lang w:val="x-none"/>
        </w:rPr>
      </w:pPr>
    </w:p>
    <w:p w:rsidR="007A29A7" w:rsidRPr="00000CCD" w:rsidRDefault="007A29A7" w:rsidP="00000CCD">
      <w:pPr>
        <w:pStyle w:val="3"/>
        <w:numPr>
          <w:ilvl w:val="2"/>
          <w:numId w:val="10"/>
        </w:numPr>
        <w:rPr>
          <w:rFonts w:asciiTheme="majorEastAsia" w:eastAsiaTheme="majorEastAsia" w:hAnsiTheme="majorEastAsia"/>
          <w:szCs w:val="28"/>
        </w:rPr>
      </w:pPr>
      <w:r w:rsidRPr="00000CCD">
        <w:rPr>
          <w:rFonts w:asciiTheme="majorEastAsia" w:eastAsiaTheme="majorEastAsia" w:hAnsiTheme="majorEastAsia" w:hint="eastAsia"/>
          <w:szCs w:val="28"/>
        </w:rPr>
        <w:t>配置</w:t>
      </w:r>
      <w:r w:rsidR="00065F75">
        <w:rPr>
          <w:rFonts w:asciiTheme="majorEastAsia" w:eastAsiaTheme="majorEastAsia" w:hAnsiTheme="majorEastAsia" w:hint="eastAsia"/>
          <w:szCs w:val="28"/>
          <w:lang w:eastAsia="zh-CN"/>
        </w:rPr>
        <w:t>时间同步</w:t>
      </w:r>
      <w:r w:rsidRPr="00000CCD">
        <w:rPr>
          <w:rFonts w:asciiTheme="majorEastAsia" w:eastAsiaTheme="majorEastAsia" w:hAnsiTheme="majorEastAsia" w:hint="eastAsia"/>
          <w:szCs w:val="28"/>
        </w:rPr>
        <w:t>服务</w:t>
      </w:r>
    </w:p>
    <w:p w:rsidR="00A97282" w:rsidRDefault="00904C34" w:rsidP="007C10C5">
      <w:pPr>
        <w:kinsoku w:val="0"/>
        <w:wordWrap w:val="0"/>
        <w:autoSpaceDE w:val="0"/>
        <w:autoSpaceDN w:val="0"/>
        <w:ind w:firstLine="420"/>
        <w:jc w:val="left"/>
        <w:rPr>
          <w:color w:val="000000" w:themeColor="text1"/>
        </w:rPr>
      </w:pPr>
      <w:r>
        <w:rPr>
          <w:color w:val="000000" w:themeColor="text1"/>
        </w:rPr>
        <w:t>OceanBase</w:t>
      </w:r>
      <w:r>
        <w:rPr>
          <w:rFonts w:hint="eastAsia"/>
          <w:color w:val="000000" w:themeColor="text1"/>
        </w:rPr>
        <w:t xml:space="preserve"> 相关产品之间，在时间上都有一些隐含的联系，因此要求OceanBase 产品的所有服务器的物理时间要保持同步，误差尽量控制在 </w:t>
      </w:r>
      <w:r>
        <w:rPr>
          <w:color w:val="000000" w:themeColor="text1"/>
        </w:rPr>
        <w:t>10</w:t>
      </w:r>
      <w:r>
        <w:rPr>
          <w:rFonts w:hint="eastAsia"/>
          <w:color w:val="000000" w:themeColor="text1"/>
        </w:rPr>
        <w:t>ms 以内，甚至更小。</w:t>
      </w:r>
    </w:p>
    <w:p w:rsidR="00310500" w:rsidRDefault="00310500" w:rsidP="007C10C5">
      <w:pPr>
        <w:kinsoku w:val="0"/>
        <w:wordWrap w:val="0"/>
        <w:autoSpaceDE w:val="0"/>
        <w:autoSpaceDN w:val="0"/>
        <w:ind w:firstLine="420"/>
        <w:jc w:val="left"/>
        <w:rPr>
          <w:color w:val="000000" w:themeColor="text1"/>
        </w:rPr>
      </w:pPr>
    </w:p>
    <w:p w:rsidR="00904C34" w:rsidRDefault="00721652" w:rsidP="007C10C5">
      <w:pPr>
        <w:kinsoku w:val="0"/>
        <w:wordWrap w:val="0"/>
        <w:autoSpaceDE w:val="0"/>
        <w:autoSpaceDN w:val="0"/>
        <w:ind w:firstLine="420"/>
        <w:jc w:val="left"/>
        <w:rPr>
          <w:color w:val="000000" w:themeColor="text1"/>
        </w:rPr>
      </w:pPr>
      <w:r>
        <w:rPr>
          <w:rFonts w:hint="eastAsia"/>
          <w:color w:val="000000" w:themeColor="text1"/>
        </w:rPr>
        <w:t xml:space="preserve">通常使用linux 自带的 </w:t>
      </w:r>
      <w:r>
        <w:rPr>
          <w:color w:val="000000" w:themeColor="text1"/>
        </w:rPr>
        <w:t>NTP</w:t>
      </w:r>
      <w:r>
        <w:rPr>
          <w:rFonts w:hint="eastAsia"/>
          <w:color w:val="000000" w:themeColor="text1"/>
        </w:rPr>
        <w:t xml:space="preserve"> 服务可以同步时间。</w:t>
      </w:r>
      <w:r w:rsidR="00310500">
        <w:rPr>
          <w:rFonts w:hint="eastAsia"/>
          <w:color w:val="000000" w:themeColor="text1"/>
        </w:rPr>
        <w:t>如果当前机器环境有稳定可靠的</w:t>
      </w:r>
      <w:r w:rsidR="00310500">
        <w:rPr>
          <w:color w:val="000000" w:themeColor="text1"/>
        </w:rPr>
        <w:t xml:space="preserve"> NTP</w:t>
      </w:r>
      <w:r w:rsidR="00310500">
        <w:rPr>
          <w:rFonts w:hint="eastAsia"/>
          <w:color w:val="000000" w:themeColor="text1"/>
        </w:rPr>
        <w:t xml:space="preserve"> 服务器，则选它作为所有服务器的 </w:t>
      </w:r>
      <w:r w:rsidR="00310500">
        <w:rPr>
          <w:color w:val="000000" w:themeColor="text1"/>
        </w:rPr>
        <w:t>NTP</w:t>
      </w:r>
      <w:r w:rsidR="00310500">
        <w:rPr>
          <w:rFonts w:hint="eastAsia"/>
          <w:color w:val="000000" w:themeColor="text1"/>
        </w:rPr>
        <w:t xml:space="preserve"> 源。如果没有，则选 固定的一台服务器</w:t>
      </w:r>
      <w:r w:rsidR="005B364B">
        <w:rPr>
          <w:rFonts w:hint="eastAsia"/>
          <w:color w:val="000000" w:themeColor="text1"/>
        </w:rPr>
        <w:t>，把它</w:t>
      </w:r>
      <w:r w:rsidR="00310500">
        <w:rPr>
          <w:rFonts w:hint="eastAsia"/>
          <w:color w:val="000000" w:themeColor="text1"/>
        </w:rPr>
        <w:t xml:space="preserve">作为 </w:t>
      </w:r>
      <w:r w:rsidR="00310500">
        <w:rPr>
          <w:color w:val="000000" w:themeColor="text1"/>
        </w:rPr>
        <w:t>NTP</w:t>
      </w:r>
      <w:r w:rsidR="00310500">
        <w:rPr>
          <w:rFonts w:hint="eastAsia"/>
          <w:color w:val="000000" w:themeColor="text1"/>
        </w:rPr>
        <w:t xml:space="preserve"> 源。</w:t>
      </w:r>
    </w:p>
    <w:p w:rsidR="00310500" w:rsidRDefault="00310500" w:rsidP="007C10C5">
      <w:pPr>
        <w:kinsoku w:val="0"/>
        <w:wordWrap w:val="0"/>
        <w:autoSpaceDE w:val="0"/>
        <w:autoSpaceDN w:val="0"/>
        <w:ind w:firstLine="420"/>
        <w:jc w:val="left"/>
        <w:rPr>
          <w:color w:val="000000" w:themeColor="text1"/>
        </w:rPr>
      </w:pPr>
    </w:p>
    <w:p w:rsidR="000E1B5C" w:rsidRPr="00A317AF" w:rsidRDefault="00EA46CB" w:rsidP="00A317AF">
      <w:pPr>
        <w:pStyle w:val="af6"/>
        <w:numPr>
          <w:ilvl w:val="0"/>
          <w:numId w:val="13"/>
        </w:numPr>
        <w:kinsoku w:val="0"/>
        <w:wordWrap w:val="0"/>
        <w:autoSpaceDE w:val="0"/>
        <w:autoSpaceDN w:val="0"/>
        <w:jc w:val="left"/>
        <w:rPr>
          <w:color w:val="000000" w:themeColor="text1"/>
        </w:rPr>
      </w:pPr>
      <w:r w:rsidRPr="00A317AF">
        <w:rPr>
          <w:rFonts w:hint="eastAsia"/>
          <w:color w:val="000000" w:themeColor="text1"/>
        </w:rPr>
        <w:t>安装</w:t>
      </w:r>
      <w:r w:rsidRPr="00A317AF">
        <w:rPr>
          <w:rFonts w:hint="eastAsia"/>
          <w:color w:val="000000" w:themeColor="text1"/>
        </w:rPr>
        <w:t xml:space="preserve">ntp </w:t>
      </w:r>
      <w:r w:rsidRPr="00A317AF">
        <w:rPr>
          <w:rFonts w:hint="eastAsia"/>
          <w:color w:val="000000" w:themeColor="text1"/>
        </w:rPr>
        <w:t>相关软件</w:t>
      </w:r>
    </w:p>
    <w:p w:rsidR="000E1B5C" w:rsidRDefault="000E1B5C" w:rsidP="007C10C5">
      <w:pPr>
        <w:kinsoku w:val="0"/>
        <w:wordWrap w:val="0"/>
        <w:autoSpaceDE w:val="0"/>
        <w:autoSpaceDN w:val="0"/>
        <w:ind w:firstLine="420"/>
        <w:jc w:val="left"/>
        <w:rPr>
          <w:color w:val="000000" w:themeColor="text1"/>
        </w:rPr>
      </w:pPr>
    </w:p>
    <w:p w:rsidR="00EA46CB" w:rsidRPr="0053439A" w:rsidRDefault="000E1B5C" w:rsidP="000F5C6E">
      <w:pPr>
        <w:shd w:val="clear" w:color="auto" w:fill="BFBFBF" w:themeFill="background1" w:themeFillShade="BF"/>
        <w:kinsoku w:val="0"/>
        <w:wordWrap w:val="0"/>
        <w:autoSpaceDE w:val="0"/>
        <w:autoSpaceDN w:val="0"/>
        <w:jc w:val="left"/>
        <w:rPr>
          <w:rFonts w:ascii="Space Mono" w:hAnsi="Space Mono"/>
          <w:color w:val="000000" w:themeColor="text1"/>
          <w:sz w:val="15"/>
          <w:szCs w:val="15"/>
        </w:rPr>
      </w:pPr>
      <w:r w:rsidRPr="0053439A">
        <w:rPr>
          <w:rFonts w:ascii="Space Mono" w:hAnsi="Space Mono"/>
          <w:color w:val="000000" w:themeColor="text1"/>
          <w:sz w:val="15"/>
          <w:szCs w:val="15"/>
        </w:rPr>
        <w:t>#</w:t>
      </w:r>
      <w:r w:rsidR="0053439A">
        <w:rPr>
          <w:rFonts w:ascii="Space Mono" w:hAnsi="Space Mono"/>
          <w:color w:val="000000" w:themeColor="text1"/>
          <w:sz w:val="15"/>
          <w:szCs w:val="15"/>
        </w:rPr>
        <w:t xml:space="preserve"> </w:t>
      </w:r>
      <w:r w:rsidRPr="0053439A">
        <w:rPr>
          <w:rFonts w:ascii="Space Mono" w:hAnsi="Space Mono"/>
          <w:color w:val="000000" w:themeColor="text1"/>
          <w:sz w:val="15"/>
          <w:szCs w:val="15"/>
        </w:rPr>
        <w:t xml:space="preserve">yum </w:t>
      </w:r>
      <w:r w:rsidR="00D65AB2" w:rsidRPr="0053439A">
        <w:rPr>
          <w:rFonts w:ascii="Space Mono" w:hAnsi="Space Mono"/>
          <w:color w:val="000000" w:themeColor="text1"/>
          <w:sz w:val="15"/>
          <w:szCs w:val="15"/>
        </w:rPr>
        <w:t xml:space="preserve">-y </w:t>
      </w:r>
      <w:r w:rsidRPr="0053439A">
        <w:rPr>
          <w:rFonts w:ascii="Space Mono" w:hAnsi="Space Mono"/>
          <w:color w:val="000000" w:themeColor="text1"/>
          <w:sz w:val="15"/>
          <w:szCs w:val="15"/>
        </w:rPr>
        <w:t>install ntp ntpdate</w:t>
      </w:r>
    </w:p>
    <w:p w:rsidR="00810CE3" w:rsidRDefault="00810CE3" w:rsidP="007C10C5">
      <w:pPr>
        <w:kinsoku w:val="0"/>
        <w:wordWrap w:val="0"/>
        <w:autoSpaceDE w:val="0"/>
        <w:autoSpaceDN w:val="0"/>
        <w:ind w:firstLine="420"/>
        <w:jc w:val="left"/>
        <w:rPr>
          <w:color w:val="000000" w:themeColor="text1"/>
        </w:rPr>
      </w:pPr>
    </w:p>
    <w:p w:rsidR="00A317AF" w:rsidRDefault="00A317AF" w:rsidP="0053439A">
      <w:pPr>
        <w:pStyle w:val="af6"/>
        <w:numPr>
          <w:ilvl w:val="0"/>
          <w:numId w:val="13"/>
        </w:numPr>
        <w:kinsoku w:val="0"/>
        <w:wordWrap w:val="0"/>
        <w:autoSpaceDE w:val="0"/>
        <w:autoSpaceDN w:val="0"/>
        <w:jc w:val="left"/>
        <w:rPr>
          <w:color w:val="000000" w:themeColor="text1"/>
        </w:rPr>
      </w:pPr>
      <w:r>
        <w:rPr>
          <w:rFonts w:hint="eastAsia"/>
          <w:color w:val="000000" w:themeColor="text1"/>
        </w:rPr>
        <w:t>配置</w:t>
      </w:r>
      <w:r>
        <w:rPr>
          <w:rFonts w:hint="eastAsia"/>
          <w:color w:val="000000" w:themeColor="text1"/>
        </w:rPr>
        <w:t xml:space="preserve"> ntp.</w:t>
      </w:r>
      <w:r>
        <w:rPr>
          <w:color w:val="000000" w:themeColor="text1"/>
        </w:rPr>
        <w:t xml:space="preserve">conf </w:t>
      </w:r>
    </w:p>
    <w:p w:rsidR="00A317AF" w:rsidRDefault="00A317AF" w:rsidP="007C10C5">
      <w:pPr>
        <w:kinsoku w:val="0"/>
        <w:wordWrap w:val="0"/>
        <w:autoSpaceDE w:val="0"/>
        <w:autoSpaceDN w:val="0"/>
        <w:ind w:firstLine="420"/>
        <w:jc w:val="left"/>
        <w:rPr>
          <w:color w:val="000000" w:themeColor="text1"/>
        </w:rPr>
      </w:pP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Pr>
          <w:rFonts w:ascii="Space Mono" w:hAnsi="Space Mono"/>
          <w:color w:val="000000" w:themeColor="text1"/>
          <w:sz w:val="15"/>
          <w:szCs w:val="15"/>
        </w:rPr>
        <w:t xml:space="preserve"># </w:t>
      </w:r>
      <w:r w:rsidRPr="0053439A">
        <w:rPr>
          <w:rFonts w:ascii="Space Mono" w:hAnsi="Space Mono" w:hint="eastAsia"/>
          <w:color w:val="000000" w:themeColor="text1"/>
          <w:sz w:val="15"/>
          <w:szCs w:val="15"/>
        </w:rPr>
        <w:t>v</w:t>
      </w:r>
      <w:r w:rsidRPr="0053439A">
        <w:rPr>
          <w:rFonts w:ascii="Space Mono" w:hAnsi="Space Mono"/>
          <w:color w:val="000000" w:themeColor="text1"/>
          <w:sz w:val="15"/>
          <w:szCs w:val="15"/>
        </w:rPr>
        <w:t>im /etc/ntp.conf</w:t>
      </w: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3439A">
        <w:rPr>
          <w:rFonts w:ascii="Space Mono" w:hAnsi="Space Mono"/>
          <w:color w:val="000000" w:themeColor="text1"/>
          <w:sz w:val="15"/>
          <w:szCs w:val="15"/>
        </w:rPr>
        <w:t>driftfile /var/lib/ntp/drift</w:t>
      </w: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3439A">
        <w:rPr>
          <w:rFonts w:ascii="Space Mono" w:hAnsi="Space Mono"/>
          <w:color w:val="000000" w:themeColor="text1"/>
          <w:sz w:val="15"/>
          <w:szCs w:val="15"/>
        </w:rPr>
        <w:t>pidfile /var/run/ntpd.pid</w:t>
      </w: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3439A">
        <w:rPr>
          <w:rFonts w:ascii="Space Mono" w:hAnsi="Space Mono"/>
          <w:color w:val="000000" w:themeColor="text1"/>
          <w:sz w:val="15"/>
          <w:szCs w:val="15"/>
        </w:rPr>
        <w:t>#logfile /var/log/ntp.log</w:t>
      </w: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3439A">
        <w:rPr>
          <w:rFonts w:ascii="Space Mono" w:hAnsi="Space Mono"/>
          <w:color w:val="000000" w:themeColor="text1"/>
          <w:sz w:val="15"/>
          <w:szCs w:val="15"/>
        </w:rPr>
        <w:t># local clock</w:t>
      </w: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3439A">
        <w:rPr>
          <w:rFonts w:ascii="Space Mono" w:hAnsi="Space Mono"/>
          <w:color w:val="000000" w:themeColor="text1"/>
          <w:sz w:val="15"/>
          <w:szCs w:val="15"/>
        </w:rPr>
        <w:t>server 127.127.1.0</w:t>
      </w: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3439A">
        <w:rPr>
          <w:rFonts w:ascii="Space Mono" w:hAnsi="Space Mono"/>
          <w:color w:val="000000" w:themeColor="text1"/>
          <w:sz w:val="15"/>
          <w:szCs w:val="15"/>
        </w:rPr>
        <w:t>fudge 127.127.1.0 stratum 10</w:t>
      </w: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53439A" w:rsidRPr="0053439A" w:rsidRDefault="0053439A" w:rsidP="00BB52CA">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3439A">
        <w:rPr>
          <w:rFonts w:ascii="Space Mono" w:hAnsi="Space Mono"/>
          <w:color w:val="000000" w:themeColor="text1"/>
          <w:sz w:val="15"/>
          <w:szCs w:val="15"/>
        </w:rPr>
        <w:t>server  192.168.1.100    iburst minpoll 4 maxpoll 6</w:t>
      </w:r>
    </w:p>
    <w:p w:rsidR="0053439A" w:rsidRPr="0053439A" w:rsidRDefault="0053439A" w:rsidP="0053439A">
      <w:pPr>
        <w:kinsoku w:val="0"/>
        <w:wordWrap w:val="0"/>
        <w:autoSpaceDE w:val="0"/>
        <w:autoSpaceDN w:val="0"/>
        <w:ind w:firstLine="420"/>
        <w:jc w:val="left"/>
        <w:rPr>
          <w:color w:val="000000" w:themeColor="text1"/>
        </w:rPr>
      </w:pPr>
    </w:p>
    <w:p w:rsidR="0053439A" w:rsidRDefault="00BB52CA" w:rsidP="007C10C5">
      <w:pPr>
        <w:kinsoku w:val="0"/>
        <w:wordWrap w:val="0"/>
        <w:autoSpaceDE w:val="0"/>
        <w:autoSpaceDN w:val="0"/>
        <w:ind w:firstLine="420"/>
        <w:jc w:val="left"/>
        <w:rPr>
          <w:color w:val="000000" w:themeColor="text1"/>
        </w:rPr>
      </w:pPr>
      <w:r>
        <w:rPr>
          <w:rFonts w:hint="eastAsia"/>
          <w:color w:val="000000" w:themeColor="text1"/>
        </w:rPr>
        <w:t>如果该机器自己做N</w:t>
      </w:r>
      <w:r>
        <w:rPr>
          <w:color w:val="000000" w:themeColor="text1"/>
        </w:rPr>
        <w:t>TP</w:t>
      </w:r>
      <w:r>
        <w:rPr>
          <w:rFonts w:hint="eastAsia"/>
          <w:color w:val="000000" w:themeColor="text1"/>
        </w:rPr>
        <w:t xml:space="preserve"> 源就配置一个 local</w:t>
      </w:r>
      <w:r>
        <w:rPr>
          <w:color w:val="000000" w:themeColor="text1"/>
        </w:rPr>
        <w:t xml:space="preserve"> </w:t>
      </w:r>
      <w:r>
        <w:rPr>
          <w:rFonts w:hint="eastAsia"/>
          <w:color w:val="000000" w:themeColor="text1"/>
        </w:rPr>
        <w:t>clock；否则，就使用其他节点作为 server。</w:t>
      </w:r>
    </w:p>
    <w:p w:rsidR="00AC263A" w:rsidRDefault="00AC263A" w:rsidP="007C10C5">
      <w:pPr>
        <w:kinsoku w:val="0"/>
        <w:wordWrap w:val="0"/>
        <w:autoSpaceDE w:val="0"/>
        <w:autoSpaceDN w:val="0"/>
        <w:ind w:firstLine="420"/>
        <w:jc w:val="left"/>
        <w:rPr>
          <w:color w:val="000000" w:themeColor="text1"/>
        </w:rPr>
      </w:pPr>
    </w:p>
    <w:p w:rsidR="00AC263A" w:rsidRDefault="00AC263A" w:rsidP="00933A4B">
      <w:pPr>
        <w:pStyle w:val="af6"/>
        <w:numPr>
          <w:ilvl w:val="0"/>
          <w:numId w:val="13"/>
        </w:numPr>
        <w:kinsoku w:val="0"/>
        <w:wordWrap w:val="0"/>
        <w:autoSpaceDE w:val="0"/>
        <w:autoSpaceDN w:val="0"/>
        <w:jc w:val="left"/>
        <w:rPr>
          <w:color w:val="000000" w:themeColor="text1"/>
        </w:rPr>
      </w:pPr>
      <w:r>
        <w:rPr>
          <w:rFonts w:hint="eastAsia"/>
          <w:color w:val="000000" w:themeColor="text1"/>
        </w:rPr>
        <w:t>重启</w:t>
      </w:r>
      <w:r>
        <w:rPr>
          <w:rFonts w:hint="eastAsia"/>
          <w:color w:val="000000" w:themeColor="text1"/>
        </w:rPr>
        <w:t xml:space="preserve"> </w:t>
      </w:r>
      <w:r>
        <w:rPr>
          <w:color w:val="000000" w:themeColor="text1"/>
        </w:rPr>
        <w:t xml:space="preserve">NTP </w:t>
      </w:r>
      <w:r>
        <w:rPr>
          <w:rFonts w:hint="eastAsia"/>
          <w:color w:val="000000" w:themeColor="text1"/>
        </w:rPr>
        <w:t>同步服务</w:t>
      </w:r>
    </w:p>
    <w:p w:rsidR="00BA4B2A" w:rsidRDefault="00BA4B2A" w:rsidP="007C10C5">
      <w:pPr>
        <w:kinsoku w:val="0"/>
        <w:wordWrap w:val="0"/>
        <w:autoSpaceDE w:val="0"/>
        <w:autoSpaceDN w:val="0"/>
        <w:ind w:firstLine="420"/>
        <w:jc w:val="left"/>
        <w:rPr>
          <w:color w:val="000000" w:themeColor="text1"/>
        </w:rPr>
      </w:pPr>
    </w:p>
    <w:p w:rsidR="00BA4B2A" w:rsidRDefault="00BA4B2A"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Space Mono" w:hAnsi="Space Mono" w:hint="eastAsia"/>
          <w:color w:val="000000" w:themeColor="text1"/>
          <w:sz w:val="15"/>
          <w:szCs w:val="15"/>
        </w:rPr>
        <w:t>#</w:t>
      </w:r>
      <w:r w:rsidRPr="00F93654">
        <w:rPr>
          <w:rFonts w:ascii="Space Mono" w:hAnsi="Space Mono"/>
          <w:color w:val="000000" w:themeColor="text1"/>
          <w:sz w:val="15"/>
          <w:szCs w:val="15"/>
        </w:rPr>
        <w:t xml:space="preserve"> systemctl restart ntpd</w:t>
      </w:r>
    </w:p>
    <w:p w:rsidR="00F93654" w:rsidRPr="00F93654" w:rsidRDefault="00F93654"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Space Mono" w:hAnsi="Space Mono"/>
          <w:color w:val="000000" w:themeColor="text1"/>
          <w:sz w:val="15"/>
          <w:szCs w:val="15"/>
        </w:rPr>
        <w:t>#systemctl status ntpd</w:t>
      </w:r>
    </w:p>
    <w:p w:rsidR="00F93654" w:rsidRPr="00F93654" w:rsidRDefault="00F93654"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Courier New" w:hAnsi="Courier New" w:cs="Courier New"/>
          <w:color w:val="000000" w:themeColor="text1"/>
          <w:sz w:val="15"/>
          <w:szCs w:val="15"/>
        </w:rPr>
        <w:t>●</w:t>
      </w:r>
      <w:r w:rsidRPr="00F93654">
        <w:rPr>
          <w:rFonts w:ascii="Space Mono" w:hAnsi="Space Mono"/>
          <w:color w:val="000000" w:themeColor="text1"/>
          <w:sz w:val="15"/>
          <w:szCs w:val="15"/>
        </w:rPr>
        <w:t xml:space="preserve"> ntpd.service - Network Time Service</w:t>
      </w:r>
    </w:p>
    <w:p w:rsidR="00F93654" w:rsidRPr="00F93654" w:rsidRDefault="00F93654"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Space Mono" w:hAnsi="Space Mono"/>
          <w:color w:val="000000" w:themeColor="text1"/>
          <w:sz w:val="15"/>
          <w:szCs w:val="15"/>
        </w:rPr>
        <w:t xml:space="preserve">   Loaded: loaded (/usr/lib/systemd/system/ntpd.service; enabled; vendor preset: enabled)</w:t>
      </w:r>
    </w:p>
    <w:p w:rsidR="00F93654" w:rsidRPr="00F93654" w:rsidRDefault="00F93654"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Space Mono" w:hAnsi="Space Mono"/>
          <w:color w:val="000000" w:themeColor="text1"/>
          <w:sz w:val="15"/>
          <w:szCs w:val="15"/>
        </w:rPr>
        <w:t xml:space="preserve">   Active: active (running) since Sat 2020-04-18 14:43:31 CST; 10s ago</w:t>
      </w:r>
    </w:p>
    <w:p w:rsidR="00F93654" w:rsidRPr="00F93654" w:rsidRDefault="00F93654"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Space Mono" w:hAnsi="Space Mono"/>
          <w:color w:val="000000" w:themeColor="text1"/>
          <w:sz w:val="15"/>
          <w:szCs w:val="15"/>
        </w:rPr>
        <w:t xml:space="preserve">  Process: 95939 ExecStart=/usr/sbin/ntpd -u ntp:ntp $OPTIONS (code=exited, status=0/SUCCESS)</w:t>
      </w:r>
    </w:p>
    <w:p w:rsidR="00F93654" w:rsidRPr="00F93654" w:rsidRDefault="00F93654"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Space Mono" w:hAnsi="Space Mono"/>
          <w:color w:val="000000" w:themeColor="text1"/>
          <w:sz w:val="15"/>
          <w:szCs w:val="15"/>
        </w:rPr>
        <w:t xml:space="preserve"> Main PID: 95944 (ntpd)</w:t>
      </w:r>
    </w:p>
    <w:p w:rsidR="00F93654" w:rsidRPr="00F93654" w:rsidRDefault="00F93654"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Space Mono" w:hAnsi="Space Mono"/>
          <w:color w:val="000000" w:themeColor="text1"/>
          <w:sz w:val="15"/>
          <w:szCs w:val="15"/>
        </w:rPr>
        <w:t xml:space="preserve">   Memory: 544.0K</w:t>
      </w:r>
    </w:p>
    <w:p w:rsidR="00F93654" w:rsidRPr="00F93654" w:rsidRDefault="00F93654"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Space Mono" w:hAnsi="Space Mono"/>
          <w:color w:val="000000" w:themeColor="text1"/>
          <w:sz w:val="15"/>
          <w:szCs w:val="15"/>
        </w:rPr>
        <w:t xml:space="preserve">   CGroup: /system.slice/ntpd.service</w:t>
      </w:r>
    </w:p>
    <w:p w:rsidR="00F93654" w:rsidRDefault="00F93654"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93654">
        <w:rPr>
          <w:rFonts w:ascii="Space Mono" w:hAnsi="Space Mono"/>
          <w:color w:val="000000" w:themeColor="text1"/>
          <w:sz w:val="15"/>
          <w:szCs w:val="15"/>
        </w:rPr>
        <w:t xml:space="preserve">           </w:t>
      </w:r>
      <w:r w:rsidRPr="00F93654">
        <w:rPr>
          <w:rFonts w:ascii="微软雅黑" w:eastAsia="微软雅黑" w:hAnsi="微软雅黑" w:cs="微软雅黑" w:hint="eastAsia"/>
          <w:color w:val="000000" w:themeColor="text1"/>
          <w:sz w:val="15"/>
          <w:szCs w:val="15"/>
        </w:rPr>
        <w:t>└</w:t>
      </w:r>
      <w:r w:rsidRPr="00F93654">
        <w:rPr>
          <w:rFonts w:ascii="Courier New" w:hAnsi="Courier New" w:cs="Courier New"/>
          <w:color w:val="000000" w:themeColor="text1"/>
          <w:sz w:val="15"/>
          <w:szCs w:val="15"/>
        </w:rPr>
        <w:t>─</w:t>
      </w:r>
      <w:r w:rsidRPr="00F93654">
        <w:rPr>
          <w:rFonts w:ascii="Space Mono" w:hAnsi="Space Mono"/>
          <w:color w:val="000000" w:themeColor="text1"/>
          <w:sz w:val="15"/>
          <w:szCs w:val="15"/>
        </w:rPr>
        <w:t>95944 /usr/sbin/ntpd -u ntp:ntp -g</w:t>
      </w:r>
    </w:p>
    <w:p w:rsidR="00C77C61" w:rsidRDefault="00C77C61"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77C61">
        <w:rPr>
          <w:rFonts w:ascii="Space Mono" w:hAnsi="Space Mono"/>
          <w:color w:val="000000" w:themeColor="text1"/>
          <w:sz w:val="15"/>
          <w:szCs w:val="15"/>
        </w:rPr>
        <w:t>......</w:t>
      </w:r>
    </w:p>
    <w:p w:rsidR="00C77C61" w:rsidRPr="00F93654" w:rsidRDefault="00C77C61" w:rsidP="00F93654">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AC263A" w:rsidRDefault="00AC263A" w:rsidP="007C10C5">
      <w:pPr>
        <w:kinsoku w:val="0"/>
        <w:wordWrap w:val="0"/>
        <w:autoSpaceDE w:val="0"/>
        <w:autoSpaceDN w:val="0"/>
        <w:ind w:firstLine="420"/>
        <w:jc w:val="left"/>
        <w:rPr>
          <w:color w:val="000000" w:themeColor="text1"/>
        </w:rPr>
      </w:pPr>
    </w:p>
    <w:p w:rsidR="00BB52CA" w:rsidRDefault="00F725D7" w:rsidP="00933A4B">
      <w:pPr>
        <w:pStyle w:val="af6"/>
        <w:numPr>
          <w:ilvl w:val="0"/>
          <w:numId w:val="13"/>
        </w:numPr>
        <w:kinsoku w:val="0"/>
        <w:wordWrap w:val="0"/>
        <w:autoSpaceDE w:val="0"/>
        <w:autoSpaceDN w:val="0"/>
        <w:jc w:val="left"/>
        <w:rPr>
          <w:color w:val="000000" w:themeColor="text1"/>
        </w:rPr>
      </w:pPr>
      <w:r>
        <w:rPr>
          <w:rFonts w:hint="eastAsia"/>
          <w:color w:val="000000" w:themeColor="text1"/>
        </w:rPr>
        <w:t>检查</w:t>
      </w:r>
      <w:r>
        <w:rPr>
          <w:rFonts w:hint="eastAsia"/>
          <w:color w:val="000000" w:themeColor="text1"/>
        </w:rPr>
        <w:t xml:space="preserve"> </w:t>
      </w:r>
      <w:r w:rsidR="00AC263A">
        <w:rPr>
          <w:color w:val="000000" w:themeColor="text1"/>
        </w:rPr>
        <w:t>NTP</w:t>
      </w:r>
      <w:r>
        <w:rPr>
          <w:rFonts w:hint="eastAsia"/>
          <w:color w:val="000000" w:themeColor="text1"/>
        </w:rPr>
        <w:t xml:space="preserve"> </w:t>
      </w:r>
      <w:r>
        <w:rPr>
          <w:rFonts w:hint="eastAsia"/>
          <w:color w:val="000000" w:themeColor="text1"/>
        </w:rPr>
        <w:t>同步状态</w:t>
      </w:r>
    </w:p>
    <w:p w:rsidR="00F725D7" w:rsidRDefault="00F725D7" w:rsidP="007C10C5">
      <w:pPr>
        <w:kinsoku w:val="0"/>
        <w:wordWrap w:val="0"/>
        <w:autoSpaceDE w:val="0"/>
        <w:autoSpaceDN w:val="0"/>
        <w:ind w:firstLine="420"/>
        <w:jc w:val="left"/>
        <w:rPr>
          <w:color w:val="000000" w:themeColor="text1"/>
        </w:rPr>
      </w:pPr>
    </w:p>
    <w:p w:rsidR="00F725D7" w:rsidRDefault="00730E8B" w:rsidP="007C10C5">
      <w:pPr>
        <w:kinsoku w:val="0"/>
        <w:wordWrap w:val="0"/>
        <w:autoSpaceDE w:val="0"/>
        <w:autoSpaceDN w:val="0"/>
        <w:ind w:firstLine="420"/>
        <w:jc w:val="left"/>
        <w:rPr>
          <w:color w:val="000000" w:themeColor="text1"/>
        </w:rPr>
      </w:pPr>
      <w:r>
        <w:rPr>
          <w:rFonts w:hint="eastAsia"/>
          <w:color w:val="000000" w:themeColor="text1"/>
        </w:rPr>
        <w:t xml:space="preserve">命令 </w:t>
      </w:r>
      <w:r w:rsidR="00F725D7" w:rsidRPr="00730E8B">
        <w:rPr>
          <w:rFonts w:hint="eastAsia"/>
          <w:b/>
          <w:bCs/>
          <w:color w:val="000000" w:themeColor="text1"/>
        </w:rPr>
        <w:t>ntpstat</w:t>
      </w:r>
      <w:r w:rsidR="00F725D7">
        <w:rPr>
          <w:rFonts w:hint="eastAsia"/>
          <w:color w:val="000000" w:themeColor="text1"/>
        </w:rPr>
        <w:t>，如果</w:t>
      </w:r>
      <w:r w:rsidR="00C15C35">
        <w:rPr>
          <w:rFonts w:hint="eastAsia"/>
          <w:color w:val="000000" w:themeColor="text1"/>
        </w:rPr>
        <w:t>ntp 服务刚启动时，这个是没有结果，需要等一会。</w:t>
      </w:r>
    </w:p>
    <w:p w:rsidR="00C15C35" w:rsidRDefault="00C15C35" w:rsidP="007C10C5">
      <w:pPr>
        <w:kinsoku w:val="0"/>
        <w:wordWrap w:val="0"/>
        <w:autoSpaceDE w:val="0"/>
        <w:autoSpaceDN w:val="0"/>
        <w:ind w:firstLine="420"/>
        <w:jc w:val="left"/>
        <w:rPr>
          <w:color w:val="000000" w:themeColor="text1"/>
        </w:rPr>
      </w:pPr>
    </w:p>
    <w:p w:rsidR="00F725D7" w:rsidRPr="00C15C35" w:rsidRDefault="00F725D7" w:rsidP="00C15C3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15C35">
        <w:rPr>
          <w:rFonts w:ascii="Space Mono" w:hAnsi="Space Mono"/>
          <w:color w:val="000000" w:themeColor="text1"/>
          <w:sz w:val="15"/>
          <w:szCs w:val="15"/>
        </w:rPr>
        <w:t>#ntpstat</w:t>
      </w:r>
    </w:p>
    <w:p w:rsidR="00C15C35" w:rsidRPr="00C15C35" w:rsidRDefault="00C15C35" w:rsidP="00C15C3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15C35">
        <w:rPr>
          <w:rFonts w:ascii="Space Mono" w:hAnsi="Space Mono"/>
          <w:color w:val="000000" w:themeColor="text1"/>
          <w:sz w:val="15"/>
          <w:szCs w:val="15"/>
        </w:rPr>
        <w:t>unsynchronised</w:t>
      </w:r>
    </w:p>
    <w:p w:rsidR="00C15C35" w:rsidRPr="00C15C35" w:rsidRDefault="00C15C35" w:rsidP="00C15C3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15C35">
        <w:rPr>
          <w:rFonts w:ascii="Space Mono" w:hAnsi="Space Mono"/>
          <w:color w:val="000000" w:themeColor="text1"/>
          <w:sz w:val="15"/>
          <w:szCs w:val="15"/>
        </w:rPr>
        <w:t>time server re-starting</w:t>
      </w:r>
    </w:p>
    <w:p w:rsidR="00C15C35" w:rsidRPr="00C15C35" w:rsidRDefault="00C15C35" w:rsidP="00C15C3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15C35">
        <w:rPr>
          <w:rFonts w:ascii="Space Mono" w:hAnsi="Space Mono"/>
          <w:color w:val="000000" w:themeColor="text1"/>
          <w:sz w:val="15"/>
          <w:szCs w:val="15"/>
        </w:rPr>
        <w:t>polling server every 64 s</w:t>
      </w:r>
    </w:p>
    <w:p w:rsidR="00F725D7" w:rsidRDefault="00F725D7" w:rsidP="007C10C5">
      <w:pPr>
        <w:kinsoku w:val="0"/>
        <w:wordWrap w:val="0"/>
        <w:autoSpaceDE w:val="0"/>
        <w:autoSpaceDN w:val="0"/>
        <w:ind w:firstLine="420"/>
        <w:jc w:val="left"/>
        <w:rPr>
          <w:color w:val="000000" w:themeColor="text1"/>
        </w:rPr>
      </w:pPr>
    </w:p>
    <w:p w:rsidR="00C15C35" w:rsidRDefault="00C15C35" w:rsidP="007C10C5">
      <w:pPr>
        <w:kinsoku w:val="0"/>
        <w:wordWrap w:val="0"/>
        <w:autoSpaceDE w:val="0"/>
        <w:autoSpaceDN w:val="0"/>
        <w:ind w:firstLine="420"/>
        <w:jc w:val="left"/>
        <w:rPr>
          <w:color w:val="000000" w:themeColor="text1"/>
        </w:rPr>
      </w:pPr>
      <w:r>
        <w:rPr>
          <w:rFonts w:hint="eastAsia"/>
          <w:color w:val="000000" w:themeColor="text1"/>
        </w:rPr>
        <w:t>此后再跑</w:t>
      </w:r>
    </w:p>
    <w:p w:rsidR="00C15C35" w:rsidRDefault="00C15C35" w:rsidP="007C10C5">
      <w:pPr>
        <w:kinsoku w:val="0"/>
        <w:wordWrap w:val="0"/>
        <w:autoSpaceDE w:val="0"/>
        <w:autoSpaceDN w:val="0"/>
        <w:ind w:firstLine="420"/>
        <w:jc w:val="left"/>
        <w:rPr>
          <w:color w:val="000000" w:themeColor="text1"/>
        </w:rPr>
      </w:pPr>
    </w:p>
    <w:p w:rsidR="00C15C35" w:rsidRPr="00C15C35" w:rsidRDefault="00C15C35" w:rsidP="00C15C3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15C35">
        <w:rPr>
          <w:rFonts w:ascii="Space Mono" w:hAnsi="Space Mono"/>
          <w:color w:val="000000" w:themeColor="text1"/>
          <w:sz w:val="15"/>
          <w:szCs w:val="15"/>
        </w:rPr>
        <w:t>#ntpstat</w:t>
      </w:r>
    </w:p>
    <w:p w:rsidR="00C15C35" w:rsidRPr="00C15C35" w:rsidRDefault="00C15C35" w:rsidP="00C15C3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15C35">
        <w:rPr>
          <w:rFonts w:ascii="Space Mono" w:hAnsi="Space Mono"/>
          <w:color w:val="000000" w:themeColor="text1"/>
          <w:sz w:val="15"/>
          <w:szCs w:val="15"/>
        </w:rPr>
        <w:t>synchronised to NTP server (</w:t>
      </w:r>
      <w:r w:rsidR="00F85C9F" w:rsidRPr="00C41808">
        <w:rPr>
          <w:rFonts w:ascii="Space Mono" w:hAnsi="Space Mono"/>
          <w:color w:val="000000" w:themeColor="text1"/>
          <w:sz w:val="15"/>
          <w:szCs w:val="15"/>
        </w:rPr>
        <w:t>1</w:t>
      </w:r>
      <w:r w:rsidR="00F85C9F">
        <w:rPr>
          <w:rFonts w:ascii="Space Mono" w:hAnsi="Space Mono"/>
          <w:color w:val="000000" w:themeColor="text1"/>
          <w:sz w:val="15"/>
          <w:szCs w:val="15"/>
        </w:rPr>
        <w:t>92</w:t>
      </w:r>
      <w:r w:rsidR="00F85C9F" w:rsidRPr="00C41808">
        <w:rPr>
          <w:rFonts w:ascii="Space Mono" w:hAnsi="Space Mono"/>
          <w:color w:val="000000" w:themeColor="text1"/>
          <w:sz w:val="15"/>
          <w:szCs w:val="15"/>
        </w:rPr>
        <w:t>.</w:t>
      </w:r>
      <w:r w:rsidR="00F85C9F">
        <w:rPr>
          <w:rFonts w:ascii="Space Mono" w:hAnsi="Space Mono"/>
          <w:color w:val="000000" w:themeColor="text1"/>
          <w:sz w:val="15"/>
          <w:szCs w:val="15"/>
        </w:rPr>
        <w:t>168</w:t>
      </w:r>
      <w:r w:rsidR="00F85C9F" w:rsidRPr="00C41808">
        <w:rPr>
          <w:rFonts w:ascii="Space Mono" w:hAnsi="Space Mono"/>
          <w:color w:val="000000" w:themeColor="text1"/>
          <w:sz w:val="15"/>
          <w:szCs w:val="15"/>
        </w:rPr>
        <w:t>.</w:t>
      </w:r>
      <w:r w:rsidR="00F85C9F">
        <w:rPr>
          <w:rFonts w:ascii="Space Mono" w:hAnsi="Space Mono"/>
          <w:color w:val="000000" w:themeColor="text1"/>
          <w:sz w:val="15"/>
          <w:szCs w:val="15"/>
        </w:rPr>
        <w:t>1</w:t>
      </w:r>
      <w:r w:rsidR="00F85C9F" w:rsidRPr="00C41808">
        <w:rPr>
          <w:rFonts w:ascii="Space Mono" w:hAnsi="Space Mono"/>
          <w:color w:val="000000" w:themeColor="text1"/>
          <w:sz w:val="15"/>
          <w:szCs w:val="15"/>
        </w:rPr>
        <w:t>.</w:t>
      </w:r>
      <w:r w:rsidR="00F85C9F">
        <w:rPr>
          <w:rFonts w:ascii="Space Mono" w:hAnsi="Space Mono"/>
          <w:color w:val="000000" w:themeColor="text1"/>
          <w:sz w:val="15"/>
          <w:szCs w:val="15"/>
        </w:rPr>
        <w:t>100</w:t>
      </w:r>
      <w:r w:rsidRPr="00C15C35">
        <w:rPr>
          <w:rFonts w:ascii="Space Mono" w:hAnsi="Space Mono"/>
          <w:color w:val="000000" w:themeColor="text1"/>
          <w:sz w:val="15"/>
          <w:szCs w:val="15"/>
        </w:rPr>
        <w:t>) at stratum 3</w:t>
      </w:r>
    </w:p>
    <w:p w:rsidR="00C15C35" w:rsidRPr="00C15C35" w:rsidRDefault="00C15C35" w:rsidP="00C15C3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15C35">
        <w:rPr>
          <w:rFonts w:ascii="Space Mono" w:hAnsi="Space Mono"/>
          <w:color w:val="000000" w:themeColor="text1"/>
          <w:sz w:val="15"/>
          <w:szCs w:val="15"/>
        </w:rPr>
        <w:t xml:space="preserve">   time correct to within 8 ms</w:t>
      </w:r>
    </w:p>
    <w:p w:rsidR="00C15C35" w:rsidRPr="00C47BAF" w:rsidRDefault="00C15C35" w:rsidP="00C47BAF">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47BAF">
        <w:rPr>
          <w:rFonts w:ascii="Space Mono" w:hAnsi="Space Mono"/>
          <w:color w:val="000000" w:themeColor="text1"/>
          <w:sz w:val="15"/>
          <w:szCs w:val="15"/>
        </w:rPr>
        <w:t xml:space="preserve">   polling server every 64 s</w:t>
      </w:r>
    </w:p>
    <w:p w:rsidR="00C15C35" w:rsidRDefault="00C15C35" w:rsidP="00C15C35">
      <w:pPr>
        <w:kinsoku w:val="0"/>
        <w:wordWrap w:val="0"/>
        <w:autoSpaceDE w:val="0"/>
        <w:autoSpaceDN w:val="0"/>
        <w:ind w:firstLine="420"/>
        <w:jc w:val="left"/>
        <w:rPr>
          <w:color w:val="000000" w:themeColor="text1"/>
        </w:rPr>
      </w:pPr>
    </w:p>
    <w:p w:rsidR="00C41808" w:rsidRDefault="00C41808" w:rsidP="00C15C35">
      <w:pPr>
        <w:kinsoku w:val="0"/>
        <w:wordWrap w:val="0"/>
        <w:autoSpaceDE w:val="0"/>
        <w:autoSpaceDN w:val="0"/>
        <w:ind w:firstLine="420"/>
        <w:jc w:val="left"/>
        <w:rPr>
          <w:color w:val="000000" w:themeColor="text1"/>
        </w:rPr>
      </w:pPr>
      <w:r>
        <w:rPr>
          <w:rFonts w:hint="eastAsia"/>
          <w:color w:val="000000" w:themeColor="text1"/>
        </w:rPr>
        <w:t xml:space="preserve">命令 </w:t>
      </w:r>
      <w:r w:rsidRPr="00730E8B">
        <w:rPr>
          <w:rFonts w:hint="eastAsia"/>
          <w:b/>
          <w:bCs/>
          <w:color w:val="000000" w:themeColor="text1"/>
        </w:rPr>
        <w:t>ntpq</w:t>
      </w:r>
    </w:p>
    <w:p w:rsidR="00C41808" w:rsidRDefault="00C41808" w:rsidP="00C15C35">
      <w:pPr>
        <w:kinsoku w:val="0"/>
        <w:wordWrap w:val="0"/>
        <w:autoSpaceDE w:val="0"/>
        <w:autoSpaceDN w:val="0"/>
        <w:ind w:firstLine="420"/>
        <w:jc w:val="left"/>
        <w:rPr>
          <w:color w:val="000000" w:themeColor="text1"/>
        </w:rPr>
      </w:pPr>
    </w:p>
    <w:p w:rsidR="00C41808" w:rsidRPr="00C41808" w:rsidRDefault="00C41808" w:rsidP="00C41808">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41808">
        <w:rPr>
          <w:rFonts w:ascii="Space Mono" w:hAnsi="Space Mono"/>
          <w:color w:val="000000" w:themeColor="text1"/>
          <w:sz w:val="15"/>
          <w:szCs w:val="15"/>
        </w:rPr>
        <w:lastRenderedPageBreak/>
        <w:t xml:space="preserve">     remote           refid      st t when poll reach   delay   offset  jitter</w:t>
      </w:r>
    </w:p>
    <w:p w:rsidR="00C41808" w:rsidRPr="00C41808" w:rsidRDefault="00C41808" w:rsidP="00C41808">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41808">
        <w:rPr>
          <w:rFonts w:ascii="Space Mono" w:hAnsi="Space Mono"/>
          <w:color w:val="000000" w:themeColor="text1"/>
          <w:sz w:val="15"/>
          <w:szCs w:val="15"/>
        </w:rPr>
        <w:t>==============================================================================</w:t>
      </w:r>
    </w:p>
    <w:p w:rsidR="00C41808" w:rsidRPr="00C41808" w:rsidRDefault="00C41808" w:rsidP="00C41808">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41808">
        <w:rPr>
          <w:rFonts w:ascii="Space Mono" w:hAnsi="Space Mono"/>
          <w:color w:val="000000" w:themeColor="text1"/>
          <w:sz w:val="15"/>
          <w:szCs w:val="15"/>
        </w:rPr>
        <w:t xml:space="preserve"> LOCAL(0)        .LOCL.          10 l  589   64    0    0.000    0.000   0.000</w:t>
      </w:r>
    </w:p>
    <w:p w:rsidR="003A1023" w:rsidRPr="00C41808" w:rsidRDefault="003A1023" w:rsidP="00C41808">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3A1023">
        <w:rPr>
          <w:rFonts w:ascii="Space Mono" w:hAnsi="Space Mono"/>
          <w:color w:val="000000" w:themeColor="text1"/>
          <w:sz w:val="15"/>
          <w:szCs w:val="15"/>
        </w:rPr>
        <w:t>*1</w:t>
      </w:r>
      <w:r w:rsidR="00172B70">
        <w:rPr>
          <w:rFonts w:ascii="Space Mono" w:hAnsi="Space Mono"/>
          <w:color w:val="000000" w:themeColor="text1"/>
          <w:sz w:val="15"/>
          <w:szCs w:val="15"/>
        </w:rPr>
        <w:t>92</w:t>
      </w:r>
      <w:r w:rsidRPr="003A1023">
        <w:rPr>
          <w:rFonts w:ascii="Space Mono" w:hAnsi="Space Mono"/>
          <w:color w:val="000000" w:themeColor="text1"/>
          <w:sz w:val="15"/>
          <w:szCs w:val="15"/>
        </w:rPr>
        <w:t>.1</w:t>
      </w:r>
      <w:r w:rsidR="00172B70">
        <w:rPr>
          <w:rFonts w:ascii="Space Mono" w:hAnsi="Space Mono"/>
          <w:color w:val="000000" w:themeColor="text1"/>
          <w:sz w:val="15"/>
          <w:szCs w:val="15"/>
        </w:rPr>
        <w:t>68</w:t>
      </w:r>
      <w:r w:rsidRPr="003A1023">
        <w:rPr>
          <w:rFonts w:ascii="Space Mono" w:hAnsi="Space Mono"/>
          <w:color w:val="000000" w:themeColor="text1"/>
          <w:sz w:val="15"/>
          <w:szCs w:val="15"/>
        </w:rPr>
        <w:t>.</w:t>
      </w:r>
      <w:r w:rsidR="009101A6">
        <w:rPr>
          <w:rFonts w:ascii="Space Mono" w:hAnsi="Space Mono"/>
          <w:color w:val="000000" w:themeColor="text1"/>
          <w:sz w:val="15"/>
          <w:szCs w:val="15"/>
        </w:rPr>
        <w:t>1</w:t>
      </w:r>
      <w:r w:rsidRPr="003A1023">
        <w:rPr>
          <w:rFonts w:ascii="Space Mono" w:hAnsi="Space Mono"/>
          <w:color w:val="000000" w:themeColor="text1"/>
          <w:sz w:val="15"/>
          <w:szCs w:val="15"/>
        </w:rPr>
        <w:t>.</w:t>
      </w:r>
      <w:r w:rsidR="009101A6">
        <w:rPr>
          <w:rFonts w:ascii="Space Mono" w:hAnsi="Space Mono"/>
          <w:color w:val="000000" w:themeColor="text1"/>
          <w:sz w:val="15"/>
          <w:szCs w:val="15"/>
        </w:rPr>
        <w:t>100</w:t>
      </w:r>
      <w:r w:rsidRPr="003A1023">
        <w:rPr>
          <w:rFonts w:ascii="Space Mono" w:hAnsi="Space Mono"/>
          <w:color w:val="000000" w:themeColor="text1"/>
          <w:sz w:val="15"/>
          <w:szCs w:val="15"/>
        </w:rPr>
        <w:t xml:space="preserve">     10.1</w:t>
      </w:r>
      <w:r w:rsidR="009101A6">
        <w:rPr>
          <w:rFonts w:ascii="Space Mono" w:hAnsi="Space Mono"/>
          <w:color w:val="000000" w:themeColor="text1"/>
          <w:sz w:val="15"/>
          <w:szCs w:val="15"/>
        </w:rPr>
        <w:t>0</w:t>
      </w:r>
      <w:r w:rsidRPr="003A1023">
        <w:rPr>
          <w:rFonts w:ascii="Space Mono" w:hAnsi="Space Mono"/>
          <w:color w:val="000000" w:themeColor="text1"/>
          <w:sz w:val="15"/>
          <w:szCs w:val="15"/>
        </w:rPr>
        <w:t>.</w:t>
      </w:r>
      <w:r w:rsidR="009101A6">
        <w:rPr>
          <w:rFonts w:ascii="Space Mono" w:hAnsi="Space Mono"/>
          <w:color w:val="000000" w:themeColor="text1"/>
          <w:sz w:val="15"/>
          <w:szCs w:val="15"/>
        </w:rPr>
        <w:t>10</w:t>
      </w:r>
      <w:r w:rsidRPr="003A1023">
        <w:rPr>
          <w:rFonts w:ascii="Space Mono" w:hAnsi="Space Mono"/>
          <w:color w:val="000000" w:themeColor="text1"/>
          <w:sz w:val="15"/>
          <w:szCs w:val="15"/>
        </w:rPr>
        <w:t>.1    2 u   18   64  377    1.591    0.249   0.054</w:t>
      </w:r>
    </w:p>
    <w:p w:rsidR="00C41808" w:rsidRDefault="00C41808" w:rsidP="00C41808">
      <w:pPr>
        <w:kinsoku w:val="0"/>
        <w:wordWrap w:val="0"/>
        <w:autoSpaceDE w:val="0"/>
        <w:autoSpaceDN w:val="0"/>
        <w:ind w:firstLine="420"/>
        <w:jc w:val="left"/>
        <w:rPr>
          <w:color w:val="000000" w:themeColor="text1"/>
        </w:rPr>
      </w:pPr>
    </w:p>
    <w:p w:rsidR="002C71CF" w:rsidRDefault="002C71CF" w:rsidP="002C71CF">
      <w:pPr>
        <w:pStyle w:val="af6"/>
        <w:numPr>
          <w:ilvl w:val="0"/>
          <w:numId w:val="14"/>
        </w:numPr>
        <w:kinsoku w:val="0"/>
        <w:wordWrap w:val="0"/>
        <w:autoSpaceDE w:val="0"/>
        <w:autoSpaceDN w:val="0"/>
        <w:jc w:val="left"/>
        <w:rPr>
          <w:color w:val="000000" w:themeColor="text1"/>
        </w:rPr>
      </w:pPr>
      <w:r>
        <w:rPr>
          <w:rFonts w:hint="eastAsia"/>
          <w:color w:val="000000" w:themeColor="text1"/>
        </w:rPr>
        <w:t>r</w:t>
      </w:r>
      <w:r>
        <w:rPr>
          <w:color w:val="000000" w:themeColor="text1"/>
        </w:rPr>
        <w:t xml:space="preserve">emote : </w:t>
      </w:r>
      <w:r>
        <w:rPr>
          <w:rFonts w:hint="eastAsia"/>
          <w:color w:val="000000" w:themeColor="text1"/>
        </w:rPr>
        <w:t>表示使用的</w:t>
      </w:r>
      <w:r>
        <w:rPr>
          <w:rFonts w:hint="eastAsia"/>
          <w:color w:val="000000" w:themeColor="text1"/>
        </w:rPr>
        <w:t xml:space="preserve"> ntp </w:t>
      </w:r>
      <w:r>
        <w:rPr>
          <w:rFonts w:hint="eastAsia"/>
          <w:color w:val="000000" w:themeColor="text1"/>
        </w:rPr>
        <w:t>服务器，</w:t>
      </w:r>
      <w:r>
        <w:rPr>
          <w:rFonts w:hint="eastAsia"/>
          <w:color w:val="000000" w:themeColor="text1"/>
        </w:rPr>
        <w:t>*</w:t>
      </w:r>
      <w:r>
        <w:rPr>
          <w:color w:val="000000" w:themeColor="text1"/>
        </w:rPr>
        <w:t xml:space="preserve"> </w:t>
      </w:r>
      <w:r>
        <w:rPr>
          <w:rFonts w:hint="eastAsia"/>
          <w:color w:val="000000" w:themeColor="text1"/>
        </w:rPr>
        <w:t>表示目前选择的</w:t>
      </w:r>
      <w:r>
        <w:rPr>
          <w:rFonts w:hint="eastAsia"/>
          <w:color w:val="000000" w:themeColor="text1"/>
        </w:rPr>
        <w:t xml:space="preserve"> </w:t>
      </w:r>
      <w:r w:rsidR="00BE45A0">
        <w:rPr>
          <w:color w:val="000000" w:themeColor="text1"/>
        </w:rPr>
        <w:t>NTP</w:t>
      </w:r>
      <w:r>
        <w:rPr>
          <w:rFonts w:hint="eastAsia"/>
          <w:color w:val="000000" w:themeColor="text1"/>
        </w:rPr>
        <w:t xml:space="preserve"> </w:t>
      </w:r>
      <w:r>
        <w:rPr>
          <w:rFonts w:hint="eastAsia"/>
          <w:color w:val="000000" w:themeColor="text1"/>
        </w:rPr>
        <w:t>服务器。</w:t>
      </w:r>
      <w:r>
        <w:rPr>
          <w:rFonts w:hint="eastAsia"/>
          <w:color w:val="000000" w:themeColor="text1"/>
        </w:rPr>
        <w:t>L</w:t>
      </w:r>
      <w:r>
        <w:rPr>
          <w:color w:val="000000" w:themeColor="text1"/>
        </w:rPr>
        <w:t>OCAL</w:t>
      </w:r>
      <w:r>
        <w:rPr>
          <w:rFonts w:hint="eastAsia"/>
          <w:color w:val="000000" w:themeColor="text1"/>
        </w:rPr>
        <w:t xml:space="preserve"> </w:t>
      </w:r>
      <w:r>
        <w:rPr>
          <w:rFonts w:hint="eastAsia"/>
          <w:color w:val="000000" w:themeColor="text1"/>
        </w:rPr>
        <w:t>表示本机。</w:t>
      </w:r>
      <w:r w:rsidR="00977AAC">
        <w:rPr>
          <w:rFonts w:hint="eastAsia"/>
          <w:color w:val="000000" w:themeColor="text1"/>
        </w:rPr>
        <w:t xml:space="preserve">x </w:t>
      </w:r>
      <w:r w:rsidR="00977AAC">
        <w:rPr>
          <w:rFonts w:hint="eastAsia"/>
          <w:color w:val="000000" w:themeColor="text1"/>
        </w:rPr>
        <w:t>表示已不再使用，</w:t>
      </w:r>
      <w:r w:rsidR="00977AAC">
        <w:rPr>
          <w:rFonts w:hint="eastAsia"/>
          <w:color w:val="000000" w:themeColor="text1"/>
        </w:rPr>
        <w:t>-</w:t>
      </w:r>
      <w:r w:rsidR="00977AAC">
        <w:rPr>
          <w:color w:val="000000" w:themeColor="text1"/>
        </w:rPr>
        <w:t xml:space="preserve"> </w:t>
      </w:r>
      <w:r w:rsidR="00977AAC">
        <w:rPr>
          <w:rFonts w:hint="eastAsia"/>
          <w:color w:val="000000" w:themeColor="text1"/>
        </w:rPr>
        <w:t>表示已不再使用，</w:t>
      </w:r>
      <w:r w:rsidR="00977AAC">
        <w:rPr>
          <w:color w:val="000000" w:themeColor="text1"/>
        </w:rPr>
        <w:t>+</w:t>
      </w:r>
      <w:r w:rsidR="00977AAC">
        <w:rPr>
          <w:rFonts w:hint="eastAsia"/>
          <w:color w:val="000000" w:themeColor="text1"/>
        </w:rPr>
        <w:t xml:space="preserve"> </w:t>
      </w:r>
      <w:r w:rsidR="00977AAC">
        <w:rPr>
          <w:rFonts w:hint="eastAsia"/>
          <w:color w:val="000000" w:themeColor="text1"/>
        </w:rPr>
        <w:t>良好的优先考虑的，</w:t>
      </w:r>
      <w:r w:rsidR="00977AAC">
        <w:rPr>
          <w:rFonts w:hint="eastAsia"/>
          <w:color w:val="000000" w:themeColor="text1"/>
        </w:rPr>
        <w:t>#</w:t>
      </w:r>
      <w:r w:rsidR="00977AAC">
        <w:rPr>
          <w:color w:val="000000" w:themeColor="text1"/>
        </w:rPr>
        <w:t xml:space="preserve"> </w:t>
      </w:r>
      <w:r w:rsidR="00977AAC">
        <w:rPr>
          <w:rFonts w:hint="eastAsia"/>
          <w:color w:val="000000" w:themeColor="text1"/>
        </w:rPr>
        <w:t>良好的但未使用的。</w:t>
      </w:r>
    </w:p>
    <w:p w:rsidR="00CA3440" w:rsidRDefault="00CA3440" w:rsidP="002C71CF">
      <w:pPr>
        <w:pStyle w:val="af6"/>
        <w:numPr>
          <w:ilvl w:val="0"/>
          <w:numId w:val="14"/>
        </w:numPr>
        <w:kinsoku w:val="0"/>
        <w:wordWrap w:val="0"/>
        <w:autoSpaceDE w:val="0"/>
        <w:autoSpaceDN w:val="0"/>
        <w:jc w:val="left"/>
        <w:rPr>
          <w:color w:val="000000" w:themeColor="text1"/>
        </w:rPr>
      </w:pPr>
      <w:r>
        <w:rPr>
          <w:rFonts w:hint="eastAsia"/>
          <w:color w:val="000000" w:themeColor="text1"/>
        </w:rPr>
        <w:t>refid</w:t>
      </w:r>
      <w:r>
        <w:rPr>
          <w:color w:val="000000" w:themeColor="text1"/>
        </w:rPr>
        <w:t xml:space="preserve"> </w:t>
      </w:r>
      <w:r>
        <w:rPr>
          <w:rFonts w:hint="eastAsia"/>
          <w:color w:val="000000" w:themeColor="text1"/>
        </w:rPr>
        <w:t>：远程</w:t>
      </w:r>
      <w:r w:rsidR="00BE45A0">
        <w:rPr>
          <w:rFonts w:hint="eastAsia"/>
          <w:color w:val="000000" w:themeColor="text1"/>
        </w:rPr>
        <w:t xml:space="preserve"> N</w:t>
      </w:r>
      <w:r w:rsidR="00BE45A0">
        <w:rPr>
          <w:color w:val="000000" w:themeColor="text1"/>
        </w:rPr>
        <w:t xml:space="preserve">TP </w:t>
      </w:r>
      <w:r>
        <w:rPr>
          <w:rFonts w:hint="eastAsia"/>
          <w:color w:val="000000" w:themeColor="text1"/>
        </w:rPr>
        <w:t>服务器使用的更高一级</w:t>
      </w:r>
      <w:r w:rsidR="00BE45A0">
        <w:rPr>
          <w:rFonts w:hint="eastAsia"/>
          <w:color w:val="000000" w:themeColor="text1"/>
        </w:rPr>
        <w:t xml:space="preserve"> </w:t>
      </w:r>
      <w:r>
        <w:rPr>
          <w:rFonts w:hint="eastAsia"/>
          <w:color w:val="000000" w:themeColor="text1"/>
        </w:rPr>
        <w:t>N</w:t>
      </w:r>
      <w:r>
        <w:rPr>
          <w:color w:val="000000" w:themeColor="text1"/>
        </w:rPr>
        <w:t>TP</w:t>
      </w:r>
      <w:r>
        <w:rPr>
          <w:rFonts w:hint="eastAsia"/>
          <w:color w:val="000000" w:themeColor="text1"/>
        </w:rPr>
        <w:t xml:space="preserve"> </w:t>
      </w:r>
      <w:r>
        <w:rPr>
          <w:rFonts w:hint="eastAsia"/>
          <w:color w:val="000000" w:themeColor="text1"/>
        </w:rPr>
        <w:t>服务器。</w:t>
      </w:r>
      <w:r w:rsidR="004D1C55">
        <w:rPr>
          <w:rFonts w:hint="eastAsia"/>
          <w:color w:val="000000" w:themeColor="text1"/>
        </w:rPr>
        <w:t>I</w:t>
      </w:r>
      <w:r w:rsidR="004D1C55">
        <w:rPr>
          <w:color w:val="000000" w:themeColor="text1"/>
        </w:rPr>
        <w:t>NIT</w:t>
      </w:r>
      <w:r w:rsidR="004D1C55">
        <w:rPr>
          <w:rFonts w:hint="eastAsia"/>
          <w:color w:val="000000" w:themeColor="text1"/>
        </w:rPr>
        <w:t xml:space="preserve"> </w:t>
      </w:r>
      <w:r w:rsidR="004D1C55">
        <w:rPr>
          <w:rFonts w:hint="eastAsia"/>
          <w:color w:val="000000" w:themeColor="text1"/>
        </w:rPr>
        <w:t>表示还在获取。</w:t>
      </w:r>
    </w:p>
    <w:p w:rsidR="00E25774" w:rsidRDefault="00E25774" w:rsidP="002C71CF">
      <w:pPr>
        <w:pStyle w:val="af6"/>
        <w:numPr>
          <w:ilvl w:val="0"/>
          <w:numId w:val="14"/>
        </w:numPr>
        <w:kinsoku w:val="0"/>
        <w:wordWrap w:val="0"/>
        <w:autoSpaceDE w:val="0"/>
        <w:autoSpaceDN w:val="0"/>
        <w:jc w:val="left"/>
        <w:rPr>
          <w:color w:val="000000" w:themeColor="text1"/>
        </w:rPr>
      </w:pPr>
      <w:r>
        <w:rPr>
          <w:rFonts w:hint="eastAsia"/>
          <w:color w:val="000000" w:themeColor="text1"/>
        </w:rPr>
        <w:t>st</w:t>
      </w:r>
      <w:r>
        <w:rPr>
          <w:color w:val="000000" w:themeColor="text1"/>
        </w:rPr>
        <w:t xml:space="preserve"> </w:t>
      </w:r>
      <w:r>
        <w:rPr>
          <w:rFonts w:hint="eastAsia"/>
          <w:color w:val="000000" w:themeColor="text1"/>
        </w:rPr>
        <w:t>：</w:t>
      </w:r>
      <w:r>
        <w:rPr>
          <w:rFonts w:hint="eastAsia"/>
          <w:color w:val="000000" w:themeColor="text1"/>
        </w:rPr>
        <w:t xml:space="preserve"> </w:t>
      </w:r>
      <w:r>
        <w:rPr>
          <w:rFonts w:hint="eastAsia"/>
          <w:color w:val="000000" w:themeColor="text1"/>
        </w:rPr>
        <w:t>远程</w:t>
      </w:r>
      <w:r>
        <w:rPr>
          <w:rFonts w:hint="eastAsia"/>
          <w:color w:val="000000" w:themeColor="text1"/>
        </w:rPr>
        <w:t xml:space="preserve"> </w:t>
      </w:r>
      <w:r>
        <w:rPr>
          <w:color w:val="000000" w:themeColor="text1"/>
        </w:rPr>
        <w:t>NTP</w:t>
      </w:r>
      <w:r>
        <w:rPr>
          <w:rFonts w:hint="eastAsia"/>
          <w:color w:val="000000" w:themeColor="text1"/>
        </w:rPr>
        <w:t xml:space="preserve"> </w:t>
      </w:r>
      <w:r>
        <w:rPr>
          <w:rFonts w:hint="eastAsia"/>
          <w:color w:val="000000" w:themeColor="text1"/>
        </w:rPr>
        <w:t>服务器的</w:t>
      </w:r>
      <w:r>
        <w:rPr>
          <w:rFonts w:hint="eastAsia"/>
          <w:color w:val="000000" w:themeColor="text1"/>
        </w:rPr>
        <w:t xml:space="preserve"> stratum</w:t>
      </w:r>
      <w:r>
        <w:rPr>
          <w:rFonts w:hint="eastAsia"/>
          <w:color w:val="000000" w:themeColor="text1"/>
        </w:rPr>
        <w:t>（级别）。</w:t>
      </w:r>
    </w:p>
    <w:p w:rsidR="00295242" w:rsidRDefault="00295242" w:rsidP="002C71CF">
      <w:pPr>
        <w:pStyle w:val="af6"/>
        <w:numPr>
          <w:ilvl w:val="0"/>
          <w:numId w:val="14"/>
        </w:numPr>
        <w:kinsoku w:val="0"/>
        <w:wordWrap w:val="0"/>
        <w:autoSpaceDE w:val="0"/>
        <w:autoSpaceDN w:val="0"/>
        <w:jc w:val="left"/>
        <w:rPr>
          <w:color w:val="000000" w:themeColor="text1"/>
        </w:rPr>
      </w:pPr>
      <w:r>
        <w:rPr>
          <w:rFonts w:hint="eastAsia"/>
          <w:color w:val="000000" w:themeColor="text1"/>
        </w:rPr>
        <w:t>when</w:t>
      </w:r>
      <w:r>
        <w:rPr>
          <w:color w:val="000000" w:themeColor="text1"/>
        </w:rPr>
        <w:t xml:space="preserve"> </w:t>
      </w:r>
      <w:r>
        <w:rPr>
          <w:rFonts w:hint="eastAsia"/>
          <w:color w:val="000000" w:themeColor="text1"/>
        </w:rPr>
        <w:t>：最后一次同步到现在的时间（默认为秒，</w:t>
      </w:r>
      <w:r>
        <w:rPr>
          <w:rFonts w:hint="eastAsia"/>
          <w:color w:val="000000" w:themeColor="text1"/>
        </w:rPr>
        <w:t xml:space="preserve">h </w:t>
      </w:r>
      <w:r>
        <w:rPr>
          <w:rFonts w:hint="eastAsia"/>
          <w:color w:val="000000" w:themeColor="text1"/>
        </w:rPr>
        <w:t>表示小时，</w:t>
      </w:r>
      <w:r>
        <w:rPr>
          <w:rFonts w:hint="eastAsia"/>
          <w:color w:val="000000" w:themeColor="text1"/>
        </w:rPr>
        <w:t xml:space="preserve">d </w:t>
      </w:r>
      <w:r>
        <w:rPr>
          <w:rFonts w:hint="eastAsia"/>
          <w:color w:val="000000" w:themeColor="text1"/>
        </w:rPr>
        <w:t>表示天）</w:t>
      </w:r>
      <w:r w:rsidR="00372BBB">
        <w:rPr>
          <w:rFonts w:hint="eastAsia"/>
          <w:color w:val="000000" w:themeColor="text1"/>
        </w:rPr>
        <w:t>。</w:t>
      </w:r>
    </w:p>
    <w:p w:rsidR="00165CE2" w:rsidRDefault="00165CE2" w:rsidP="002C71CF">
      <w:pPr>
        <w:pStyle w:val="af6"/>
        <w:numPr>
          <w:ilvl w:val="0"/>
          <w:numId w:val="14"/>
        </w:numPr>
        <w:kinsoku w:val="0"/>
        <w:wordWrap w:val="0"/>
        <w:autoSpaceDE w:val="0"/>
        <w:autoSpaceDN w:val="0"/>
        <w:jc w:val="left"/>
        <w:rPr>
          <w:color w:val="000000" w:themeColor="text1"/>
        </w:rPr>
      </w:pPr>
      <w:r>
        <w:rPr>
          <w:rFonts w:hint="eastAsia"/>
          <w:color w:val="000000" w:themeColor="text1"/>
        </w:rPr>
        <w:t>poll</w:t>
      </w:r>
      <w:r>
        <w:rPr>
          <w:color w:val="000000" w:themeColor="text1"/>
        </w:rPr>
        <w:t xml:space="preserve"> </w:t>
      </w:r>
      <w:r>
        <w:rPr>
          <w:rFonts w:hint="eastAsia"/>
          <w:color w:val="000000" w:themeColor="text1"/>
        </w:rPr>
        <w:t>：同步的频率</w:t>
      </w:r>
      <w:r w:rsidR="00992720">
        <w:rPr>
          <w:rFonts w:hint="eastAsia"/>
          <w:color w:val="000000" w:themeColor="text1"/>
        </w:rPr>
        <w:t>，单位</w:t>
      </w:r>
      <w:r>
        <w:rPr>
          <w:rFonts w:hint="eastAsia"/>
          <w:color w:val="000000" w:themeColor="text1"/>
        </w:rPr>
        <w:t>秒。</w:t>
      </w:r>
    </w:p>
    <w:p w:rsidR="007836CD" w:rsidRDefault="007836CD" w:rsidP="002C71CF">
      <w:pPr>
        <w:pStyle w:val="af6"/>
        <w:numPr>
          <w:ilvl w:val="0"/>
          <w:numId w:val="14"/>
        </w:numPr>
        <w:kinsoku w:val="0"/>
        <w:wordWrap w:val="0"/>
        <w:autoSpaceDE w:val="0"/>
        <w:autoSpaceDN w:val="0"/>
        <w:jc w:val="left"/>
        <w:rPr>
          <w:color w:val="000000" w:themeColor="text1"/>
        </w:rPr>
      </w:pPr>
      <w:r>
        <w:rPr>
          <w:rFonts w:hint="eastAsia"/>
          <w:color w:val="000000" w:themeColor="text1"/>
        </w:rPr>
        <w:t>delay</w:t>
      </w:r>
      <w:r>
        <w:rPr>
          <w:color w:val="000000" w:themeColor="text1"/>
        </w:rPr>
        <w:t xml:space="preserve"> </w:t>
      </w:r>
      <w:r>
        <w:rPr>
          <w:rFonts w:hint="eastAsia"/>
          <w:color w:val="000000" w:themeColor="text1"/>
        </w:rPr>
        <w:t>：从本机到远程</w:t>
      </w:r>
      <w:r>
        <w:rPr>
          <w:rFonts w:hint="eastAsia"/>
          <w:color w:val="000000" w:themeColor="text1"/>
        </w:rPr>
        <w:t xml:space="preserve"> </w:t>
      </w:r>
      <w:r>
        <w:rPr>
          <w:color w:val="000000" w:themeColor="text1"/>
        </w:rPr>
        <w:t>NTP</w:t>
      </w:r>
      <w:r>
        <w:rPr>
          <w:rFonts w:hint="eastAsia"/>
          <w:color w:val="000000" w:themeColor="text1"/>
        </w:rPr>
        <w:t xml:space="preserve"> </w:t>
      </w:r>
      <w:r>
        <w:rPr>
          <w:rFonts w:hint="eastAsia"/>
          <w:color w:val="000000" w:themeColor="text1"/>
        </w:rPr>
        <w:t>服务器的往返时间（单位毫秒）。</w:t>
      </w:r>
    </w:p>
    <w:p w:rsidR="005031B7" w:rsidRDefault="005031B7" w:rsidP="002C71CF">
      <w:pPr>
        <w:pStyle w:val="af6"/>
        <w:numPr>
          <w:ilvl w:val="0"/>
          <w:numId w:val="14"/>
        </w:numPr>
        <w:kinsoku w:val="0"/>
        <w:wordWrap w:val="0"/>
        <w:autoSpaceDE w:val="0"/>
        <w:autoSpaceDN w:val="0"/>
        <w:jc w:val="left"/>
        <w:rPr>
          <w:color w:val="000000" w:themeColor="text1"/>
        </w:rPr>
      </w:pPr>
      <w:r>
        <w:rPr>
          <w:rFonts w:hint="eastAsia"/>
          <w:color w:val="000000" w:themeColor="text1"/>
        </w:rPr>
        <w:t>offset</w:t>
      </w:r>
      <w:r>
        <w:rPr>
          <w:color w:val="000000" w:themeColor="text1"/>
        </w:rPr>
        <w:t xml:space="preserve"> </w:t>
      </w:r>
      <w:r>
        <w:rPr>
          <w:rFonts w:hint="eastAsia"/>
          <w:color w:val="000000" w:themeColor="text1"/>
        </w:rPr>
        <w:t>：本机与远程</w:t>
      </w:r>
      <w:r>
        <w:rPr>
          <w:color w:val="000000" w:themeColor="text1"/>
        </w:rPr>
        <w:t xml:space="preserve"> NTP</w:t>
      </w:r>
      <w:r>
        <w:rPr>
          <w:rFonts w:hint="eastAsia"/>
          <w:color w:val="000000" w:themeColor="text1"/>
        </w:rPr>
        <w:t xml:space="preserve"> </w:t>
      </w:r>
      <w:r>
        <w:rPr>
          <w:rFonts w:hint="eastAsia"/>
          <w:color w:val="000000" w:themeColor="text1"/>
        </w:rPr>
        <w:t>服务器的时间偏移量（单位毫秒）。</w:t>
      </w:r>
    </w:p>
    <w:p w:rsidR="005031B7" w:rsidRPr="002C71CF" w:rsidRDefault="005031B7" w:rsidP="002C71CF">
      <w:pPr>
        <w:pStyle w:val="af6"/>
        <w:numPr>
          <w:ilvl w:val="0"/>
          <w:numId w:val="14"/>
        </w:numPr>
        <w:kinsoku w:val="0"/>
        <w:wordWrap w:val="0"/>
        <w:autoSpaceDE w:val="0"/>
        <w:autoSpaceDN w:val="0"/>
        <w:jc w:val="left"/>
        <w:rPr>
          <w:color w:val="000000" w:themeColor="text1"/>
        </w:rPr>
      </w:pPr>
      <w:r>
        <w:rPr>
          <w:rFonts w:hint="eastAsia"/>
          <w:color w:val="000000" w:themeColor="text1"/>
        </w:rPr>
        <w:t xml:space="preserve">jitter </w:t>
      </w:r>
      <w:r>
        <w:rPr>
          <w:rFonts w:hint="eastAsia"/>
          <w:color w:val="000000" w:themeColor="text1"/>
        </w:rPr>
        <w:t>：本机与远程</w:t>
      </w:r>
      <w:r>
        <w:rPr>
          <w:color w:val="000000" w:themeColor="text1"/>
        </w:rPr>
        <w:t xml:space="preserve"> NTP</w:t>
      </w:r>
      <w:r>
        <w:rPr>
          <w:rFonts w:hint="eastAsia"/>
          <w:color w:val="000000" w:themeColor="text1"/>
        </w:rPr>
        <w:t xml:space="preserve"> </w:t>
      </w:r>
      <w:r>
        <w:rPr>
          <w:rFonts w:hint="eastAsia"/>
          <w:color w:val="000000" w:themeColor="text1"/>
        </w:rPr>
        <w:t>服务器的时间偏移量平均偏差（单位毫秒）。</w:t>
      </w:r>
    </w:p>
    <w:p w:rsidR="00C15C35" w:rsidRDefault="00C15C35" w:rsidP="00C15C35">
      <w:pPr>
        <w:kinsoku w:val="0"/>
        <w:wordWrap w:val="0"/>
        <w:autoSpaceDE w:val="0"/>
        <w:autoSpaceDN w:val="0"/>
        <w:ind w:firstLine="420"/>
        <w:jc w:val="left"/>
        <w:rPr>
          <w:color w:val="000000" w:themeColor="text1"/>
        </w:rPr>
      </w:pPr>
    </w:p>
    <w:p w:rsidR="00103A00" w:rsidRPr="00103A00" w:rsidRDefault="00103A00" w:rsidP="00103A00">
      <w:pPr>
        <w:pStyle w:val="af6"/>
        <w:numPr>
          <w:ilvl w:val="0"/>
          <w:numId w:val="13"/>
        </w:numPr>
        <w:kinsoku w:val="0"/>
        <w:wordWrap w:val="0"/>
        <w:autoSpaceDE w:val="0"/>
        <w:autoSpaceDN w:val="0"/>
        <w:jc w:val="left"/>
        <w:rPr>
          <w:b/>
          <w:bCs/>
          <w:color w:val="FF0000"/>
        </w:rPr>
      </w:pPr>
      <w:r w:rsidRPr="00103A00">
        <w:rPr>
          <w:rFonts w:hint="eastAsia"/>
          <w:b/>
          <w:bCs/>
          <w:color w:val="FF0000"/>
        </w:rPr>
        <w:t>最终检查方法</w:t>
      </w:r>
    </w:p>
    <w:p w:rsidR="00103A00" w:rsidRDefault="000F5E71" w:rsidP="00C15C35">
      <w:pPr>
        <w:kinsoku w:val="0"/>
        <w:wordWrap w:val="0"/>
        <w:autoSpaceDE w:val="0"/>
        <w:autoSpaceDN w:val="0"/>
        <w:ind w:firstLine="420"/>
        <w:jc w:val="left"/>
        <w:rPr>
          <w:color w:val="000000" w:themeColor="text1"/>
        </w:rPr>
      </w:pPr>
      <w:r>
        <w:rPr>
          <w:rFonts w:hint="eastAsia"/>
          <w:color w:val="000000" w:themeColor="text1"/>
        </w:rPr>
        <w:t>最终同步延时检查以下面为准：</w:t>
      </w:r>
    </w:p>
    <w:p w:rsidR="000F5E71" w:rsidRPr="000F5E71" w:rsidRDefault="000F5E71" w:rsidP="00C15C35">
      <w:pPr>
        <w:kinsoku w:val="0"/>
        <w:wordWrap w:val="0"/>
        <w:autoSpaceDE w:val="0"/>
        <w:autoSpaceDN w:val="0"/>
        <w:ind w:firstLine="420"/>
        <w:jc w:val="left"/>
        <w:rPr>
          <w:color w:val="000000" w:themeColor="text1"/>
        </w:rPr>
      </w:pPr>
    </w:p>
    <w:p w:rsidR="00103A00" w:rsidRPr="00103A00" w:rsidRDefault="00103A00" w:rsidP="00103A00">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103A00">
        <w:rPr>
          <w:rFonts w:ascii="Space Mono" w:hAnsi="Space Mono"/>
          <w:color w:val="000000" w:themeColor="text1"/>
          <w:sz w:val="15"/>
          <w:szCs w:val="15"/>
        </w:rPr>
        <w:t xml:space="preserve">#clockdiff </w:t>
      </w:r>
      <w:r w:rsidRPr="003A1023">
        <w:rPr>
          <w:rFonts w:ascii="Space Mono" w:hAnsi="Space Mono"/>
          <w:color w:val="000000" w:themeColor="text1"/>
          <w:sz w:val="15"/>
          <w:szCs w:val="15"/>
        </w:rPr>
        <w:t>1</w:t>
      </w:r>
      <w:r>
        <w:rPr>
          <w:rFonts w:ascii="Space Mono" w:hAnsi="Space Mono"/>
          <w:color w:val="000000" w:themeColor="text1"/>
          <w:sz w:val="15"/>
          <w:szCs w:val="15"/>
        </w:rPr>
        <w:t>92</w:t>
      </w:r>
      <w:r w:rsidRPr="003A1023">
        <w:rPr>
          <w:rFonts w:ascii="Space Mono" w:hAnsi="Space Mono"/>
          <w:color w:val="000000" w:themeColor="text1"/>
          <w:sz w:val="15"/>
          <w:szCs w:val="15"/>
        </w:rPr>
        <w:t>.1</w:t>
      </w:r>
      <w:r>
        <w:rPr>
          <w:rFonts w:ascii="Space Mono" w:hAnsi="Space Mono"/>
          <w:color w:val="000000" w:themeColor="text1"/>
          <w:sz w:val="15"/>
          <w:szCs w:val="15"/>
        </w:rPr>
        <w:t>68</w:t>
      </w:r>
      <w:r w:rsidRPr="003A1023">
        <w:rPr>
          <w:rFonts w:ascii="Space Mono" w:hAnsi="Space Mono"/>
          <w:color w:val="000000" w:themeColor="text1"/>
          <w:sz w:val="15"/>
          <w:szCs w:val="15"/>
        </w:rPr>
        <w:t>.</w:t>
      </w:r>
      <w:r>
        <w:rPr>
          <w:rFonts w:ascii="Space Mono" w:hAnsi="Space Mono"/>
          <w:color w:val="000000" w:themeColor="text1"/>
          <w:sz w:val="15"/>
          <w:szCs w:val="15"/>
        </w:rPr>
        <w:t>1</w:t>
      </w:r>
      <w:r w:rsidRPr="003A1023">
        <w:rPr>
          <w:rFonts w:ascii="Space Mono" w:hAnsi="Space Mono"/>
          <w:color w:val="000000" w:themeColor="text1"/>
          <w:sz w:val="15"/>
          <w:szCs w:val="15"/>
        </w:rPr>
        <w:t>.</w:t>
      </w:r>
      <w:r>
        <w:rPr>
          <w:rFonts w:ascii="Space Mono" w:hAnsi="Space Mono"/>
          <w:color w:val="000000" w:themeColor="text1"/>
          <w:sz w:val="15"/>
          <w:szCs w:val="15"/>
        </w:rPr>
        <w:t>100</w:t>
      </w:r>
    </w:p>
    <w:p w:rsidR="00103A00" w:rsidRPr="00103A00" w:rsidRDefault="00103A00" w:rsidP="00103A00">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103A00">
        <w:rPr>
          <w:rFonts w:ascii="Space Mono" w:hAnsi="Space Mono"/>
          <w:color w:val="000000" w:themeColor="text1"/>
          <w:sz w:val="15"/>
          <w:szCs w:val="15"/>
        </w:rPr>
        <w:t>..................................................</w:t>
      </w:r>
    </w:p>
    <w:p w:rsidR="00103A00" w:rsidRPr="00103A00" w:rsidRDefault="00103A00" w:rsidP="00103A00">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103A00">
        <w:rPr>
          <w:rFonts w:ascii="Space Mono" w:hAnsi="Space Mono"/>
          <w:color w:val="000000" w:themeColor="text1"/>
          <w:sz w:val="15"/>
          <w:szCs w:val="15"/>
        </w:rPr>
        <w:t>host=</w:t>
      </w:r>
      <w:r w:rsidRPr="003A1023">
        <w:rPr>
          <w:rFonts w:ascii="Space Mono" w:hAnsi="Space Mono"/>
          <w:color w:val="000000" w:themeColor="text1"/>
          <w:sz w:val="15"/>
          <w:szCs w:val="15"/>
        </w:rPr>
        <w:t>1</w:t>
      </w:r>
      <w:r>
        <w:rPr>
          <w:rFonts w:ascii="Space Mono" w:hAnsi="Space Mono"/>
          <w:color w:val="000000" w:themeColor="text1"/>
          <w:sz w:val="15"/>
          <w:szCs w:val="15"/>
        </w:rPr>
        <w:t>92</w:t>
      </w:r>
      <w:r w:rsidRPr="003A1023">
        <w:rPr>
          <w:rFonts w:ascii="Space Mono" w:hAnsi="Space Mono"/>
          <w:color w:val="000000" w:themeColor="text1"/>
          <w:sz w:val="15"/>
          <w:szCs w:val="15"/>
        </w:rPr>
        <w:t>.1</w:t>
      </w:r>
      <w:r>
        <w:rPr>
          <w:rFonts w:ascii="Space Mono" w:hAnsi="Space Mono"/>
          <w:color w:val="000000" w:themeColor="text1"/>
          <w:sz w:val="15"/>
          <w:szCs w:val="15"/>
        </w:rPr>
        <w:t>68</w:t>
      </w:r>
      <w:r w:rsidRPr="003A1023">
        <w:rPr>
          <w:rFonts w:ascii="Space Mono" w:hAnsi="Space Mono"/>
          <w:color w:val="000000" w:themeColor="text1"/>
          <w:sz w:val="15"/>
          <w:szCs w:val="15"/>
        </w:rPr>
        <w:t>.</w:t>
      </w:r>
      <w:r>
        <w:rPr>
          <w:rFonts w:ascii="Space Mono" w:hAnsi="Space Mono"/>
          <w:color w:val="000000" w:themeColor="text1"/>
          <w:sz w:val="15"/>
          <w:szCs w:val="15"/>
        </w:rPr>
        <w:t>1</w:t>
      </w:r>
      <w:r w:rsidRPr="003A1023">
        <w:rPr>
          <w:rFonts w:ascii="Space Mono" w:hAnsi="Space Mono"/>
          <w:color w:val="000000" w:themeColor="text1"/>
          <w:sz w:val="15"/>
          <w:szCs w:val="15"/>
        </w:rPr>
        <w:t>.</w:t>
      </w:r>
      <w:r>
        <w:rPr>
          <w:rFonts w:ascii="Space Mono" w:hAnsi="Space Mono"/>
          <w:color w:val="000000" w:themeColor="text1"/>
          <w:sz w:val="15"/>
          <w:szCs w:val="15"/>
        </w:rPr>
        <w:t>100</w:t>
      </w:r>
      <w:r w:rsidRPr="00103A00">
        <w:rPr>
          <w:rFonts w:ascii="Space Mono" w:hAnsi="Space Mono"/>
          <w:color w:val="000000" w:themeColor="text1"/>
          <w:sz w:val="15"/>
          <w:szCs w:val="15"/>
        </w:rPr>
        <w:t xml:space="preserve"> rtt=1(0)ms/1ms delta=0ms/0ms Sat Apr 18 14:41:40 2020</w:t>
      </w:r>
    </w:p>
    <w:p w:rsidR="00103A00" w:rsidRPr="000F5E71" w:rsidRDefault="00103A00" w:rsidP="00103A00">
      <w:pPr>
        <w:kinsoku w:val="0"/>
        <w:wordWrap w:val="0"/>
        <w:autoSpaceDE w:val="0"/>
        <w:autoSpaceDN w:val="0"/>
        <w:ind w:firstLine="420"/>
        <w:jc w:val="left"/>
        <w:rPr>
          <w:color w:val="000000" w:themeColor="text1"/>
        </w:rPr>
      </w:pPr>
    </w:p>
    <w:p w:rsidR="004F41CF" w:rsidRDefault="004F41CF" w:rsidP="00667F61">
      <w:pPr>
        <w:pStyle w:val="af6"/>
        <w:numPr>
          <w:ilvl w:val="0"/>
          <w:numId w:val="13"/>
        </w:numPr>
        <w:kinsoku w:val="0"/>
        <w:wordWrap w:val="0"/>
        <w:autoSpaceDE w:val="0"/>
        <w:autoSpaceDN w:val="0"/>
        <w:jc w:val="left"/>
        <w:rPr>
          <w:color w:val="000000" w:themeColor="text1"/>
        </w:rPr>
      </w:pPr>
      <w:r>
        <w:rPr>
          <w:rFonts w:hint="eastAsia"/>
          <w:color w:val="000000" w:themeColor="text1"/>
        </w:rPr>
        <w:t>手动同步方法</w:t>
      </w:r>
      <w:r w:rsidR="0007484E">
        <w:rPr>
          <w:rFonts w:hint="eastAsia"/>
          <w:color w:val="000000" w:themeColor="text1"/>
        </w:rPr>
        <w:t>（可选）</w:t>
      </w:r>
    </w:p>
    <w:p w:rsidR="004F41CF" w:rsidRDefault="004F41CF" w:rsidP="00103A00">
      <w:pPr>
        <w:kinsoku w:val="0"/>
        <w:wordWrap w:val="0"/>
        <w:autoSpaceDE w:val="0"/>
        <w:autoSpaceDN w:val="0"/>
        <w:ind w:firstLine="420"/>
        <w:jc w:val="left"/>
        <w:rPr>
          <w:color w:val="000000" w:themeColor="text1"/>
        </w:rPr>
      </w:pPr>
    </w:p>
    <w:p w:rsidR="00103A00" w:rsidRDefault="000F5E71" w:rsidP="00103A00">
      <w:pPr>
        <w:kinsoku w:val="0"/>
        <w:wordWrap w:val="0"/>
        <w:autoSpaceDE w:val="0"/>
        <w:autoSpaceDN w:val="0"/>
        <w:ind w:firstLine="420"/>
        <w:jc w:val="left"/>
        <w:rPr>
          <w:color w:val="000000" w:themeColor="text1"/>
        </w:rPr>
      </w:pPr>
      <w:r>
        <w:rPr>
          <w:rFonts w:hint="eastAsia"/>
          <w:color w:val="000000" w:themeColor="text1"/>
        </w:rPr>
        <w:t>如果时间总是有很大误差，还有个办法就是</w:t>
      </w:r>
      <w:r w:rsidR="004F41CF">
        <w:rPr>
          <w:rFonts w:hint="eastAsia"/>
          <w:color w:val="000000" w:themeColor="text1"/>
        </w:rPr>
        <w:t>使用 ntpdate</w:t>
      </w:r>
      <w:r w:rsidR="004F41CF">
        <w:rPr>
          <w:color w:val="000000" w:themeColor="text1"/>
        </w:rPr>
        <w:t xml:space="preserve"> </w:t>
      </w:r>
      <w:r w:rsidR="004F41CF">
        <w:rPr>
          <w:rFonts w:hint="eastAsia"/>
          <w:color w:val="000000" w:themeColor="text1"/>
        </w:rPr>
        <w:t>命令手动订正时间</w:t>
      </w:r>
      <w:r w:rsidR="00BC0254">
        <w:rPr>
          <w:rFonts w:hint="eastAsia"/>
          <w:color w:val="000000" w:themeColor="text1"/>
        </w:rPr>
        <w:t>。</w:t>
      </w:r>
      <w:r w:rsidR="00EC0308">
        <w:rPr>
          <w:rFonts w:hint="eastAsia"/>
          <w:color w:val="000000" w:themeColor="text1"/>
        </w:rPr>
        <w:t xml:space="preserve">这个跟自动同步服务是冲突的，需要先停掉 </w:t>
      </w:r>
      <w:r w:rsidR="00EC0308">
        <w:rPr>
          <w:color w:val="000000" w:themeColor="text1"/>
        </w:rPr>
        <w:t>NTP</w:t>
      </w:r>
      <w:r w:rsidR="00EC0308">
        <w:rPr>
          <w:rFonts w:hint="eastAsia"/>
          <w:color w:val="000000" w:themeColor="text1"/>
        </w:rPr>
        <w:t xml:space="preserve"> 服务。</w:t>
      </w:r>
    </w:p>
    <w:p w:rsidR="003B1DB8" w:rsidRDefault="003B1DB8" w:rsidP="00103A00">
      <w:pPr>
        <w:kinsoku w:val="0"/>
        <w:wordWrap w:val="0"/>
        <w:autoSpaceDE w:val="0"/>
        <w:autoSpaceDN w:val="0"/>
        <w:ind w:firstLine="420"/>
        <w:jc w:val="left"/>
        <w:rPr>
          <w:color w:val="000000" w:themeColor="text1"/>
        </w:rPr>
      </w:pPr>
    </w:p>
    <w:p w:rsidR="001A67AB" w:rsidRPr="001A67AB" w:rsidRDefault="001A67AB" w:rsidP="001A67A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1A67AB">
        <w:rPr>
          <w:rFonts w:ascii="Space Mono" w:hAnsi="Space Mono"/>
          <w:color w:val="000000" w:themeColor="text1"/>
          <w:sz w:val="15"/>
          <w:szCs w:val="15"/>
        </w:rPr>
        <w:t>#</w:t>
      </w:r>
      <w:r w:rsidR="00271EA8">
        <w:rPr>
          <w:rFonts w:ascii="Space Mono" w:hAnsi="Space Mono"/>
          <w:color w:val="000000" w:themeColor="text1"/>
          <w:sz w:val="15"/>
          <w:szCs w:val="15"/>
        </w:rPr>
        <w:t xml:space="preserve"> </w:t>
      </w:r>
      <w:r w:rsidRPr="001A67AB">
        <w:rPr>
          <w:rFonts w:ascii="Space Mono" w:hAnsi="Space Mono"/>
          <w:color w:val="000000" w:themeColor="text1"/>
          <w:sz w:val="15"/>
          <w:szCs w:val="15"/>
        </w:rPr>
        <w:t>systemctl stop ntpd</w:t>
      </w:r>
    </w:p>
    <w:p w:rsidR="001A67AB" w:rsidRPr="001A67AB" w:rsidRDefault="001A67AB" w:rsidP="001A67A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1A67AB">
        <w:rPr>
          <w:rFonts w:ascii="Space Mono" w:hAnsi="Space Mono"/>
          <w:color w:val="000000" w:themeColor="text1"/>
          <w:sz w:val="15"/>
          <w:szCs w:val="15"/>
        </w:rPr>
        <w:t>#</w:t>
      </w:r>
      <w:r w:rsidR="00271EA8">
        <w:rPr>
          <w:rFonts w:ascii="Space Mono" w:hAnsi="Space Mono"/>
          <w:color w:val="000000" w:themeColor="text1"/>
          <w:sz w:val="15"/>
          <w:szCs w:val="15"/>
        </w:rPr>
        <w:t xml:space="preserve"> </w:t>
      </w:r>
      <w:r w:rsidRPr="001A67AB">
        <w:rPr>
          <w:rFonts w:ascii="Space Mono" w:hAnsi="Space Mono"/>
          <w:color w:val="000000" w:themeColor="text1"/>
          <w:sz w:val="15"/>
          <w:szCs w:val="15"/>
        </w:rPr>
        <w:t xml:space="preserve">ntpdate -u </w:t>
      </w:r>
      <w:r w:rsidR="00B84744" w:rsidRPr="003A1023">
        <w:rPr>
          <w:rFonts w:ascii="Space Mono" w:hAnsi="Space Mono"/>
          <w:color w:val="000000" w:themeColor="text1"/>
          <w:sz w:val="15"/>
          <w:szCs w:val="15"/>
        </w:rPr>
        <w:t>1</w:t>
      </w:r>
      <w:r w:rsidR="00B84744">
        <w:rPr>
          <w:rFonts w:ascii="Space Mono" w:hAnsi="Space Mono"/>
          <w:color w:val="000000" w:themeColor="text1"/>
          <w:sz w:val="15"/>
          <w:szCs w:val="15"/>
        </w:rPr>
        <w:t>92</w:t>
      </w:r>
      <w:r w:rsidR="00B84744" w:rsidRPr="003A1023">
        <w:rPr>
          <w:rFonts w:ascii="Space Mono" w:hAnsi="Space Mono"/>
          <w:color w:val="000000" w:themeColor="text1"/>
          <w:sz w:val="15"/>
          <w:szCs w:val="15"/>
        </w:rPr>
        <w:t>.1</w:t>
      </w:r>
      <w:r w:rsidR="00B84744">
        <w:rPr>
          <w:rFonts w:ascii="Space Mono" w:hAnsi="Space Mono"/>
          <w:color w:val="000000" w:themeColor="text1"/>
          <w:sz w:val="15"/>
          <w:szCs w:val="15"/>
        </w:rPr>
        <w:t>68</w:t>
      </w:r>
      <w:r w:rsidR="00B84744" w:rsidRPr="003A1023">
        <w:rPr>
          <w:rFonts w:ascii="Space Mono" w:hAnsi="Space Mono"/>
          <w:color w:val="000000" w:themeColor="text1"/>
          <w:sz w:val="15"/>
          <w:szCs w:val="15"/>
        </w:rPr>
        <w:t>.</w:t>
      </w:r>
      <w:r w:rsidR="00B84744">
        <w:rPr>
          <w:rFonts w:ascii="Space Mono" w:hAnsi="Space Mono"/>
          <w:color w:val="000000" w:themeColor="text1"/>
          <w:sz w:val="15"/>
          <w:szCs w:val="15"/>
        </w:rPr>
        <w:t>1</w:t>
      </w:r>
      <w:r w:rsidR="00B84744" w:rsidRPr="003A1023">
        <w:rPr>
          <w:rFonts w:ascii="Space Mono" w:hAnsi="Space Mono"/>
          <w:color w:val="000000" w:themeColor="text1"/>
          <w:sz w:val="15"/>
          <w:szCs w:val="15"/>
        </w:rPr>
        <w:t>.</w:t>
      </w:r>
      <w:r w:rsidR="00B84744">
        <w:rPr>
          <w:rFonts w:ascii="Space Mono" w:hAnsi="Space Mono"/>
          <w:color w:val="000000" w:themeColor="text1"/>
          <w:sz w:val="15"/>
          <w:szCs w:val="15"/>
        </w:rPr>
        <w:t>100</w:t>
      </w:r>
    </w:p>
    <w:p w:rsidR="001A67AB" w:rsidRPr="001A67AB" w:rsidRDefault="001A67AB" w:rsidP="001A67A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1A67AB">
        <w:rPr>
          <w:rFonts w:ascii="Space Mono" w:hAnsi="Space Mono"/>
          <w:color w:val="000000" w:themeColor="text1"/>
          <w:sz w:val="15"/>
          <w:szCs w:val="15"/>
        </w:rPr>
        <w:t>18 Apr 14:54:20 ntpdate[108001]: adjust time server</w:t>
      </w:r>
      <w:r w:rsidR="00985712">
        <w:rPr>
          <w:rFonts w:ascii="Space Mono" w:hAnsi="Space Mono"/>
          <w:color w:val="000000" w:themeColor="text1"/>
          <w:sz w:val="15"/>
          <w:szCs w:val="15"/>
        </w:rPr>
        <w:t xml:space="preserve"> </w:t>
      </w:r>
      <w:r w:rsidR="00985712" w:rsidRPr="003A1023">
        <w:rPr>
          <w:rFonts w:ascii="Space Mono" w:hAnsi="Space Mono"/>
          <w:color w:val="000000" w:themeColor="text1"/>
          <w:sz w:val="15"/>
          <w:szCs w:val="15"/>
        </w:rPr>
        <w:t>1</w:t>
      </w:r>
      <w:r w:rsidR="00985712">
        <w:rPr>
          <w:rFonts w:ascii="Space Mono" w:hAnsi="Space Mono"/>
          <w:color w:val="000000" w:themeColor="text1"/>
          <w:sz w:val="15"/>
          <w:szCs w:val="15"/>
        </w:rPr>
        <w:t>92</w:t>
      </w:r>
      <w:r w:rsidR="00985712" w:rsidRPr="003A1023">
        <w:rPr>
          <w:rFonts w:ascii="Space Mono" w:hAnsi="Space Mono"/>
          <w:color w:val="000000" w:themeColor="text1"/>
          <w:sz w:val="15"/>
          <w:szCs w:val="15"/>
        </w:rPr>
        <w:t>.1</w:t>
      </w:r>
      <w:r w:rsidR="00985712">
        <w:rPr>
          <w:rFonts w:ascii="Space Mono" w:hAnsi="Space Mono"/>
          <w:color w:val="000000" w:themeColor="text1"/>
          <w:sz w:val="15"/>
          <w:szCs w:val="15"/>
        </w:rPr>
        <w:t>68</w:t>
      </w:r>
      <w:r w:rsidR="00985712" w:rsidRPr="003A1023">
        <w:rPr>
          <w:rFonts w:ascii="Space Mono" w:hAnsi="Space Mono"/>
          <w:color w:val="000000" w:themeColor="text1"/>
          <w:sz w:val="15"/>
          <w:szCs w:val="15"/>
        </w:rPr>
        <w:t>.</w:t>
      </w:r>
      <w:r w:rsidR="00985712">
        <w:rPr>
          <w:rFonts w:ascii="Space Mono" w:hAnsi="Space Mono"/>
          <w:color w:val="000000" w:themeColor="text1"/>
          <w:sz w:val="15"/>
          <w:szCs w:val="15"/>
        </w:rPr>
        <w:t>1</w:t>
      </w:r>
      <w:r w:rsidR="00985712" w:rsidRPr="003A1023">
        <w:rPr>
          <w:rFonts w:ascii="Space Mono" w:hAnsi="Space Mono"/>
          <w:color w:val="000000" w:themeColor="text1"/>
          <w:sz w:val="15"/>
          <w:szCs w:val="15"/>
        </w:rPr>
        <w:t>.</w:t>
      </w:r>
      <w:r w:rsidR="00985712">
        <w:rPr>
          <w:rFonts w:ascii="Space Mono" w:hAnsi="Space Mono"/>
          <w:color w:val="000000" w:themeColor="text1"/>
          <w:sz w:val="15"/>
          <w:szCs w:val="15"/>
        </w:rPr>
        <w:t>100</w:t>
      </w:r>
      <w:r w:rsidRPr="001A67AB">
        <w:rPr>
          <w:rFonts w:ascii="Space Mono" w:hAnsi="Space Mono"/>
          <w:color w:val="000000" w:themeColor="text1"/>
          <w:sz w:val="15"/>
          <w:szCs w:val="15"/>
        </w:rPr>
        <w:t xml:space="preserve"> offset -0.000180 sec</w:t>
      </w:r>
    </w:p>
    <w:p w:rsidR="001A67AB" w:rsidRDefault="001A67AB" w:rsidP="001A67AB">
      <w:pPr>
        <w:kinsoku w:val="0"/>
        <w:wordWrap w:val="0"/>
        <w:autoSpaceDE w:val="0"/>
        <w:autoSpaceDN w:val="0"/>
        <w:ind w:firstLine="420"/>
        <w:jc w:val="left"/>
        <w:rPr>
          <w:color w:val="000000" w:themeColor="text1"/>
        </w:rPr>
      </w:pPr>
    </w:p>
    <w:p w:rsidR="00103A00" w:rsidRDefault="00343BCB" w:rsidP="00C15C35">
      <w:pPr>
        <w:kinsoku w:val="0"/>
        <w:wordWrap w:val="0"/>
        <w:autoSpaceDE w:val="0"/>
        <w:autoSpaceDN w:val="0"/>
        <w:ind w:firstLine="420"/>
        <w:jc w:val="left"/>
        <w:rPr>
          <w:color w:val="000000" w:themeColor="text1"/>
        </w:rPr>
      </w:pPr>
      <w:r>
        <w:rPr>
          <w:rFonts w:hint="eastAsia"/>
          <w:color w:val="000000" w:themeColor="text1"/>
        </w:rPr>
        <w:t>如果这个方法有效，就配置到系统的 crontab 下。</w:t>
      </w:r>
    </w:p>
    <w:p w:rsidR="00343BCB" w:rsidRDefault="00343BCB" w:rsidP="00C15C35">
      <w:pPr>
        <w:kinsoku w:val="0"/>
        <w:wordWrap w:val="0"/>
        <w:autoSpaceDE w:val="0"/>
        <w:autoSpaceDN w:val="0"/>
        <w:ind w:firstLine="420"/>
        <w:jc w:val="left"/>
        <w:rPr>
          <w:color w:val="000000" w:themeColor="text1"/>
        </w:rPr>
      </w:pPr>
    </w:p>
    <w:p w:rsidR="00343BCB" w:rsidRPr="00343BCB" w:rsidRDefault="00343BCB" w:rsidP="00343BC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343BCB">
        <w:rPr>
          <w:rFonts w:ascii="Space Mono" w:hAnsi="Space Mono"/>
          <w:color w:val="000000" w:themeColor="text1"/>
          <w:sz w:val="15"/>
          <w:szCs w:val="15"/>
        </w:rPr>
        <w:t>#</w:t>
      </w:r>
      <w:r w:rsidR="00271EA8">
        <w:rPr>
          <w:rFonts w:ascii="Space Mono" w:hAnsi="Space Mono"/>
          <w:color w:val="000000" w:themeColor="text1"/>
          <w:sz w:val="15"/>
          <w:szCs w:val="15"/>
        </w:rPr>
        <w:t xml:space="preserve"> </w:t>
      </w:r>
      <w:r w:rsidRPr="00343BCB">
        <w:rPr>
          <w:rFonts w:ascii="Space Mono" w:hAnsi="Space Mono"/>
          <w:color w:val="000000" w:themeColor="text1"/>
          <w:sz w:val="15"/>
          <w:szCs w:val="15"/>
        </w:rPr>
        <w:t>crontab -e</w:t>
      </w:r>
    </w:p>
    <w:p w:rsidR="00343BCB" w:rsidRDefault="00343BCB" w:rsidP="00343BC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343BCB">
        <w:rPr>
          <w:rFonts w:ascii="Space Mono" w:hAnsi="Space Mono"/>
          <w:color w:val="000000" w:themeColor="text1"/>
          <w:sz w:val="15"/>
          <w:szCs w:val="15"/>
        </w:rPr>
        <w:t>* * * * * /sbin/ntpdate -u 192.168.1.100 2&gt;&amp;1 1&gt;&gt;/tmp/ntpupdate.log</w:t>
      </w:r>
    </w:p>
    <w:p w:rsidR="00343BCB" w:rsidRPr="00343BCB" w:rsidRDefault="00343BCB" w:rsidP="00343BC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343BCB" w:rsidRDefault="00343BCB" w:rsidP="00343BCB">
      <w:pPr>
        <w:kinsoku w:val="0"/>
        <w:wordWrap w:val="0"/>
        <w:autoSpaceDE w:val="0"/>
        <w:autoSpaceDN w:val="0"/>
        <w:ind w:firstLine="420"/>
        <w:jc w:val="left"/>
        <w:rPr>
          <w:color w:val="000000" w:themeColor="text1"/>
        </w:rPr>
      </w:pPr>
    </w:p>
    <w:p w:rsidR="0007484E" w:rsidRDefault="0007484E" w:rsidP="008036D1">
      <w:pPr>
        <w:pStyle w:val="af6"/>
        <w:numPr>
          <w:ilvl w:val="0"/>
          <w:numId w:val="13"/>
        </w:numPr>
        <w:kinsoku w:val="0"/>
        <w:wordWrap w:val="0"/>
        <w:autoSpaceDE w:val="0"/>
        <w:autoSpaceDN w:val="0"/>
        <w:jc w:val="left"/>
        <w:rPr>
          <w:color w:val="000000" w:themeColor="text1"/>
        </w:rPr>
      </w:pPr>
      <w:r>
        <w:rPr>
          <w:rFonts w:hint="eastAsia"/>
          <w:color w:val="000000" w:themeColor="text1"/>
        </w:rPr>
        <w:t>防火墙规则（可选）</w:t>
      </w:r>
    </w:p>
    <w:p w:rsidR="0007484E" w:rsidRDefault="0007484E" w:rsidP="00343BCB">
      <w:pPr>
        <w:kinsoku w:val="0"/>
        <w:wordWrap w:val="0"/>
        <w:autoSpaceDE w:val="0"/>
        <w:autoSpaceDN w:val="0"/>
        <w:ind w:firstLine="420"/>
        <w:jc w:val="left"/>
        <w:rPr>
          <w:color w:val="000000" w:themeColor="text1"/>
        </w:rPr>
      </w:pPr>
    </w:p>
    <w:p w:rsidR="0007484E" w:rsidRDefault="0007484E" w:rsidP="00343BCB">
      <w:pPr>
        <w:kinsoku w:val="0"/>
        <w:wordWrap w:val="0"/>
        <w:autoSpaceDE w:val="0"/>
        <w:autoSpaceDN w:val="0"/>
        <w:ind w:firstLine="420"/>
        <w:jc w:val="left"/>
        <w:rPr>
          <w:color w:val="000000" w:themeColor="text1"/>
        </w:rPr>
      </w:pPr>
      <w:r>
        <w:rPr>
          <w:rFonts w:hint="eastAsia"/>
          <w:color w:val="000000" w:themeColor="text1"/>
        </w:rPr>
        <w:t>标准化的环境是要关闭防火墙的，如果客户的环境非要开启防火墙，那可以</w:t>
      </w:r>
      <w:r w:rsidR="00DC4165">
        <w:rPr>
          <w:rFonts w:hint="eastAsia"/>
          <w:color w:val="000000" w:themeColor="text1"/>
        </w:rPr>
        <w:t>参照</w:t>
      </w:r>
      <w:r>
        <w:rPr>
          <w:rFonts w:hint="eastAsia"/>
          <w:color w:val="000000" w:themeColor="text1"/>
        </w:rPr>
        <w:t>下面规则放行。</w:t>
      </w:r>
    </w:p>
    <w:p w:rsidR="0007484E" w:rsidRDefault="0007484E" w:rsidP="0007484E">
      <w:pPr>
        <w:kinsoku w:val="0"/>
        <w:wordWrap w:val="0"/>
        <w:autoSpaceDE w:val="0"/>
        <w:autoSpaceDN w:val="0"/>
        <w:ind w:firstLine="420"/>
        <w:jc w:val="left"/>
        <w:rPr>
          <w:color w:val="000000" w:themeColor="text1"/>
        </w:rPr>
      </w:pPr>
    </w:p>
    <w:p w:rsidR="0007484E" w:rsidRPr="00C618B5" w:rsidRDefault="0007484E" w:rsidP="00C618B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618B5">
        <w:rPr>
          <w:rFonts w:ascii="Space Mono" w:hAnsi="Space Mono"/>
          <w:color w:val="000000" w:themeColor="text1"/>
          <w:sz w:val="15"/>
          <w:szCs w:val="15"/>
        </w:rPr>
        <w:t>#</w:t>
      </w:r>
      <w:r w:rsidR="00271EA8">
        <w:rPr>
          <w:rFonts w:ascii="Space Mono" w:hAnsi="Space Mono"/>
          <w:color w:val="000000" w:themeColor="text1"/>
          <w:sz w:val="15"/>
          <w:szCs w:val="15"/>
        </w:rPr>
        <w:t xml:space="preserve"> </w:t>
      </w:r>
      <w:r w:rsidRPr="00C618B5">
        <w:rPr>
          <w:rFonts w:ascii="Space Mono" w:hAnsi="Space Mono"/>
          <w:color w:val="000000" w:themeColor="text1"/>
          <w:sz w:val="15"/>
          <w:szCs w:val="15"/>
        </w:rPr>
        <w:t>iptables –A INPUT –p udp –i eth0 –s 192.168.1.0/16 –dport 123 –j ACCEPT</w:t>
      </w:r>
    </w:p>
    <w:p w:rsidR="0007484E" w:rsidRPr="00C618B5" w:rsidRDefault="0007484E" w:rsidP="00C618B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C618B5">
        <w:rPr>
          <w:rFonts w:ascii="Space Mono" w:hAnsi="Space Mono"/>
          <w:color w:val="000000" w:themeColor="text1"/>
          <w:sz w:val="15"/>
          <w:szCs w:val="15"/>
        </w:rPr>
        <w:t>#</w:t>
      </w:r>
      <w:r w:rsidR="00271EA8">
        <w:rPr>
          <w:rFonts w:ascii="Space Mono" w:hAnsi="Space Mono"/>
          <w:color w:val="000000" w:themeColor="text1"/>
          <w:sz w:val="15"/>
          <w:szCs w:val="15"/>
        </w:rPr>
        <w:t xml:space="preserve"> </w:t>
      </w:r>
      <w:r w:rsidRPr="00C618B5">
        <w:rPr>
          <w:rFonts w:ascii="Space Mono" w:hAnsi="Space Mono"/>
          <w:color w:val="000000" w:themeColor="text1"/>
          <w:sz w:val="15"/>
          <w:szCs w:val="15"/>
        </w:rPr>
        <w:t>systemctl restart ntpd</w:t>
      </w:r>
    </w:p>
    <w:p w:rsidR="00343BCB" w:rsidRPr="00343BCB" w:rsidRDefault="00343BCB" w:rsidP="00343BCB">
      <w:pPr>
        <w:kinsoku w:val="0"/>
        <w:wordWrap w:val="0"/>
        <w:autoSpaceDE w:val="0"/>
        <w:autoSpaceDN w:val="0"/>
        <w:ind w:firstLine="420"/>
        <w:jc w:val="left"/>
        <w:rPr>
          <w:color w:val="000000" w:themeColor="text1"/>
        </w:rPr>
      </w:pPr>
    </w:p>
    <w:p w:rsidR="00DE06F2" w:rsidRPr="00980E08" w:rsidRDefault="00DE06F2" w:rsidP="00980E08">
      <w:pPr>
        <w:kinsoku w:val="0"/>
        <w:wordWrap w:val="0"/>
        <w:autoSpaceDE w:val="0"/>
        <w:autoSpaceDN w:val="0"/>
        <w:ind w:firstLine="420"/>
        <w:jc w:val="left"/>
        <w:rPr>
          <w:color w:val="000000" w:themeColor="text1"/>
        </w:rPr>
      </w:pPr>
    </w:p>
    <w:p w:rsidR="00BB55BA" w:rsidRDefault="00BB55BA" w:rsidP="00DE06F2">
      <w:pPr>
        <w:rPr>
          <w:lang w:val="x-none" w:eastAsia="x-none"/>
        </w:rPr>
      </w:pPr>
    </w:p>
    <w:p w:rsidR="0068204F" w:rsidRDefault="0068204F" w:rsidP="00891E6C">
      <w:pPr>
        <w:pStyle w:val="3"/>
        <w:numPr>
          <w:ilvl w:val="2"/>
          <w:numId w:val="10"/>
        </w:numPr>
        <w:rPr>
          <w:rFonts w:asciiTheme="majorEastAsia" w:eastAsiaTheme="majorEastAsia" w:hAnsiTheme="majorEastAsia"/>
          <w:szCs w:val="28"/>
          <w:lang w:eastAsia="zh-CN"/>
        </w:rPr>
      </w:pPr>
      <w:r>
        <w:rPr>
          <w:rFonts w:asciiTheme="majorEastAsia" w:eastAsiaTheme="majorEastAsia" w:hAnsiTheme="majorEastAsia" w:hint="eastAsia"/>
          <w:szCs w:val="28"/>
          <w:lang w:eastAsia="zh-CN"/>
        </w:rPr>
        <w:lastRenderedPageBreak/>
        <w:t xml:space="preserve">配置好 </w:t>
      </w:r>
      <w:r>
        <w:rPr>
          <w:rFonts w:asciiTheme="majorEastAsia" w:eastAsiaTheme="majorEastAsia" w:hAnsiTheme="majorEastAsia"/>
          <w:szCs w:val="28"/>
          <w:lang w:eastAsia="zh-CN"/>
        </w:rPr>
        <w:t>Y</w:t>
      </w:r>
      <w:r>
        <w:rPr>
          <w:rFonts w:asciiTheme="majorEastAsia" w:eastAsiaTheme="majorEastAsia" w:hAnsiTheme="majorEastAsia" w:hint="eastAsia"/>
          <w:szCs w:val="28"/>
          <w:lang w:eastAsia="zh-CN"/>
        </w:rPr>
        <w:t>um 源。</w:t>
      </w:r>
    </w:p>
    <w:p w:rsidR="00A10002" w:rsidRDefault="00A10002" w:rsidP="00A10002">
      <w:pPr>
        <w:kinsoku w:val="0"/>
        <w:wordWrap w:val="0"/>
        <w:autoSpaceDE w:val="0"/>
        <w:autoSpaceDN w:val="0"/>
        <w:ind w:firstLine="420"/>
        <w:jc w:val="left"/>
        <w:rPr>
          <w:lang w:val="x-none"/>
        </w:rPr>
      </w:pPr>
      <w:r>
        <w:rPr>
          <w:rFonts w:hint="eastAsia"/>
          <w:lang w:val="x-none"/>
        </w:rPr>
        <w:t>请参照 linux 或 centos 方法配置 yum 源。如果没有可用的外部 yum 源，就本地利用光盘文件做一个。具体方法请网上搜索。</w:t>
      </w:r>
    </w:p>
    <w:p w:rsidR="00A10002" w:rsidRDefault="00A10002" w:rsidP="00A10002">
      <w:pPr>
        <w:kinsoku w:val="0"/>
        <w:wordWrap w:val="0"/>
        <w:autoSpaceDE w:val="0"/>
        <w:autoSpaceDN w:val="0"/>
        <w:ind w:firstLine="420"/>
        <w:jc w:val="left"/>
        <w:rPr>
          <w:lang w:val="x-none"/>
        </w:rPr>
      </w:pPr>
    </w:p>
    <w:p w:rsidR="008E1967" w:rsidRDefault="008E1967" w:rsidP="00A10002">
      <w:pPr>
        <w:kinsoku w:val="0"/>
        <w:wordWrap w:val="0"/>
        <w:autoSpaceDE w:val="0"/>
        <w:autoSpaceDN w:val="0"/>
        <w:ind w:firstLine="420"/>
        <w:jc w:val="left"/>
        <w:rPr>
          <w:lang w:val="x-none"/>
        </w:rPr>
      </w:pPr>
    </w:p>
    <w:p w:rsidR="008E1967" w:rsidRDefault="008E1967" w:rsidP="00A10002">
      <w:pPr>
        <w:kinsoku w:val="0"/>
        <w:wordWrap w:val="0"/>
        <w:autoSpaceDE w:val="0"/>
        <w:autoSpaceDN w:val="0"/>
        <w:ind w:firstLine="420"/>
        <w:jc w:val="left"/>
        <w:rPr>
          <w:rFonts w:hint="eastAsia"/>
          <w:lang w:val="x-none"/>
        </w:rPr>
      </w:pPr>
    </w:p>
    <w:p w:rsidR="00C27920" w:rsidRPr="00C27920" w:rsidRDefault="00C27920" w:rsidP="00C27920">
      <w:pPr>
        <w:pStyle w:val="20"/>
        <w:numPr>
          <w:ilvl w:val="1"/>
          <w:numId w:val="10"/>
        </w:numPr>
        <w:rPr>
          <w:rFonts w:asciiTheme="majorEastAsia" w:eastAsiaTheme="majorEastAsia" w:hAnsiTheme="majorEastAsia" w:hint="eastAsia"/>
        </w:rPr>
      </w:pPr>
      <w:r w:rsidRPr="00C27920">
        <w:rPr>
          <w:rFonts w:asciiTheme="majorEastAsia" w:eastAsiaTheme="majorEastAsia" w:hAnsiTheme="majorEastAsia" w:hint="eastAsia"/>
        </w:rPr>
        <w:t>机器初始化（自动做）</w:t>
      </w:r>
    </w:p>
    <w:p w:rsidR="00C27920" w:rsidRPr="00A10002" w:rsidRDefault="00C27920" w:rsidP="00A10002">
      <w:pPr>
        <w:kinsoku w:val="0"/>
        <w:wordWrap w:val="0"/>
        <w:autoSpaceDE w:val="0"/>
        <w:autoSpaceDN w:val="0"/>
        <w:ind w:firstLine="420"/>
        <w:jc w:val="left"/>
        <w:rPr>
          <w:rFonts w:hint="eastAsia"/>
          <w:lang w:val="x-none"/>
        </w:rPr>
      </w:pPr>
    </w:p>
    <w:p w:rsidR="007D724E" w:rsidRDefault="009404F7" w:rsidP="00891E6C">
      <w:pPr>
        <w:pStyle w:val="3"/>
        <w:numPr>
          <w:ilvl w:val="2"/>
          <w:numId w:val="10"/>
        </w:numPr>
        <w:rPr>
          <w:rFonts w:asciiTheme="majorEastAsia" w:eastAsiaTheme="majorEastAsia" w:hAnsiTheme="majorEastAsia"/>
          <w:szCs w:val="28"/>
          <w:lang w:eastAsia="zh-CN"/>
        </w:rPr>
      </w:pPr>
      <w:r>
        <w:rPr>
          <w:rFonts w:asciiTheme="majorEastAsia" w:eastAsiaTheme="majorEastAsia" w:hAnsiTheme="majorEastAsia" w:hint="eastAsia"/>
          <w:szCs w:val="28"/>
          <w:lang w:eastAsia="zh-CN"/>
        </w:rPr>
        <w:t>修改配置文件 clone</w:t>
      </w:r>
      <w:r>
        <w:rPr>
          <w:rFonts w:asciiTheme="majorEastAsia" w:eastAsiaTheme="majorEastAsia" w:hAnsiTheme="majorEastAsia"/>
          <w:szCs w:val="28"/>
          <w:lang w:eastAsia="zh-CN"/>
        </w:rPr>
        <w:t xml:space="preserve">.conf </w:t>
      </w:r>
    </w:p>
    <w:p w:rsidR="009404F7" w:rsidRDefault="00980E08" w:rsidP="00980E08">
      <w:pPr>
        <w:kinsoku w:val="0"/>
        <w:wordWrap w:val="0"/>
        <w:autoSpaceDE w:val="0"/>
        <w:autoSpaceDN w:val="0"/>
        <w:ind w:firstLine="420"/>
        <w:jc w:val="left"/>
        <w:rPr>
          <w:lang w:val="x-none"/>
        </w:rPr>
      </w:pPr>
      <w:r>
        <w:rPr>
          <w:rFonts w:hint="eastAsia"/>
          <w:lang w:val="x-none"/>
        </w:rPr>
        <w:t xml:space="preserve">进入到目录 </w:t>
      </w:r>
      <w:r>
        <w:rPr>
          <w:lang w:val="x-none"/>
        </w:rPr>
        <w:t xml:space="preserve">/root/oceanbase-trail/clonescripts </w:t>
      </w:r>
      <w:r>
        <w:rPr>
          <w:rFonts w:hint="eastAsia"/>
          <w:lang w:val="x-none"/>
        </w:rPr>
        <w:t xml:space="preserve">或 </w:t>
      </w:r>
      <w:r>
        <w:rPr>
          <w:lang w:val="x-none"/>
        </w:rPr>
        <w:t xml:space="preserve">/root/t-oceanbase-antman/clonescripts </w:t>
      </w:r>
      <w:r>
        <w:rPr>
          <w:rFonts w:hint="eastAsia"/>
          <w:lang w:val="x-none"/>
        </w:rPr>
        <w:t>下。这个目录主要是做机器自动化初始化的。</w:t>
      </w:r>
    </w:p>
    <w:p w:rsidR="008735FF" w:rsidRDefault="008735FF" w:rsidP="00980E08">
      <w:pPr>
        <w:kinsoku w:val="0"/>
        <w:wordWrap w:val="0"/>
        <w:autoSpaceDE w:val="0"/>
        <w:autoSpaceDN w:val="0"/>
        <w:ind w:firstLine="420"/>
        <w:jc w:val="left"/>
        <w:rPr>
          <w:lang w:val="x-none"/>
        </w:rPr>
      </w:pPr>
    </w:p>
    <w:p w:rsidR="0062030A" w:rsidRDefault="003C4711" w:rsidP="00980E08">
      <w:pPr>
        <w:kinsoku w:val="0"/>
        <w:wordWrap w:val="0"/>
        <w:autoSpaceDE w:val="0"/>
        <w:autoSpaceDN w:val="0"/>
        <w:ind w:firstLine="420"/>
        <w:jc w:val="left"/>
        <w:rPr>
          <w:lang w:val="x-none"/>
        </w:rPr>
      </w:pPr>
      <w:r>
        <w:rPr>
          <w:rFonts w:hint="eastAsia"/>
          <w:lang w:val="x-none"/>
        </w:rPr>
        <w:t>配置文件：c</w:t>
      </w:r>
      <w:r>
        <w:rPr>
          <w:lang w:val="x-none"/>
        </w:rPr>
        <w:t>lone.conf</w:t>
      </w:r>
    </w:p>
    <w:p w:rsidR="003C4711" w:rsidRDefault="003C4711" w:rsidP="00980E08">
      <w:pPr>
        <w:kinsoku w:val="0"/>
        <w:wordWrap w:val="0"/>
        <w:autoSpaceDE w:val="0"/>
        <w:autoSpaceDN w:val="0"/>
        <w:ind w:firstLine="420"/>
        <w:jc w:val="left"/>
        <w:rPr>
          <w:lang w:val="x-none"/>
        </w:rPr>
      </w:pPr>
    </w:p>
    <w:p w:rsidR="003C4711" w:rsidRPr="001C41B9" w:rsidRDefault="001C41B9" w:rsidP="001C41B9">
      <w:pPr>
        <w:pStyle w:val="af6"/>
        <w:numPr>
          <w:ilvl w:val="0"/>
          <w:numId w:val="18"/>
        </w:numPr>
        <w:kinsoku w:val="0"/>
        <w:wordWrap w:val="0"/>
        <w:autoSpaceDE w:val="0"/>
        <w:autoSpaceDN w:val="0"/>
        <w:jc w:val="left"/>
        <w:rPr>
          <w:lang w:val="x-none"/>
        </w:rPr>
      </w:pPr>
      <w:r w:rsidRPr="001C41B9">
        <w:rPr>
          <w:rFonts w:hint="eastAsia"/>
          <w:lang w:val="x-none"/>
        </w:rPr>
        <w:t>指定机器角色</w:t>
      </w:r>
    </w:p>
    <w:p w:rsidR="001C41B9" w:rsidRDefault="001C41B9" w:rsidP="00980E08">
      <w:pPr>
        <w:kinsoku w:val="0"/>
        <w:wordWrap w:val="0"/>
        <w:autoSpaceDE w:val="0"/>
        <w:autoSpaceDN w:val="0"/>
        <w:ind w:firstLine="420"/>
        <w:jc w:val="left"/>
        <w:rPr>
          <w:lang w:val="x-none"/>
        </w:rPr>
      </w:pPr>
    </w:p>
    <w:p w:rsidR="001C41B9" w:rsidRPr="001C41B9" w:rsidRDefault="001C41B9" w:rsidP="000224A8">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1C41B9">
        <w:rPr>
          <w:rFonts w:ascii="Space Mono" w:hAnsi="Space Mono"/>
          <w:color w:val="000000" w:themeColor="text1"/>
          <w:sz w:val="15"/>
          <w:szCs w:val="15"/>
        </w:rPr>
        <w:t>## machine role, value could be ob, ocp or obbackup</w:t>
      </w:r>
      <w:r w:rsidRPr="001C41B9">
        <w:rPr>
          <w:rFonts w:ascii="Space Mono" w:hAnsi="Space Mono"/>
          <w:color w:val="000000" w:themeColor="text1"/>
          <w:sz w:val="15"/>
          <w:szCs w:val="15"/>
        </w:rPr>
        <w:br/>
        <w:t>machineRole=ocp</w:t>
      </w:r>
    </w:p>
    <w:p w:rsidR="001C41B9" w:rsidRDefault="001C41B9" w:rsidP="00980E08">
      <w:pPr>
        <w:kinsoku w:val="0"/>
        <w:wordWrap w:val="0"/>
        <w:autoSpaceDE w:val="0"/>
        <w:autoSpaceDN w:val="0"/>
        <w:ind w:firstLine="420"/>
        <w:jc w:val="left"/>
      </w:pPr>
    </w:p>
    <w:p w:rsidR="001C41B9" w:rsidRDefault="001C41B9" w:rsidP="00980E08">
      <w:pPr>
        <w:kinsoku w:val="0"/>
        <w:wordWrap w:val="0"/>
        <w:autoSpaceDE w:val="0"/>
        <w:autoSpaceDN w:val="0"/>
        <w:ind w:firstLine="420"/>
        <w:jc w:val="left"/>
      </w:pPr>
    </w:p>
    <w:p w:rsidR="001C41B9" w:rsidRPr="001C41B9" w:rsidRDefault="001C41B9" w:rsidP="00AE4E51">
      <w:pPr>
        <w:numPr>
          <w:ilvl w:val="0"/>
          <w:numId w:val="20"/>
        </w:numPr>
        <w:kinsoku w:val="0"/>
        <w:wordWrap w:val="0"/>
        <w:autoSpaceDE w:val="0"/>
        <w:autoSpaceDN w:val="0"/>
        <w:jc w:val="left"/>
      </w:pPr>
      <w:r w:rsidRPr="001C41B9">
        <w:t>ocp : 这是OCP机器，会初始化/docker、/data/1、/data/log1、/home(可选) 目录。</w:t>
      </w:r>
    </w:p>
    <w:p w:rsidR="001C41B9" w:rsidRPr="001C41B9" w:rsidRDefault="001C41B9" w:rsidP="00AE4E51">
      <w:pPr>
        <w:numPr>
          <w:ilvl w:val="0"/>
          <w:numId w:val="20"/>
        </w:numPr>
        <w:kinsoku w:val="0"/>
        <w:wordWrap w:val="0"/>
        <w:autoSpaceDE w:val="0"/>
        <w:autoSpaceDN w:val="0"/>
        <w:jc w:val="left"/>
      </w:pPr>
      <w:r w:rsidRPr="001C41B9">
        <w:t>ob : 这是OB机器，不会初始化/docker目录，会初始化/data/1、/data/log1、/home(可选) 目录。</w:t>
      </w:r>
    </w:p>
    <w:p w:rsidR="001C41B9" w:rsidRPr="001C41B9" w:rsidRDefault="001C41B9" w:rsidP="00AE4E51">
      <w:pPr>
        <w:numPr>
          <w:ilvl w:val="0"/>
          <w:numId w:val="20"/>
        </w:numPr>
        <w:kinsoku w:val="0"/>
        <w:wordWrap w:val="0"/>
        <w:autoSpaceDE w:val="0"/>
        <w:autoSpaceDN w:val="0"/>
        <w:jc w:val="left"/>
      </w:pPr>
      <w:r w:rsidRPr="001C41B9">
        <w:t>obbackup ：这是备份机器，备份以后单独介绍。</w:t>
      </w:r>
    </w:p>
    <w:p w:rsidR="001C41B9" w:rsidRDefault="001C41B9" w:rsidP="00980E08">
      <w:pPr>
        <w:kinsoku w:val="0"/>
        <w:wordWrap w:val="0"/>
        <w:autoSpaceDE w:val="0"/>
        <w:autoSpaceDN w:val="0"/>
        <w:ind w:firstLine="420"/>
        <w:jc w:val="left"/>
      </w:pPr>
    </w:p>
    <w:p w:rsidR="003E5A18" w:rsidRPr="003E5A18" w:rsidRDefault="003E5A18" w:rsidP="003E5A18">
      <w:pPr>
        <w:pStyle w:val="af6"/>
        <w:numPr>
          <w:ilvl w:val="0"/>
          <w:numId w:val="18"/>
        </w:numPr>
        <w:kinsoku w:val="0"/>
        <w:wordWrap w:val="0"/>
        <w:autoSpaceDE w:val="0"/>
        <w:autoSpaceDN w:val="0"/>
        <w:jc w:val="left"/>
        <w:rPr>
          <w:lang w:val="x-none"/>
        </w:rPr>
      </w:pPr>
      <w:r w:rsidRPr="003E5A18">
        <w:rPr>
          <w:lang w:val="x-none"/>
        </w:rPr>
        <w:t>磁盘分区配置</w:t>
      </w:r>
      <w:r w:rsidRPr="003E5A18">
        <w:rPr>
          <w:lang w:val="x-none"/>
        </w:rPr>
        <w:t>(</w:t>
      </w:r>
      <w:r w:rsidRPr="003E5A18">
        <w:rPr>
          <w:lang w:val="x-none"/>
        </w:rPr>
        <w:t>可选</w:t>
      </w:r>
      <w:r w:rsidRPr="003E5A18">
        <w:rPr>
          <w:lang w:val="x-none"/>
        </w:rPr>
        <w:t>)</w:t>
      </w:r>
    </w:p>
    <w:p w:rsidR="003E5A18" w:rsidRDefault="003E5A18" w:rsidP="00980E08">
      <w:pPr>
        <w:kinsoku w:val="0"/>
        <w:wordWrap w:val="0"/>
        <w:autoSpaceDE w:val="0"/>
        <w:autoSpaceDN w:val="0"/>
        <w:ind w:firstLine="420"/>
        <w:jc w:val="left"/>
      </w:pPr>
    </w:p>
    <w:p w:rsidR="003E5A18" w:rsidRPr="003E5A18" w:rsidRDefault="003E5A18" w:rsidP="003E5A18">
      <w:pPr>
        <w:kinsoku w:val="0"/>
        <w:wordWrap w:val="0"/>
        <w:autoSpaceDE w:val="0"/>
        <w:autoSpaceDN w:val="0"/>
        <w:ind w:firstLine="420"/>
        <w:jc w:val="left"/>
      </w:pPr>
      <w:r w:rsidRPr="003E5A18">
        <w:t>分区配置主要是为了针对不同机型创建上面相应的目录。客户机型千差万别，这里的配置和方法不一定适用所有的机型。客户可以针对本机磁盘特点自行分区创建相关目录。</w:t>
      </w:r>
    </w:p>
    <w:p w:rsidR="0062624D" w:rsidRDefault="0062624D" w:rsidP="003E5A18">
      <w:pPr>
        <w:kinsoku w:val="0"/>
        <w:wordWrap w:val="0"/>
        <w:autoSpaceDE w:val="0"/>
        <w:autoSpaceDN w:val="0"/>
        <w:ind w:firstLine="420"/>
        <w:jc w:val="left"/>
      </w:pPr>
    </w:p>
    <w:p w:rsidR="003E5A18" w:rsidRPr="003E5A18" w:rsidRDefault="003E5A18" w:rsidP="0062624D">
      <w:pPr>
        <w:shd w:val="clear" w:color="auto" w:fill="BFBFBF" w:themeFill="background1" w:themeFillShade="BF"/>
        <w:kinsoku w:val="0"/>
        <w:wordWrap w:val="0"/>
        <w:autoSpaceDE w:val="0"/>
        <w:autoSpaceDN w:val="0"/>
        <w:spacing w:line="0" w:lineRule="atLeast"/>
        <w:jc w:val="left"/>
      </w:pPr>
      <w:r w:rsidRPr="003E5A18">
        <w:rPr>
          <w:rFonts w:ascii="Space Mono" w:hAnsi="Space Mono"/>
          <w:color w:val="000000" w:themeColor="text1"/>
          <w:sz w:val="15"/>
          <w:szCs w:val="15"/>
        </w:rPr>
        <w:t>## part disk mode, value either lvm or parted</w:t>
      </w:r>
      <w:r w:rsidRPr="003E5A18">
        <w:rPr>
          <w:rFonts w:ascii="Space Mono" w:hAnsi="Space Mono"/>
          <w:color w:val="000000" w:themeColor="text1"/>
          <w:sz w:val="15"/>
          <w:szCs w:val="15"/>
        </w:rPr>
        <w:br/>
        <w:t>diskPartMode=lvm</w:t>
      </w:r>
      <w:r w:rsidRPr="003E5A18">
        <w:br/>
      </w:r>
    </w:p>
    <w:p w:rsidR="003E5A18" w:rsidRPr="003E5A18" w:rsidRDefault="003E5A18" w:rsidP="003E5A18">
      <w:pPr>
        <w:kinsoku w:val="0"/>
        <w:wordWrap w:val="0"/>
        <w:autoSpaceDE w:val="0"/>
        <w:autoSpaceDN w:val="0"/>
        <w:ind w:firstLine="420"/>
        <w:jc w:val="left"/>
      </w:pPr>
      <w:r w:rsidRPr="003E5A18">
        <w:t>设置分区方式，目前有两种：</w:t>
      </w:r>
    </w:p>
    <w:p w:rsidR="003E5A18" w:rsidRPr="003E5A18" w:rsidRDefault="003E5A18" w:rsidP="00D15B83">
      <w:pPr>
        <w:numPr>
          <w:ilvl w:val="0"/>
          <w:numId w:val="23"/>
        </w:numPr>
        <w:kinsoku w:val="0"/>
        <w:wordWrap w:val="0"/>
        <w:autoSpaceDE w:val="0"/>
        <w:autoSpaceDN w:val="0"/>
        <w:jc w:val="left"/>
      </w:pPr>
      <w:r w:rsidRPr="003E5A18">
        <w:t>lvm ：使用lvm相关命令，将多盘聚合到一个VG里，然后划分出多个LV，包含数据目录、日志目录、HOME目录(可选，由参数决定)、Docker目录(可选，由参数决定)。建议用lvm。</w:t>
      </w:r>
    </w:p>
    <w:p w:rsidR="003E5A18" w:rsidRPr="003E5A18" w:rsidRDefault="003E5A18" w:rsidP="00D15B83">
      <w:pPr>
        <w:numPr>
          <w:ilvl w:val="0"/>
          <w:numId w:val="23"/>
        </w:numPr>
        <w:kinsoku w:val="0"/>
        <w:wordWrap w:val="0"/>
        <w:autoSpaceDE w:val="0"/>
        <w:autoSpaceDN w:val="0"/>
        <w:jc w:val="left"/>
      </w:pPr>
      <w:r w:rsidRPr="003E5A18">
        <w:t>parted ：使用parted命令，对一个大盘做划分，分出多个裸设备用于数据目录、日志目录、HOME目录(可选，由参数决定)、Docker目录(可选，由参数决定)。</w:t>
      </w:r>
    </w:p>
    <w:p w:rsidR="003E5A18" w:rsidRPr="003E5A18" w:rsidRDefault="003E5A18" w:rsidP="003E5A18">
      <w:pPr>
        <w:kinsoku w:val="0"/>
        <w:wordWrap w:val="0"/>
        <w:autoSpaceDE w:val="0"/>
        <w:autoSpaceDN w:val="0"/>
        <w:ind w:firstLine="420"/>
        <w:jc w:val="left"/>
      </w:pPr>
    </w:p>
    <w:p w:rsidR="003E5A18" w:rsidRPr="003E5A18" w:rsidRDefault="003E5A18" w:rsidP="003E5A18">
      <w:pPr>
        <w:kinsoku w:val="0"/>
        <w:wordWrap w:val="0"/>
        <w:autoSpaceDE w:val="0"/>
        <w:autoSpaceDN w:val="0"/>
        <w:ind w:firstLine="420"/>
        <w:jc w:val="left"/>
      </w:pPr>
      <w:r w:rsidRPr="003E5A18">
        <w:t>关于目录部分，lvm和parted都分别有对应的配置文件部分定义各个目录的大小。</w:t>
      </w:r>
    </w:p>
    <w:p w:rsidR="003E5A18" w:rsidRPr="003E5A18" w:rsidRDefault="003E5A18" w:rsidP="003E5A18">
      <w:pPr>
        <w:kinsoku w:val="0"/>
        <w:wordWrap w:val="0"/>
        <w:autoSpaceDE w:val="0"/>
        <w:autoSpaceDN w:val="0"/>
        <w:ind w:firstLine="420"/>
        <w:jc w:val="left"/>
      </w:pPr>
      <w:r w:rsidRPr="003E5A18">
        <w:t>这里有几个注意点：</w:t>
      </w:r>
    </w:p>
    <w:p w:rsidR="003E5A18" w:rsidRPr="003E5A18" w:rsidRDefault="003E5A18" w:rsidP="00D15B83">
      <w:pPr>
        <w:numPr>
          <w:ilvl w:val="0"/>
          <w:numId w:val="24"/>
        </w:numPr>
        <w:kinsoku w:val="0"/>
        <w:wordWrap w:val="0"/>
        <w:autoSpaceDE w:val="0"/>
        <w:autoSpaceDN w:val="0"/>
        <w:jc w:val="left"/>
      </w:pPr>
      <w:r w:rsidRPr="003E5A18">
        <w:lastRenderedPageBreak/>
        <w:t>日志目录主要是存放事务日志，大小建议内存大小的3到4倍，尤其是要做性能测试的前提下。如果机器资源不好，只是看看OB的功能，这个日志目录大小可以是内存的2倍左右。</w:t>
      </w:r>
    </w:p>
    <w:p w:rsidR="003E5A18" w:rsidRPr="003E5A18" w:rsidRDefault="003E5A18" w:rsidP="00D15B83">
      <w:pPr>
        <w:numPr>
          <w:ilvl w:val="0"/>
          <w:numId w:val="24"/>
        </w:numPr>
        <w:kinsoku w:val="0"/>
        <w:wordWrap w:val="0"/>
        <w:autoSpaceDE w:val="0"/>
        <w:autoSpaceDN w:val="0"/>
        <w:jc w:val="left"/>
      </w:pPr>
      <w:r w:rsidRPr="003E5A18">
        <w:t>数据目录和日志目录强烈建议是不同的LV或者裸设备，即不能共用同一个文件系统。如果条件有限机器只有一块大盘并且还被操作系统用了，那就不能执行磁盘分区命令</w:t>
      </w:r>
      <w:r w:rsidR="003000E9">
        <w:rPr>
          <w:rFonts w:hint="eastAsia"/>
        </w:rPr>
        <w:t>，</w:t>
      </w:r>
      <w:r w:rsidR="003000E9" w:rsidRPr="003000E9">
        <w:rPr>
          <w:rFonts w:hint="eastAsia"/>
          <w:b/>
          <w:bCs/>
        </w:rPr>
        <w:t>而是</w:t>
      </w:r>
      <w:r w:rsidRPr="003E5A18">
        <w:rPr>
          <w:b/>
          <w:bCs/>
        </w:rPr>
        <w:t>需要手动创建相关目录</w:t>
      </w:r>
      <w:r w:rsidRPr="003E5A18">
        <w:t>。</w:t>
      </w:r>
    </w:p>
    <w:p w:rsidR="003E5A18" w:rsidRPr="003E5A18" w:rsidRDefault="003E5A18" w:rsidP="003E5A18">
      <w:pPr>
        <w:kinsoku w:val="0"/>
        <w:wordWrap w:val="0"/>
        <w:autoSpaceDE w:val="0"/>
        <w:autoSpaceDN w:val="0"/>
        <w:ind w:firstLine="420"/>
        <w:jc w:val="left"/>
      </w:pPr>
    </w:p>
    <w:p w:rsidR="003E5A18" w:rsidRDefault="003E5A18" w:rsidP="003E5A18">
      <w:pPr>
        <w:kinsoku w:val="0"/>
        <w:wordWrap w:val="0"/>
        <w:autoSpaceDE w:val="0"/>
        <w:autoSpaceDN w:val="0"/>
        <w:ind w:firstLine="420"/>
        <w:jc w:val="left"/>
      </w:pPr>
      <w:r w:rsidRPr="003E5A18">
        <w:t>通常建议使用lvm分区方便些。</w:t>
      </w:r>
    </w:p>
    <w:p w:rsidR="00E41492" w:rsidRPr="003E5A18" w:rsidRDefault="00E41492" w:rsidP="003E5A18">
      <w:pPr>
        <w:kinsoku w:val="0"/>
        <w:wordWrap w:val="0"/>
        <w:autoSpaceDE w:val="0"/>
        <w:autoSpaceDN w:val="0"/>
        <w:ind w:firstLine="420"/>
        <w:jc w:val="left"/>
      </w:pPr>
    </w:p>
    <w:p w:rsidR="00975E91" w:rsidRDefault="003E5A18" w:rsidP="00E41492">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3E5A18">
        <w:rPr>
          <w:rFonts w:ascii="Space Mono" w:hAnsi="Space Mono"/>
          <w:color w:val="000000" w:themeColor="text1"/>
          <w:sz w:val="15"/>
          <w:szCs w:val="15"/>
        </w:rPr>
        <w:t>############ lvm settings begin ###################</w:t>
      </w:r>
      <w:r w:rsidRPr="003E5A18">
        <w:rPr>
          <w:rFonts w:ascii="Space Mono" w:hAnsi="Space Mono"/>
          <w:color w:val="000000" w:themeColor="text1"/>
          <w:sz w:val="15"/>
          <w:szCs w:val="15"/>
        </w:rPr>
        <w:br/>
        <w:t>## could be partition or device name</w:t>
      </w:r>
    </w:p>
    <w:p w:rsidR="003E5A18" w:rsidRDefault="003E5A18" w:rsidP="00E41492">
      <w:pPr>
        <w:shd w:val="clear" w:color="auto" w:fill="BFBFBF" w:themeFill="background1" w:themeFillShade="BF"/>
        <w:kinsoku w:val="0"/>
        <w:wordWrap w:val="0"/>
        <w:autoSpaceDE w:val="0"/>
        <w:autoSpaceDN w:val="0"/>
        <w:spacing w:line="0" w:lineRule="atLeast"/>
        <w:jc w:val="left"/>
      </w:pPr>
      <w:r w:rsidRPr="003E5A18">
        <w:rPr>
          <w:rFonts w:ascii="Space Mono" w:hAnsi="Space Mono"/>
          <w:color w:val="000000" w:themeColor="text1"/>
          <w:sz w:val="15"/>
          <w:szCs w:val="15"/>
        </w:rPr>
        <w:t>devArray=</w:t>
      </w:r>
      <w:r w:rsidR="00EB0ADF">
        <w:rPr>
          <w:rFonts w:ascii="Space Mono" w:hAnsi="Space Mono"/>
          <w:color w:val="000000" w:themeColor="text1"/>
          <w:sz w:val="15"/>
          <w:szCs w:val="15"/>
        </w:rPr>
        <w:t>(</w:t>
      </w:r>
      <w:r w:rsidRPr="003E5A18">
        <w:rPr>
          <w:rFonts w:ascii="Space Mono" w:hAnsi="Space Mono" w:hint="eastAsia"/>
          <w:color w:val="000000" w:themeColor="text1"/>
          <w:sz w:val="15"/>
          <w:szCs w:val="15"/>
        </w:rPr>
        <w:t>s</w:t>
      </w:r>
      <w:r w:rsidRPr="003E5A18">
        <w:rPr>
          <w:rFonts w:ascii="Space Mono" w:hAnsi="Space Mono"/>
          <w:color w:val="000000" w:themeColor="text1"/>
          <w:sz w:val="15"/>
          <w:szCs w:val="15"/>
        </w:rPr>
        <w:t>db sdc sdd sde sdf sdg sdh sdi sdj sdk sdl)</w:t>
      </w:r>
    </w:p>
    <w:p w:rsidR="00975E91" w:rsidRPr="003E5A18" w:rsidRDefault="00975E91" w:rsidP="00E41492">
      <w:pPr>
        <w:shd w:val="clear" w:color="auto" w:fill="BFBFBF" w:themeFill="background1" w:themeFillShade="BF"/>
        <w:kinsoku w:val="0"/>
        <w:wordWrap w:val="0"/>
        <w:autoSpaceDE w:val="0"/>
        <w:autoSpaceDN w:val="0"/>
        <w:spacing w:line="0" w:lineRule="atLeast"/>
        <w:jc w:val="left"/>
      </w:pPr>
    </w:p>
    <w:p w:rsidR="004847F9" w:rsidRDefault="004847F9" w:rsidP="003E5A18">
      <w:pPr>
        <w:kinsoku w:val="0"/>
        <w:wordWrap w:val="0"/>
        <w:autoSpaceDE w:val="0"/>
        <w:autoSpaceDN w:val="0"/>
        <w:ind w:firstLine="420"/>
        <w:jc w:val="left"/>
      </w:pPr>
    </w:p>
    <w:p w:rsidR="003E5A18" w:rsidRPr="003E5A18" w:rsidRDefault="003E5A18" w:rsidP="003E5A18">
      <w:pPr>
        <w:kinsoku w:val="0"/>
        <w:wordWrap w:val="0"/>
        <w:autoSpaceDE w:val="0"/>
        <w:autoSpaceDN w:val="0"/>
        <w:ind w:firstLine="420"/>
        <w:jc w:val="left"/>
      </w:pPr>
      <w:r w:rsidRPr="003E5A18">
        <w:t>这是设置多盘的正确方式。这些值取自命令pvs里列出来未使用的PV。</w:t>
      </w:r>
      <w:r w:rsidR="000A3ABF">
        <w:rPr>
          <w:rFonts w:hint="eastAsia"/>
        </w:rPr>
        <w:t xml:space="preserve">至少要有一个独立的未使用的 </w:t>
      </w:r>
      <w:r w:rsidR="000A3ABF">
        <w:t xml:space="preserve">PV </w:t>
      </w:r>
      <w:r w:rsidR="000A3ABF">
        <w:rPr>
          <w:rFonts w:hint="eastAsia"/>
        </w:rPr>
        <w:t>。</w:t>
      </w:r>
    </w:p>
    <w:p w:rsidR="003E5A18" w:rsidRDefault="003E5A18" w:rsidP="00980E08">
      <w:pPr>
        <w:kinsoku w:val="0"/>
        <w:wordWrap w:val="0"/>
        <w:autoSpaceDE w:val="0"/>
        <w:autoSpaceDN w:val="0"/>
        <w:ind w:firstLine="420"/>
        <w:jc w:val="left"/>
      </w:pPr>
    </w:p>
    <w:p w:rsidR="00975E91" w:rsidRDefault="00FB52E9" w:rsidP="00975E91">
      <w:pPr>
        <w:pStyle w:val="af6"/>
        <w:numPr>
          <w:ilvl w:val="0"/>
          <w:numId w:val="18"/>
        </w:numPr>
        <w:kinsoku w:val="0"/>
        <w:wordWrap w:val="0"/>
        <w:autoSpaceDE w:val="0"/>
        <w:autoSpaceDN w:val="0"/>
        <w:jc w:val="left"/>
        <w:rPr>
          <w:lang w:val="x-none"/>
        </w:rPr>
      </w:pPr>
      <w:r w:rsidRPr="00FB52E9">
        <w:rPr>
          <w:lang w:val="x-none"/>
        </w:rPr>
        <w:t>操作系统类型</w:t>
      </w:r>
    </w:p>
    <w:p w:rsidR="00975E91" w:rsidRDefault="00975E91" w:rsidP="00975E91">
      <w:pPr>
        <w:pStyle w:val="af6"/>
        <w:kinsoku w:val="0"/>
        <w:wordWrap w:val="0"/>
        <w:autoSpaceDE w:val="0"/>
        <w:autoSpaceDN w:val="0"/>
        <w:ind w:left="840" w:firstLine="0"/>
        <w:jc w:val="left"/>
        <w:rPr>
          <w:lang w:val="x-none"/>
        </w:rPr>
      </w:pPr>
    </w:p>
    <w:p w:rsidR="00975E91" w:rsidRDefault="00FB52E9" w:rsidP="00975E91">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975E91">
        <w:rPr>
          <w:rFonts w:ascii="Space Mono" w:hAnsi="Space Mono"/>
          <w:color w:val="000000" w:themeColor="text1"/>
          <w:sz w:val="15"/>
          <w:szCs w:val="15"/>
        </w:rPr>
        <w:t>## os, option support centos, alios and redhat</w:t>
      </w:r>
    </w:p>
    <w:p w:rsidR="00FB52E9" w:rsidRDefault="00FB52E9" w:rsidP="00975E91">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975E91">
        <w:rPr>
          <w:rFonts w:ascii="Space Mono" w:hAnsi="Space Mono"/>
          <w:color w:val="000000" w:themeColor="text1"/>
          <w:sz w:val="15"/>
          <w:szCs w:val="15"/>
        </w:rPr>
        <w:t>os=alios</w:t>
      </w:r>
    </w:p>
    <w:p w:rsidR="00975E91" w:rsidRPr="00975E91" w:rsidRDefault="00975E91" w:rsidP="00975E91">
      <w:pPr>
        <w:pStyle w:val="af6"/>
        <w:kinsoku w:val="0"/>
        <w:wordWrap w:val="0"/>
        <w:autoSpaceDE w:val="0"/>
        <w:autoSpaceDN w:val="0"/>
        <w:ind w:firstLine="0"/>
        <w:jc w:val="left"/>
        <w:rPr>
          <w:lang w:val="x-none"/>
        </w:rPr>
      </w:pPr>
    </w:p>
    <w:p w:rsidR="00FB52E9" w:rsidRPr="00FB52E9" w:rsidRDefault="00FB52E9" w:rsidP="00FB52E9">
      <w:pPr>
        <w:kinsoku w:val="0"/>
        <w:wordWrap w:val="0"/>
        <w:autoSpaceDE w:val="0"/>
        <w:autoSpaceDN w:val="0"/>
        <w:ind w:firstLine="420"/>
        <w:jc w:val="left"/>
      </w:pPr>
      <w:r w:rsidRPr="00FB52E9">
        <w:t>操作系统类型，外部客户机型一般选择centos或redhat。</w:t>
      </w:r>
    </w:p>
    <w:p w:rsidR="00FB52E9" w:rsidRPr="00FB52E9" w:rsidRDefault="00FB52E9" w:rsidP="00FB52E9">
      <w:pPr>
        <w:kinsoku w:val="0"/>
        <w:wordWrap w:val="0"/>
        <w:autoSpaceDE w:val="0"/>
        <w:autoSpaceDN w:val="0"/>
        <w:ind w:firstLine="420"/>
        <w:jc w:val="left"/>
      </w:pPr>
      <w:r w:rsidRPr="00FB52E9">
        <w:t>这个主要是为了安装软件包时选择对应操作系统类型的软件包用。不过安装脚本并没有包含全部的软件包文件，还需要依赖客户机的</w:t>
      </w:r>
      <w:r w:rsidR="00975E91">
        <w:rPr>
          <w:rFonts w:hint="eastAsia"/>
        </w:rPr>
        <w:t xml:space="preserve"> </w:t>
      </w:r>
      <w:r w:rsidRPr="00FB52E9">
        <w:t>yum install命令。</w:t>
      </w:r>
    </w:p>
    <w:p w:rsidR="00FB52E9" w:rsidRDefault="00FB52E9" w:rsidP="00FB52E9">
      <w:pPr>
        <w:kinsoku w:val="0"/>
        <w:wordWrap w:val="0"/>
        <w:autoSpaceDE w:val="0"/>
        <w:autoSpaceDN w:val="0"/>
        <w:ind w:firstLine="420"/>
        <w:jc w:val="left"/>
      </w:pPr>
      <w:r w:rsidRPr="00FB52E9">
        <w:t>所以建议客户机器所有机器都配置好YUM源。如果没有远程的可以做一个本地的</w:t>
      </w:r>
      <w:r w:rsidR="00EE3DCE">
        <w:rPr>
          <w:rFonts w:hint="eastAsia"/>
        </w:rPr>
        <w:t xml:space="preserve"> </w:t>
      </w:r>
      <w:r w:rsidRPr="00FB52E9">
        <w:t>YUM</w:t>
      </w:r>
      <w:r w:rsidR="00EE3DCE">
        <w:t xml:space="preserve"> </w:t>
      </w:r>
      <w:r w:rsidRPr="00FB52E9">
        <w:t>源指向光盘镜像文件。</w:t>
      </w:r>
    </w:p>
    <w:p w:rsidR="007D7202" w:rsidRPr="00FB52E9" w:rsidRDefault="007D7202" w:rsidP="00FB52E9">
      <w:pPr>
        <w:kinsoku w:val="0"/>
        <w:wordWrap w:val="0"/>
        <w:autoSpaceDE w:val="0"/>
        <w:autoSpaceDN w:val="0"/>
        <w:ind w:firstLine="420"/>
        <w:jc w:val="left"/>
      </w:pPr>
    </w:p>
    <w:p w:rsidR="00FB52E9" w:rsidRPr="00FB52E9" w:rsidRDefault="00FB52E9" w:rsidP="007D7202">
      <w:pPr>
        <w:pStyle w:val="af6"/>
        <w:numPr>
          <w:ilvl w:val="0"/>
          <w:numId w:val="18"/>
        </w:numPr>
        <w:kinsoku w:val="0"/>
        <w:wordWrap w:val="0"/>
        <w:autoSpaceDE w:val="0"/>
        <w:autoSpaceDN w:val="0"/>
        <w:jc w:val="left"/>
        <w:rPr>
          <w:lang w:val="x-none"/>
        </w:rPr>
      </w:pPr>
      <w:r w:rsidRPr="00FB52E9">
        <w:rPr>
          <w:lang w:val="x-none"/>
        </w:rPr>
        <w:t>Home</w:t>
      </w:r>
      <w:r w:rsidRPr="00FB52E9">
        <w:rPr>
          <w:lang w:val="x-none"/>
        </w:rPr>
        <w:t>目录</w:t>
      </w:r>
    </w:p>
    <w:p w:rsidR="007D7202" w:rsidRDefault="007D7202" w:rsidP="00FB52E9">
      <w:pPr>
        <w:kinsoku w:val="0"/>
        <w:wordWrap w:val="0"/>
        <w:autoSpaceDE w:val="0"/>
        <w:autoSpaceDN w:val="0"/>
        <w:ind w:firstLine="420"/>
        <w:jc w:val="left"/>
      </w:pPr>
    </w:p>
    <w:p w:rsidR="00FB52E9" w:rsidRPr="00FB52E9" w:rsidRDefault="00FB52E9" w:rsidP="00FB52E9">
      <w:pPr>
        <w:kinsoku w:val="0"/>
        <w:wordWrap w:val="0"/>
        <w:autoSpaceDE w:val="0"/>
        <w:autoSpaceDN w:val="0"/>
        <w:ind w:firstLine="420"/>
        <w:jc w:val="left"/>
      </w:pPr>
      <w:r w:rsidRPr="00FB52E9">
        <w:t>OCP、OB以及备份软件等都会安装在admin用户下，使用admin的默认目录</w:t>
      </w:r>
      <w:r w:rsidR="008969E0">
        <w:rPr>
          <w:rFonts w:hint="eastAsia"/>
        </w:rPr>
        <w:t xml:space="preserve"> </w:t>
      </w:r>
      <w:r w:rsidRPr="00FB52E9">
        <w:t>/home/admin。尤其是OB的运行日志(observer.log</w:t>
      </w:r>
      <w:r w:rsidR="008969E0">
        <w:t xml:space="preserve"> </w:t>
      </w:r>
      <w:r w:rsidRPr="00FB52E9">
        <w:t>和</w:t>
      </w:r>
      <w:r w:rsidR="008969E0">
        <w:rPr>
          <w:rFonts w:hint="eastAsia"/>
        </w:rPr>
        <w:t xml:space="preserve"> </w:t>
      </w:r>
      <w:r w:rsidRPr="00FB52E9">
        <w:t>rootservice.log</w:t>
      </w:r>
      <w:r w:rsidR="008969E0">
        <w:t xml:space="preserve"> </w:t>
      </w:r>
      <w:r w:rsidRPr="00FB52E9">
        <w:t>等)都会在</w:t>
      </w:r>
      <w:r w:rsidR="008969E0">
        <w:rPr>
          <w:rFonts w:hint="eastAsia"/>
        </w:rPr>
        <w:t xml:space="preserve"> </w:t>
      </w:r>
      <w:r w:rsidRPr="00FB52E9">
        <w:t>/home/admin</w:t>
      </w:r>
      <w:r w:rsidR="008969E0">
        <w:t xml:space="preserve"> </w:t>
      </w:r>
      <w:r w:rsidRPr="00FB52E9">
        <w:t>目录下。所以</w:t>
      </w:r>
      <w:r w:rsidR="008969E0">
        <w:rPr>
          <w:rFonts w:hint="eastAsia"/>
        </w:rPr>
        <w:t xml:space="preserve"> </w:t>
      </w:r>
      <w:r w:rsidRPr="00FB52E9">
        <w:t>/home</w:t>
      </w:r>
      <w:r w:rsidR="008969E0">
        <w:t xml:space="preserve"> </w:t>
      </w:r>
      <w:r w:rsidRPr="00FB52E9">
        <w:t>分区的空间建议在100G以上。测试环境可以小一些，但是如果很少的话，要时刻留意空间耗尽。OB的运行日志默认日志级别都是INFO级别，日志增长非常快。</w:t>
      </w:r>
    </w:p>
    <w:p w:rsidR="00975E91" w:rsidRDefault="00975E91" w:rsidP="00FB52E9">
      <w:pPr>
        <w:kinsoku w:val="0"/>
        <w:wordWrap w:val="0"/>
        <w:autoSpaceDE w:val="0"/>
        <w:autoSpaceDN w:val="0"/>
        <w:ind w:firstLine="420"/>
        <w:jc w:val="left"/>
      </w:pPr>
    </w:p>
    <w:p w:rsidR="001C6DB5" w:rsidRPr="001C6DB5" w:rsidRDefault="00FB52E9" w:rsidP="001C6DB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B52E9">
        <w:rPr>
          <w:rFonts w:ascii="Space Mono" w:hAnsi="Space Mono"/>
          <w:color w:val="000000" w:themeColor="text1"/>
          <w:sz w:val="15"/>
          <w:szCs w:val="15"/>
        </w:rPr>
        <w:t>## if make home disk, value could be yes or no. If yes selected, the script will make home disk, if no selected, the script will not make home disk, in which case you already have home disk made and donot want re-make it again</w:t>
      </w:r>
    </w:p>
    <w:p w:rsidR="00FB52E9" w:rsidRDefault="00FB52E9" w:rsidP="001C6DB5">
      <w:pPr>
        <w:shd w:val="clear" w:color="auto" w:fill="BFBFBF" w:themeFill="background1" w:themeFillShade="BF"/>
        <w:kinsoku w:val="0"/>
        <w:wordWrap w:val="0"/>
        <w:autoSpaceDE w:val="0"/>
        <w:autoSpaceDN w:val="0"/>
        <w:spacing w:line="0" w:lineRule="atLeast"/>
        <w:jc w:val="left"/>
      </w:pPr>
      <w:r w:rsidRPr="00FB52E9">
        <w:rPr>
          <w:rFonts w:ascii="Space Mono" w:hAnsi="Space Mono"/>
          <w:color w:val="000000" w:themeColor="text1"/>
          <w:sz w:val="15"/>
          <w:szCs w:val="15"/>
        </w:rPr>
        <w:t>makeHomeDisk=no</w:t>
      </w:r>
    </w:p>
    <w:p w:rsidR="001C6DB5" w:rsidRPr="00FB52E9" w:rsidRDefault="001C6DB5" w:rsidP="00EE3DCE">
      <w:pPr>
        <w:kinsoku w:val="0"/>
        <w:wordWrap w:val="0"/>
        <w:autoSpaceDE w:val="0"/>
        <w:autoSpaceDN w:val="0"/>
        <w:ind w:firstLine="420"/>
        <w:jc w:val="left"/>
      </w:pPr>
    </w:p>
    <w:p w:rsidR="00FB52E9" w:rsidRPr="00FB52E9" w:rsidRDefault="00FB52E9" w:rsidP="00FB52E9">
      <w:pPr>
        <w:kinsoku w:val="0"/>
        <w:wordWrap w:val="0"/>
        <w:autoSpaceDE w:val="0"/>
        <w:autoSpaceDN w:val="0"/>
        <w:ind w:firstLine="420"/>
        <w:jc w:val="left"/>
      </w:pPr>
      <w:r w:rsidRPr="00FB52E9">
        <w:t>如果本机的/home分区空间够大，那就不需要初始化/home目录；否则这里设置为自动初始化/home目录。此前/home/目录的数据会备份到/tmp/下，但是并不会恢复回来。这个要注意！</w:t>
      </w:r>
    </w:p>
    <w:p w:rsidR="00440586" w:rsidRDefault="00440586" w:rsidP="00FB52E9">
      <w:pPr>
        <w:kinsoku w:val="0"/>
        <w:wordWrap w:val="0"/>
        <w:autoSpaceDE w:val="0"/>
        <w:autoSpaceDN w:val="0"/>
        <w:ind w:firstLine="420"/>
        <w:jc w:val="left"/>
      </w:pPr>
    </w:p>
    <w:p w:rsidR="00FB52E9" w:rsidRPr="00FB52E9" w:rsidRDefault="00FB52E9" w:rsidP="00BA0759">
      <w:pPr>
        <w:pStyle w:val="3"/>
        <w:numPr>
          <w:ilvl w:val="2"/>
          <w:numId w:val="10"/>
        </w:numPr>
        <w:rPr>
          <w:rFonts w:asciiTheme="majorEastAsia" w:eastAsiaTheme="majorEastAsia" w:hAnsiTheme="majorEastAsia"/>
          <w:szCs w:val="28"/>
          <w:lang w:eastAsia="zh-CN"/>
        </w:rPr>
      </w:pPr>
      <w:r w:rsidRPr="00FB52E9">
        <w:rPr>
          <w:rFonts w:asciiTheme="majorEastAsia" w:eastAsiaTheme="majorEastAsia" w:hAnsiTheme="majorEastAsia"/>
          <w:szCs w:val="28"/>
          <w:lang w:eastAsia="zh-CN"/>
        </w:rPr>
        <w:t>安装RPM包</w:t>
      </w:r>
    </w:p>
    <w:p w:rsidR="00440586" w:rsidRDefault="00440586" w:rsidP="00FB52E9">
      <w:pPr>
        <w:kinsoku w:val="0"/>
        <w:wordWrap w:val="0"/>
        <w:autoSpaceDE w:val="0"/>
        <w:autoSpaceDN w:val="0"/>
        <w:ind w:firstLine="420"/>
        <w:jc w:val="left"/>
      </w:pPr>
    </w:p>
    <w:p w:rsidR="00FB52E9" w:rsidRPr="00FB52E9" w:rsidRDefault="00FB52E9" w:rsidP="00FB52E9">
      <w:pPr>
        <w:kinsoku w:val="0"/>
        <w:wordWrap w:val="0"/>
        <w:autoSpaceDE w:val="0"/>
        <w:autoSpaceDN w:val="0"/>
        <w:ind w:firstLine="420"/>
        <w:jc w:val="left"/>
      </w:pPr>
      <w:r w:rsidRPr="00FB52E9">
        <w:lastRenderedPageBreak/>
        <w:t>先确保本机的yum源是可用的。</w:t>
      </w:r>
    </w:p>
    <w:p w:rsidR="001C6DB5" w:rsidRDefault="001C6DB5" w:rsidP="00FB52E9">
      <w:pPr>
        <w:kinsoku w:val="0"/>
        <w:wordWrap w:val="0"/>
        <w:autoSpaceDE w:val="0"/>
        <w:autoSpaceDN w:val="0"/>
        <w:ind w:firstLine="420"/>
        <w:jc w:val="left"/>
      </w:pPr>
    </w:p>
    <w:p w:rsidR="001C6DB5" w:rsidRPr="00F43200" w:rsidRDefault="00FB52E9" w:rsidP="00F43200">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B52E9">
        <w:rPr>
          <w:rFonts w:ascii="Space Mono" w:hAnsi="Space Mono"/>
          <w:color w:val="000000" w:themeColor="text1"/>
          <w:sz w:val="15"/>
          <w:szCs w:val="15"/>
        </w:rPr>
        <w:t>[root@xxx /root/oceanbase_trial/clonescripts]</w:t>
      </w:r>
    </w:p>
    <w:p w:rsidR="00FB52E9" w:rsidRDefault="00FB52E9" w:rsidP="00F43200">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B52E9">
        <w:rPr>
          <w:rFonts w:ascii="Space Mono" w:hAnsi="Space Mono"/>
          <w:color w:val="000000" w:themeColor="text1"/>
          <w:sz w:val="15"/>
          <w:szCs w:val="15"/>
        </w:rPr>
        <w:t>#yum list</w:t>
      </w:r>
    </w:p>
    <w:p w:rsidR="00F43200" w:rsidRPr="00F43200" w:rsidRDefault="00F43200" w:rsidP="00F43200">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1C6DB5" w:rsidRPr="00FB52E9" w:rsidRDefault="001C6DB5" w:rsidP="00FB52E9">
      <w:pPr>
        <w:kinsoku w:val="0"/>
        <w:wordWrap w:val="0"/>
        <w:autoSpaceDE w:val="0"/>
        <w:autoSpaceDN w:val="0"/>
        <w:ind w:firstLine="420"/>
        <w:jc w:val="left"/>
      </w:pPr>
    </w:p>
    <w:p w:rsidR="00FB52E9" w:rsidRDefault="00FB52E9" w:rsidP="00FB52E9">
      <w:pPr>
        <w:kinsoku w:val="0"/>
        <w:wordWrap w:val="0"/>
        <w:autoSpaceDE w:val="0"/>
        <w:autoSpaceDN w:val="0"/>
        <w:ind w:firstLine="420"/>
        <w:jc w:val="left"/>
      </w:pPr>
      <w:r w:rsidRPr="00FB52E9">
        <w:t>执行初始化脚本</w:t>
      </w:r>
    </w:p>
    <w:p w:rsidR="00EE3DCE" w:rsidRPr="00FB52E9" w:rsidRDefault="00EE3DCE" w:rsidP="00FB52E9">
      <w:pPr>
        <w:kinsoku w:val="0"/>
        <w:wordWrap w:val="0"/>
        <w:autoSpaceDE w:val="0"/>
        <w:autoSpaceDN w:val="0"/>
        <w:ind w:firstLine="420"/>
        <w:jc w:val="left"/>
      </w:pPr>
    </w:p>
    <w:p w:rsidR="001C6DB5" w:rsidRPr="00F43200" w:rsidRDefault="00FB52E9" w:rsidP="00F43200">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B52E9">
        <w:rPr>
          <w:rFonts w:ascii="Space Mono" w:hAnsi="Space Mono"/>
          <w:color w:val="000000" w:themeColor="text1"/>
          <w:sz w:val="15"/>
          <w:szCs w:val="15"/>
        </w:rPr>
        <w:t>[root@xxx /root/oceanbase_trial/clonescripts]</w:t>
      </w:r>
    </w:p>
    <w:p w:rsidR="00FB52E9" w:rsidRDefault="00FB52E9" w:rsidP="00F43200">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B52E9">
        <w:rPr>
          <w:rFonts w:ascii="Space Mono" w:hAnsi="Space Mono"/>
          <w:color w:val="000000" w:themeColor="text1"/>
          <w:sz w:val="15"/>
          <w:szCs w:val="15"/>
        </w:rPr>
        <w:t>#./clone.sh -m</w:t>
      </w:r>
    </w:p>
    <w:p w:rsidR="00F43200" w:rsidRPr="00F43200" w:rsidRDefault="00F43200" w:rsidP="00F43200">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1C6DB5" w:rsidRPr="00FB52E9" w:rsidRDefault="001C6DB5" w:rsidP="00FB52E9">
      <w:pPr>
        <w:kinsoku w:val="0"/>
        <w:wordWrap w:val="0"/>
        <w:autoSpaceDE w:val="0"/>
        <w:autoSpaceDN w:val="0"/>
        <w:ind w:firstLine="420"/>
        <w:jc w:val="left"/>
      </w:pPr>
    </w:p>
    <w:p w:rsidR="00FB52E9" w:rsidRPr="00FB52E9" w:rsidRDefault="00FB52E9" w:rsidP="00BA0759">
      <w:pPr>
        <w:pStyle w:val="3"/>
        <w:numPr>
          <w:ilvl w:val="2"/>
          <w:numId w:val="10"/>
        </w:numPr>
        <w:rPr>
          <w:rFonts w:asciiTheme="majorEastAsia" w:eastAsiaTheme="majorEastAsia" w:hAnsiTheme="majorEastAsia"/>
          <w:szCs w:val="28"/>
          <w:lang w:eastAsia="zh-CN"/>
        </w:rPr>
      </w:pPr>
      <w:r w:rsidRPr="00FB52E9">
        <w:rPr>
          <w:rFonts w:asciiTheme="majorEastAsia" w:eastAsiaTheme="majorEastAsia" w:hAnsiTheme="majorEastAsia"/>
          <w:szCs w:val="28"/>
          <w:lang w:eastAsia="zh-CN"/>
        </w:rPr>
        <w:t>修改</w:t>
      </w:r>
      <w:r w:rsidR="00146DD4">
        <w:rPr>
          <w:rFonts w:asciiTheme="majorEastAsia" w:eastAsiaTheme="majorEastAsia" w:hAnsiTheme="majorEastAsia" w:hint="eastAsia"/>
          <w:szCs w:val="28"/>
          <w:lang w:eastAsia="zh-CN"/>
        </w:rPr>
        <w:t>相关</w:t>
      </w:r>
      <w:r w:rsidRPr="00FB52E9">
        <w:rPr>
          <w:rFonts w:asciiTheme="majorEastAsia" w:eastAsiaTheme="majorEastAsia" w:hAnsiTheme="majorEastAsia"/>
          <w:szCs w:val="28"/>
          <w:lang w:eastAsia="zh-CN"/>
        </w:rPr>
        <w:t>参数</w:t>
      </w:r>
    </w:p>
    <w:p w:rsidR="00123475" w:rsidRDefault="00123475" w:rsidP="00FB52E9">
      <w:pPr>
        <w:kinsoku w:val="0"/>
        <w:wordWrap w:val="0"/>
        <w:autoSpaceDE w:val="0"/>
        <w:autoSpaceDN w:val="0"/>
        <w:ind w:firstLine="420"/>
        <w:jc w:val="left"/>
      </w:pPr>
    </w:p>
    <w:p w:rsidR="00146DD4" w:rsidRDefault="00123475" w:rsidP="00FB52E9">
      <w:pPr>
        <w:kinsoku w:val="0"/>
        <w:wordWrap w:val="0"/>
        <w:autoSpaceDE w:val="0"/>
        <w:autoSpaceDN w:val="0"/>
        <w:ind w:firstLine="420"/>
        <w:jc w:val="left"/>
      </w:pPr>
      <w:r>
        <w:rPr>
          <w:rFonts w:hint="eastAsia"/>
        </w:rPr>
        <w:t>这一步必须做，</w:t>
      </w:r>
      <w:r w:rsidR="00FB52E9" w:rsidRPr="00FB52E9">
        <w:t>主要</w:t>
      </w:r>
      <w:r w:rsidR="00146DD4">
        <w:rPr>
          <w:rFonts w:hint="eastAsia"/>
        </w:rPr>
        <w:t>包括：</w:t>
      </w:r>
    </w:p>
    <w:p w:rsidR="00146DD4" w:rsidRDefault="00FB52E9" w:rsidP="00146DD4">
      <w:pPr>
        <w:pStyle w:val="af6"/>
        <w:numPr>
          <w:ilvl w:val="0"/>
          <w:numId w:val="26"/>
        </w:numPr>
        <w:kinsoku w:val="0"/>
        <w:wordWrap w:val="0"/>
        <w:autoSpaceDE w:val="0"/>
        <w:autoSpaceDN w:val="0"/>
        <w:jc w:val="left"/>
      </w:pPr>
      <w:r w:rsidRPr="00FB52E9">
        <w:t>修改内核参数</w:t>
      </w:r>
      <w:r w:rsidRPr="00FB52E9">
        <w:t> /etc/sysctl.conf</w:t>
      </w:r>
      <w:r w:rsidR="00F407D4">
        <w:t xml:space="preserve"> </w:t>
      </w:r>
      <w:r w:rsidRPr="00FB52E9">
        <w:t>。</w:t>
      </w:r>
    </w:p>
    <w:p w:rsidR="00FB52E9" w:rsidRDefault="00B40A52" w:rsidP="00146DD4">
      <w:pPr>
        <w:pStyle w:val="af6"/>
        <w:numPr>
          <w:ilvl w:val="0"/>
          <w:numId w:val="26"/>
        </w:numPr>
        <w:kinsoku w:val="0"/>
        <w:wordWrap w:val="0"/>
        <w:autoSpaceDE w:val="0"/>
        <w:autoSpaceDN w:val="0"/>
        <w:jc w:val="left"/>
      </w:pPr>
      <w:r>
        <w:rPr>
          <w:rFonts w:hint="eastAsia"/>
        </w:rPr>
        <w:t>修改会话参数。</w:t>
      </w:r>
    </w:p>
    <w:p w:rsidR="00F17DA2" w:rsidRDefault="00F17DA2" w:rsidP="00146DD4">
      <w:pPr>
        <w:pStyle w:val="af6"/>
        <w:numPr>
          <w:ilvl w:val="0"/>
          <w:numId w:val="26"/>
        </w:numPr>
        <w:kinsoku w:val="0"/>
        <w:wordWrap w:val="0"/>
        <w:autoSpaceDE w:val="0"/>
        <w:autoSpaceDN w:val="0"/>
        <w:jc w:val="left"/>
      </w:pPr>
      <w:r>
        <w:rPr>
          <w:rFonts w:hint="eastAsia"/>
        </w:rPr>
        <w:t>关闭</w:t>
      </w:r>
      <w:r>
        <w:rPr>
          <w:rFonts w:hint="eastAsia"/>
        </w:rPr>
        <w:t xml:space="preserve"> </w:t>
      </w:r>
      <w:r>
        <w:t xml:space="preserve">NUMA </w:t>
      </w:r>
      <w:r>
        <w:rPr>
          <w:rFonts w:hint="eastAsia"/>
        </w:rPr>
        <w:t>。</w:t>
      </w:r>
    </w:p>
    <w:p w:rsidR="00B40A52" w:rsidRDefault="00146DD4" w:rsidP="00146DD4">
      <w:pPr>
        <w:pStyle w:val="af6"/>
        <w:numPr>
          <w:ilvl w:val="0"/>
          <w:numId w:val="26"/>
        </w:numPr>
        <w:kinsoku w:val="0"/>
        <w:wordWrap w:val="0"/>
        <w:autoSpaceDE w:val="0"/>
        <w:autoSpaceDN w:val="0"/>
        <w:jc w:val="left"/>
      </w:pPr>
      <w:r>
        <w:rPr>
          <w:rFonts w:hint="eastAsia"/>
        </w:rPr>
        <w:t>修改网卡软中断。</w:t>
      </w:r>
    </w:p>
    <w:p w:rsidR="00EE2288" w:rsidRDefault="00EE2288" w:rsidP="00146DD4">
      <w:pPr>
        <w:pStyle w:val="af6"/>
        <w:numPr>
          <w:ilvl w:val="0"/>
          <w:numId w:val="26"/>
        </w:numPr>
        <w:kinsoku w:val="0"/>
        <w:wordWrap w:val="0"/>
        <w:autoSpaceDE w:val="0"/>
        <w:autoSpaceDN w:val="0"/>
        <w:jc w:val="left"/>
      </w:pPr>
      <w:r>
        <w:rPr>
          <w:rFonts w:hint="eastAsia"/>
        </w:rPr>
        <w:t>调整</w:t>
      </w:r>
      <w:r>
        <w:rPr>
          <w:rFonts w:hint="eastAsia"/>
        </w:rPr>
        <w:t xml:space="preserve"> </w:t>
      </w:r>
      <w:r>
        <w:t>CPU</w:t>
      </w:r>
      <w:r>
        <w:rPr>
          <w:rFonts w:hint="eastAsia"/>
        </w:rPr>
        <w:t xml:space="preserve"> </w:t>
      </w:r>
      <w:r>
        <w:rPr>
          <w:rFonts w:hint="eastAsia"/>
        </w:rPr>
        <w:t>主频为性能模式。</w:t>
      </w:r>
    </w:p>
    <w:p w:rsidR="00146DD4" w:rsidRDefault="00146DD4" w:rsidP="00146DD4">
      <w:pPr>
        <w:pStyle w:val="af6"/>
        <w:numPr>
          <w:ilvl w:val="0"/>
          <w:numId w:val="26"/>
        </w:numPr>
        <w:kinsoku w:val="0"/>
        <w:wordWrap w:val="0"/>
        <w:autoSpaceDE w:val="0"/>
        <w:autoSpaceDN w:val="0"/>
        <w:jc w:val="left"/>
      </w:pPr>
      <w:r>
        <w:rPr>
          <w:rFonts w:hint="eastAsia"/>
        </w:rPr>
        <w:t>修改</w:t>
      </w:r>
      <w:r>
        <w:rPr>
          <w:rFonts w:hint="eastAsia"/>
        </w:rPr>
        <w:t xml:space="preserve"> </w:t>
      </w:r>
      <w:r>
        <w:t>IO</w:t>
      </w:r>
      <w:r>
        <w:rPr>
          <w:rFonts w:hint="eastAsia"/>
        </w:rPr>
        <w:t xml:space="preserve"> </w:t>
      </w:r>
      <w:r>
        <w:rPr>
          <w:rFonts w:hint="eastAsia"/>
        </w:rPr>
        <w:t>调度算法。</w:t>
      </w:r>
    </w:p>
    <w:p w:rsidR="00EE2288" w:rsidRDefault="00EE2288" w:rsidP="00146DD4">
      <w:pPr>
        <w:pStyle w:val="af6"/>
        <w:numPr>
          <w:ilvl w:val="0"/>
          <w:numId w:val="26"/>
        </w:numPr>
        <w:kinsoku w:val="0"/>
        <w:wordWrap w:val="0"/>
        <w:autoSpaceDE w:val="0"/>
        <w:autoSpaceDN w:val="0"/>
        <w:jc w:val="left"/>
      </w:pPr>
      <w:r>
        <w:rPr>
          <w:rFonts w:hint="eastAsia"/>
        </w:rPr>
        <w:t>禁用</w:t>
      </w:r>
      <w:r>
        <w:rPr>
          <w:rFonts w:hint="eastAsia"/>
        </w:rPr>
        <w:t xml:space="preserve"> </w:t>
      </w:r>
      <w:r>
        <w:t>SEL</w:t>
      </w:r>
      <w:r>
        <w:rPr>
          <w:rFonts w:hint="eastAsia"/>
        </w:rPr>
        <w:t xml:space="preserve">inux </w:t>
      </w:r>
      <w:r>
        <w:rPr>
          <w:rFonts w:hint="eastAsia"/>
        </w:rPr>
        <w:t>特性。</w:t>
      </w:r>
    </w:p>
    <w:p w:rsidR="00EE2288" w:rsidRDefault="00EE2288" w:rsidP="00146DD4">
      <w:pPr>
        <w:pStyle w:val="af6"/>
        <w:numPr>
          <w:ilvl w:val="0"/>
          <w:numId w:val="26"/>
        </w:numPr>
        <w:kinsoku w:val="0"/>
        <w:wordWrap w:val="0"/>
        <w:autoSpaceDE w:val="0"/>
        <w:autoSpaceDN w:val="0"/>
        <w:jc w:val="left"/>
      </w:pPr>
      <w:r>
        <w:rPr>
          <w:rFonts w:hint="eastAsia"/>
        </w:rPr>
        <w:t>关闭防火墙。</w:t>
      </w:r>
    </w:p>
    <w:p w:rsidR="004A5436" w:rsidRDefault="004A5436" w:rsidP="00146DD4">
      <w:pPr>
        <w:pStyle w:val="af6"/>
        <w:numPr>
          <w:ilvl w:val="0"/>
          <w:numId w:val="26"/>
        </w:numPr>
        <w:kinsoku w:val="0"/>
        <w:wordWrap w:val="0"/>
        <w:autoSpaceDE w:val="0"/>
        <w:autoSpaceDN w:val="0"/>
        <w:jc w:val="left"/>
      </w:pPr>
      <w:r>
        <w:rPr>
          <w:rFonts w:hint="eastAsia"/>
        </w:rPr>
        <w:t>其他。</w:t>
      </w:r>
    </w:p>
    <w:p w:rsidR="008E16BC" w:rsidRPr="00FB52E9" w:rsidRDefault="008E16BC" w:rsidP="00FB52E9">
      <w:pPr>
        <w:kinsoku w:val="0"/>
        <w:wordWrap w:val="0"/>
        <w:autoSpaceDE w:val="0"/>
        <w:autoSpaceDN w:val="0"/>
        <w:ind w:firstLine="420"/>
        <w:jc w:val="left"/>
      </w:pPr>
    </w:p>
    <w:p w:rsidR="00FB52E9" w:rsidRDefault="00FB52E9" w:rsidP="007D3688">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B52E9">
        <w:rPr>
          <w:rFonts w:ascii="Space Mono" w:hAnsi="Space Mono"/>
          <w:color w:val="000000" w:themeColor="text1"/>
          <w:sz w:val="15"/>
          <w:szCs w:val="15"/>
        </w:rPr>
        <w:t>[root@xxx /root/oceanbase_trial/clonescripts]</w:t>
      </w:r>
      <w:r w:rsidRPr="00FB52E9">
        <w:rPr>
          <w:rFonts w:ascii="Space Mono" w:hAnsi="Space Mono"/>
          <w:color w:val="000000" w:themeColor="text1"/>
          <w:sz w:val="15"/>
          <w:szCs w:val="15"/>
        </w:rPr>
        <w:br/>
        <w:t>#./clone.sh -c</w:t>
      </w:r>
    </w:p>
    <w:p w:rsidR="007D3688" w:rsidRPr="007D3688" w:rsidRDefault="007D3688" w:rsidP="007D3688">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60295D" w:rsidRDefault="0060295D" w:rsidP="00FB52E9">
      <w:pPr>
        <w:kinsoku w:val="0"/>
        <w:wordWrap w:val="0"/>
        <w:autoSpaceDE w:val="0"/>
        <w:autoSpaceDN w:val="0"/>
        <w:ind w:firstLine="420"/>
        <w:jc w:val="left"/>
      </w:pPr>
    </w:p>
    <w:p w:rsidR="007D3688" w:rsidRPr="00FB52E9" w:rsidRDefault="007D3688" w:rsidP="00FB52E9">
      <w:pPr>
        <w:kinsoku w:val="0"/>
        <w:wordWrap w:val="0"/>
        <w:autoSpaceDE w:val="0"/>
        <w:autoSpaceDN w:val="0"/>
        <w:ind w:firstLine="420"/>
        <w:jc w:val="left"/>
      </w:pPr>
    </w:p>
    <w:p w:rsidR="00FB52E9" w:rsidRPr="00FB52E9" w:rsidRDefault="00FB52E9" w:rsidP="00BA0759">
      <w:pPr>
        <w:pStyle w:val="3"/>
        <w:numPr>
          <w:ilvl w:val="2"/>
          <w:numId w:val="10"/>
        </w:numPr>
        <w:rPr>
          <w:rFonts w:asciiTheme="majorEastAsia" w:eastAsiaTheme="majorEastAsia" w:hAnsiTheme="majorEastAsia"/>
          <w:szCs w:val="28"/>
          <w:lang w:eastAsia="zh-CN"/>
        </w:rPr>
      </w:pPr>
      <w:r w:rsidRPr="00FB52E9">
        <w:rPr>
          <w:rFonts w:asciiTheme="majorEastAsia" w:eastAsiaTheme="majorEastAsia" w:hAnsiTheme="majorEastAsia"/>
          <w:szCs w:val="28"/>
          <w:lang w:eastAsia="zh-CN"/>
        </w:rPr>
        <w:t>新建用户</w:t>
      </w:r>
    </w:p>
    <w:p w:rsidR="00FB52E9" w:rsidRPr="00FB52E9" w:rsidRDefault="00FB52E9" w:rsidP="00FB52E9">
      <w:pPr>
        <w:kinsoku w:val="0"/>
        <w:wordWrap w:val="0"/>
        <w:autoSpaceDE w:val="0"/>
        <w:autoSpaceDN w:val="0"/>
        <w:ind w:firstLine="420"/>
        <w:jc w:val="left"/>
      </w:pPr>
      <w:r w:rsidRPr="00FB52E9">
        <w:t>新建用户</w:t>
      </w:r>
      <w:r w:rsidR="00642524">
        <w:rPr>
          <w:rFonts w:hint="eastAsia"/>
        </w:rPr>
        <w:t xml:space="preserve"> </w:t>
      </w:r>
      <w:r w:rsidRPr="00FB52E9">
        <w:t>admin，并且</w:t>
      </w:r>
      <w:r w:rsidR="00642524">
        <w:rPr>
          <w:rFonts w:hint="eastAsia"/>
        </w:rPr>
        <w:t xml:space="preserve"> </w:t>
      </w:r>
      <w:r w:rsidRPr="00FB52E9">
        <w:t>uid</w:t>
      </w:r>
      <w:r w:rsidR="00642524">
        <w:t xml:space="preserve"> </w:t>
      </w:r>
      <w:r w:rsidRPr="00FB52E9">
        <w:t>设置为500</w:t>
      </w:r>
      <w:r w:rsidR="00F67720">
        <w:t xml:space="preserve"> </w:t>
      </w:r>
      <w:r w:rsidRPr="00FB52E9">
        <w:t>(这是阿里内部习惯)。后面</w:t>
      </w:r>
      <w:r w:rsidR="00A730FD">
        <w:rPr>
          <w:rFonts w:hint="eastAsia"/>
        </w:rPr>
        <w:t xml:space="preserve"> </w:t>
      </w:r>
      <w:r w:rsidRPr="00FB52E9">
        <w:t>docker</w:t>
      </w:r>
      <w:r w:rsidR="00A730FD">
        <w:t xml:space="preserve"> </w:t>
      </w:r>
      <w:r w:rsidRPr="00FB52E9">
        <w:t>内外目录映射的时候没有做</w:t>
      </w:r>
      <w:r w:rsidR="006A36C8">
        <w:rPr>
          <w:rFonts w:hint="eastAsia"/>
        </w:rPr>
        <w:t xml:space="preserve"> </w:t>
      </w:r>
      <w:r w:rsidRPr="00FB52E9">
        <w:t>uid</w:t>
      </w:r>
      <w:r w:rsidR="006A36C8">
        <w:t xml:space="preserve"> </w:t>
      </w:r>
      <w:r w:rsidRPr="00FB52E9">
        <w:t>映射转换，所以默认要求内外目录的</w:t>
      </w:r>
      <w:r w:rsidR="00A730FD">
        <w:rPr>
          <w:rFonts w:hint="eastAsia"/>
        </w:rPr>
        <w:t xml:space="preserve"> </w:t>
      </w:r>
      <w:r w:rsidRPr="00FB52E9">
        <w:t>owner</w:t>
      </w:r>
      <w:r w:rsidR="00A730FD">
        <w:t xml:space="preserve"> </w:t>
      </w:r>
      <w:r w:rsidRPr="00FB52E9">
        <w:t>都是</w:t>
      </w:r>
      <w:r w:rsidR="00A730FD">
        <w:rPr>
          <w:rFonts w:hint="eastAsia"/>
        </w:rPr>
        <w:t xml:space="preserve"> </w:t>
      </w:r>
      <w:r w:rsidRPr="00FB52E9">
        <w:t>admin</w:t>
      </w:r>
      <w:r w:rsidR="00A730FD">
        <w:t xml:space="preserve"> </w:t>
      </w:r>
      <w:r w:rsidRPr="00FB52E9">
        <w:t>并且</w:t>
      </w:r>
      <w:r w:rsidR="00A730FD">
        <w:rPr>
          <w:rFonts w:hint="eastAsia"/>
        </w:rPr>
        <w:t xml:space="preserve"> </w:t>
      </w:r>
      <w:r w:rsidRPr="00FB52E9">
        <w:t>uid</w:t>
      </w:r>
      <w:r w:rsidR="00A730FD">
        <w:t xml:space="preserve"> </w:t>
      </w:r>
      <w:r w:rsidRPr="00FB52E9">
        <w:t>是</w:t>
      </w:r>
      <w:r w:rsidR="006A36C8">
        <w:rPr>
          <w:rFonts w:hint="eastAsia"/>
        </w:rPr>
        <w:t xml:space="preserve"> </w:t>
      </w:r>
      <w:r w:rsidRPr="00FB52E9">
        <w:t>500.</w:t>
      </w:r>
      <w:r w:rsidR="006A36C8">
        <w:t xml:space="preserve"> </w:t>
      </w:r>
      <w:r w:rsidRPr="00FB52E9">
        <w:t>否则，可能面临目录权限问题。</w:t>
      </w:r>
    </w:p>
    <w:p w:rsidR="00FB52E9" w:rsidRPr="00FB52E9" w:rsidRDefault="00FB52E9" w:rsidP="00FB52E9">
      <w:pPr>
        <w:kinsoku w:val="0"/>
        <w:wordWrap w:val="0"/>
        <w:autoSpaceDE w:val="0"/>
        <w:autoSpaceDN w:val="0"/>
        <w:ind w:firstLine="420"/>
        <w:jc w:val="left"/>
      </w:pPr>
      <w:r w:rsidRPr="00FB52E9">
        <w:t>客户机如果已经存在admin用户，会被删除掉。</w:t>
      </w:r>
      <w:r w:rsidR="003A3351">
        <w:rPr>
          <w:rFonts w:hint="eastAsia"/>
        </w:rPr>
        <w:t xml:space="preserve">如果你不想删除现有的 admin 用户，那就不要执行这一步。而是将 admin 用户的 uid 和 gid 都修改为 </w:t>
      </w:r>
      <w:r w:rsidR="003A3351">
        <w:t xml:space="preserve">500 </w:t>
      </w:r>
      <w:r w:rsidR="003A3351">
        <w:rPr>
          <w:rFonts w:hint="eastAsia"/>
        </w:rPr>
        <w:t>。</w:t>
      </w:r>
    </w:p>
    <w:p w:rsidR="00BF3AF5" w:rsidRDefault="00BF3AF5" w:rsidP="00FB52E9">
      <w:pPr>
        <w:kinsoku w:val="0"/>
        <w:wordWrap w:val="0"/>
        <w:autoSpaceDE w:val="0"/>
        <w:autoSpaceDN w:val="0"/>
        <w:ind w:firstLine="420"/>
        <w:jc w:val="left"/>
      </w:pPr>
    </w:p>
    <w:p w:rsidR="00FB52E9" w:rsidRDefault="00FB52E9" w:rsidP="00BF3AF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B52E9">
        <w:rPr>
          <w:rFonts w:ascii="Space Mono" w:hAnsi="Space Mono"/>
          <w:color w:val="000000" w:themeColor="text1"/>
          <w:sz w:val="15"/>
          <w:szCs w:val="15"/>
        </w:rPr>
        <w:t>[root@xxx /root/oceanbase_trial/clonescripts]</w:t>
      </w:r>
      <w:r w:rsidRPr="00FB52E9">
        <w:rPr>
          <w:rFonts w:ascii="Space Mono" w:hAnsi="Space Mono"/>
          <w:color w:val="000000" w:themeColor="text1"/>
          <w:sz w:val="15"/>
          <w:szCs w:val="15"/>
        </w:rPr>
        <w:br/>
        <w:t>#./clone.sh -u</w:t>
      </w:r>
    </w:p>
    <w:p w:rsidR="00BF3AF5" w:rsidRPr="00BF3AF5" w:rsidRDefault="00BF3AF5" w:rsidP="00BF3AF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BF3AF5" w:rsidRPr="00FB52E9" w:rsidRDefault="00BF3AF5" w:rsidP="00FB52E9">
      <w:pPr>
        <w:kinsoku w:val="0"/>
        <w:wordWrap w:val="0"/>
        <w:autoSpaceDE w:val="0"/>
        <w:autoSpaceDN w:val="0"/>
        <w:ind w:firstLine="420"/>
        <w:jc w:val="left"/>
      </w:pPr>
    </w:p>
    <w:p w:rsidR="00FB52E9" w:rsidRPr="00FB52E9" w:rsidRDefault="00FB52E9" w:rsidP="00BA0759">
      <w:pPr>
        <w:pStyle w:val="3"/>
        <w:numPr>
          <w:ilvl w:val="2"/>
          <w:numId w:val="10"/>
        </w:numPr>
        <w:rPr>
          <w:rFonts w:asciiTheme="majorEastAsia" w:eastAsiaTheme="majorEastAsia" w:hAnsiTheme="majorEastAsia"/>
          <w:szCs w:val="28"/>
          <w:lang w:eastAsia="zh-CN"/>
        </w:rPr>
      </w:pPr>
      <w:r w:rsidRPr="00FB52E9">
        <w:rPr>
          <w:rFonts w:asciiTheme="majorEastAsia" w:eastAsiaTheme="majorEastAsia" w:hAnsiTheme="majorEastAsia"/>
          <w:szCs w:val="28"/>
          <w:lang w:eastAsia="zh-CN"/>
        </w:rPr>
        <w:t>磁盘分区</w:t>
      </w:r>
    </w:p>
    <w:p w:rsidR="00FB52E9" w:rsidRDefault="00FB52E9" w:rsidP="00FB52E9">
      <w:pPr>
        <w:kinsoku w:val="0"/>
        <w:wordWrap w:val="0"/>
        <w:autoSpaceDE w:val="0"/>
        <w:autoSpaceDN w:val="0"/>
        <w:ind w:firstLine="420"/>
        <w:jc w:val="left"/>
      </w:pPr>
      <w:r w:rsidRPr="00FB52E9">
        <w:rPr>
          <w:b/>
          <w:bCs/>
        </w:rPr>
        <w:t>注意</w:t>
      </w:r>
      <w:r w:rsidR="00F235BA">
        <w:rPr>
          <w:rFonts w:hint="eastAsia"/>
        </w:rPr>
        <w:t>：</w:t>
      </w:r>
      <w:r w:rsidRPr="00FB52E9">
        <w:t>前面配置文件里要配置正确，否则可能破坏已有数据。</w:t>
      </w:r>
    </w:p>
    <w:p w:rsidR="00F235BA" w:rsidRPr="00FB52E9" w:rsidRDefault="00F235BA" w:rsidP="00FB52E9">
      <w:pPr>
        <w:kinsoku w:val="0"/>
        <w:wordWrap w:val="0"/>
        <w:autoSpaceDE w:val="0"/>
        <w:autoSpaceDN w:val="0"/>
        <w:ind w:firstLine="420"/>
        <w:jc w:val="left"/>
      </w:pPr>
      <w:r w:rsidRPr="00CC2E28">
        <w:rPr>
          <w:rFonts w:hint="eastAsia"/>
          <w:b/>
          <w:bCs/>
        </w:rPr>
        <w:t>注意</w:t>
      </w:r>
      <w:r>
        <w:rPr>
          <w:rFonts w:hint="eastAsia"/>
        </w:rPr>
        <w:t>：</w:t>
      </w:r>
      <w:r w:rsidR="00CC2E28">
        <w:rPr>
          <w:rFonts w:hint="eastAsia"/>
        </w:rPr>
        <w:t>如果机器没有给出独立的未使用的盘，那就不要执行这一步了。改为后面手动创建相关目录。</w:t>
      </w:r>
    </w:p>
    <w:p w:rsidR="00BF3AF5" w:rsidRDefault="00BF3AF5" w:rsidP="00FB52E9">
      <w:pPr>
        <w:kinsoku w:val="0"/>
        <w:wordWrap w:val="0"/>
        <w:autoSpaceDE w:val="0"/>
        <w:autoSpaceDN w:val="0"/>
        <w:ind w:firstLine="420"/>
        <w:jc w:val="left"/>
      </w:pPr>
    </w:p>
    <w:p w:rsidR="00FB52E9" w:rsidRDefault="00FB52E9" w:rsidP="00BF3AF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B52E9">
        <w:rPr>
          <w:rFonts w:ascii="Space Mono" w:hAnsi="Space Mono"/>
          <w:color w:val="000000" w:themeColor="text1"/>
          <w:sz w:val="15"/>
          <w:szCs w:val="15"/>
        </w:rPr>
        <w:t>[root@xxx /root/oceanbase_trial/clonescripts]</w:t>
      </w:r>
      <w:r w:rsidRPr="00FB52E9">
        <w:rPr>
          <w:rFonts w:ascii="Space Mono" w:hAnsi="Space Mono"/>
          <w:color w:val="000000" w:themeColor="text1"/>
          <w:sz w:val="15"/>
          <w:szCs w:val="15"/>
        </w:rPr>
        <w:br/>
        <w:t>#./clone.sh -p</w:t>
      </w:r>
    </w:p>
    <w:p w:rsidR="00BF3AF5" w:rsidRPr="00BF3AF5" w:rsidRDefault="00BF3AF5" w:rsidP="00BF3AF5">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BF3AF5" w:rsidRPr="00FB52E9" w:rsidRDefault="00BF3AF5" w:rsidP="00FB52E9">
      <w:pPr>
        <w:kinsoku w:val="0"/>
        <w:wordWrap w:val="0"/>
        <w:autoSpaceDE w:val="0"/>
        <w:autoSpaceDN w:val="0"/>
        <w:ind w:firstLine="420"/>
        <w:jc w:val="left"/>
      </w:pPr>
    </w:p>
    <w:p w:rsidR="00FB52E9" w:rsidRDefault="00FB52E9" w:rsidP="00FB52E9">
      <w:pPr>
        <w:kinsoku w:val="0"/>
        <w:wordWrap w:val="0"/>
        <w:autoSpaceDE w:val="0"/>
        <w:autoSpaceDN w:val="0"/>
        <w:ind w:firstLine="420"/>
        <w:jc w:val="left"/>
      </w:pPr>
      <w:r w:rsidRPr="00FB52E9">
        <w:t>这个步骤不支持重跑。如果运行出错后，可能是一个中间状态，这个时候需要手动删除相关裸设备或者</w:t>
      </w:r>
      <w:r w:rsidR="00D61E16">
        <w:rPr>
          <w:rFonts w:hint="eastAsia"/>
        </w:rPr>
        <w:t xml:space="preserve"> </w:t>
      </w:r>
      <w:r w:rsidRPr="00FB52E9">
        <w:t>LV/VG/PV</w:t>
      </w:r>
      <w:r w:rsidR="00D61E16">
        <w:t xml:space="preserve"> </w:t>
      </w:r>
      <w:r w:rsidRPr="00FB52E9">
        <w:t>等。</w:t>
      </w:r>
    </w:p>
    <w:p w:rsidR="004750F2" w:rsidRPr="00FB52E9" w:rsidRDefault="004750F2" w:rsidP="00FB52E9">
      <w:pPr>
        <w:kinsoku w:val="0"/>
        <w:wordWrap w:val="0"/>
        <w:autoSpaceDE w:val="0"/>
        <w:autoSpaceDN w:val="0"/>
        <w:ind w:firstLine="420"/>
        <w:jc w:val="left"/>
      </w:pPr>
    </w:p>
    <w:p w:rsidR="00FB52E9" w:rsidRDefault="00FB52E9" w:rsidP="00980E08">
      <w:pPr>
        <w:kinsoku w:val="0"/>
        <w:wordWrap w:val="0"/>
        <w:autoSpaceDE w:val="0"/>
        <w:autoSpaceDN w:val="0"/>
        <w:ind w:firstLine="420"/>
        <w:jc w:val="left"/>
      </w:pPr>
      <w:r w:rsidRPr="00FB52E9">
        <w:t>下面是初始化后的一个示例。</w:t>
      </w:r>
      <w:r w:rsidR="0078240D" w:rsidRPr="0078240D">
        <w:rPr>
          <w:noProof/>
        </w:rPr>
        <w:drawing>
          <wp:inline distT="0" distB="0" distL="0" distR="0" wp14:anchorId="339CDAEF" wp14:editId="5721A151">
            <wp:extent cx="3940693" cy="3488552"/>
            <wp:effectExtent l="0" t="0" r="0"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76426" cy="3520186"/>
                    </a:xfrm>
                    <a:prstGeom prst="rect">
                      <a:avLst/>
                    </a:prstGeom>
                  </pic:spPr>
                </pic:pic>
              </a:graphicData>
            </a:graphic>
          </wp:inline>
        </w:drawing>
      </w:r>
    </w:p>
    <w:p w:rsidR="00F235BA" w:rsidRDefault="00F235BA" w:rsidP="00980E08">
      <w:pPr>
        <w:kinsoku w:val="0"/>
        <w:wordWrap w:val="0"/>
        <w:autoSpaceDE w:val="0"/>
        <w:autoSpaceDN w:val="0"/>
        <w:ind w:firstLine="420"/>
        <w:jc w:val="left"/>
      </w:pPr>
    </w:p>
    <w:p w:rsidR="00F235BA" w:rsidRDefault="002A0D0A" w:rsidP="002A0D0A">
      <w:pPr>
        <w:pStyle w:val="af6"/>
        <w:numPr>
          <w:ilvl w:val="0"/>
          <w:numId w:val="25"/>
        </w:numPr>
        <w:kinsoku w:val="0"/>
        <w:wordWrap w:val="0"/>
        <w:autoSpaceDE w:val="0"/>
        <w:autoSpaceDN w:val="0"/>
        <w:jc w:val="left"/>
      </w:pPr>
      <w:r>
        <w:rPr>
          <w:rFonts w:hint="eastAsia"/>
        </w:rPr>
        <w:t>手动创建相关目录方法（可选）：</w:t>
      </w:r>
    </w:p>
    <w:p w:rsidR="002A0D0A" w:rsidRDefault="002A0D0A" w:rsidP="00980E08">
      <w:pPr>
        <w:kinsoku w:val="0"/>
        <w:wordWrap w:val="0"/>
        <w:autoSpaceDE w:val="0"/>
        <w:autoSpaceDN w:val="0"/>
        <w:ind w:firstLine="420"/>
        <w:jc w:val="left"/>
      </w:pPr>
    </w:p>
    <w:p w:rsidR="00122BE4" w:rsidRPr="00F8625B" w:rsidRDefault="00691E4C" w:rsidP="00F8625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8625B">
        <w:rPr>
          <w:rFonts w:ascii="Space Mono" w:hAnsi="Space Mono" w:hint="eastAsia"/>
          <w:color w:val="000000" w:themeColor="text1"/>
          <w:sz w:val="15"/>
          <w:szCs w:val="15"/>
        </w:rPr>
        <w:t>#</w:t>
      </w:r>
      <w:r w:rsidRPr="00F8625B">
        <w:rPr>
          <w:rFonts w:ascii="Space Mono" w:hAnsi="Space Mono"/>
          <w:color w:val="000000" w:themeColor="text1"/>
          <w:sz w:val="15"/>
          <w:szCs w:val="15"/>
        </w:rPr>
        <w:t xml:space="preserve"> mkdir -p /data/1  /data/log1</w:t>
      </w:r>
    </w:p>
    <w:p w:rsidR="00A41AB8" w:rsidRPr="00F8625B" w:rsidRDefault="00A41AB8" w:rsidP="00F8625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8625B">
        <w:rPr>
          <w:rFonts w:ascii="Space Mono" w:hAnsi="Space Mono" w:hint="eastAsia"/>
          <w:color w:val="000000" w:themeColor="text1"/>
          <w:sz w:val="15"/>
          <w:szCs w:val="15"/>
        </w:rPr>
        <w:t>#</w:t>
      </w:r>
      <w:r w:rsidRPr="00F8625B">
        <w:rPr>
          <w:rFonts w:ascii="Space Mono" w:hAnsi="Space Mono"/>
          <w:color w:val="000000" w:themeColor="text1"/>
          <w:sz w:val="15"/>
          <w:szCs w:val="15"/>
        </w:rPr>
        <w:t xml:space="preserve"> mkdir -p /docker</w:t>
      </w:r>
    </w:p>
    <w:p w:rsidR="00691E4C" w:rsidRDefault="00691E4C" w:rsidP="00F8625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8625B">
        <w:rPr>
          <w:rFonts w:ascii="Space Mono" w:hAnsi="Space Mono" w:hint="eastAsia"/>
          <w:color w:val="000000" w:themeColor="text1"/>
          <w:sz w:val="15"/>
          <w:szCs w:val="15"/>
        </w:rPr>
        <w:t>#</w:t>
      </w:r>
      <w:r w:rsidRPr="00F8625B">
        <w:rPr>
          <w:rFonts w:ascii="Space Mono" w:hAnsi="Space Mono"/>
          <w:color w:val="000000" w:themeColor="text1"/>
          <w:sz w:val="15"/>
          <w:szCs w:val="15"/>
        </w:rPr>
        <w:t xml:space="preserve"> chown -R admin.admin /data/</w:t>
      </w:r>
    </w:p>
    <w:p w:rsidR="00CB28DA" w:rsidRPr="00F8625B" w:rsidRDefault="00CB28DA" w:rsidP="00F8625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A41AB8" w:rsidRDefault="00A41AB8" w:rsidP="00980E08">
      <w:pPr>
        <w:kinsoku w:val="0"/>
        <w:wordWrap w:val="0"/>
        <w:autoSpaceDE w:val="0"/>
        <w:autoSpaceDN w:val="0"/>
        <w:ind w:firstLine="420"/>
        <w:jc w:val="left"/>
      </w:pPr>
    </w:p>
    <w:p w:rsidR="005A23DB" w:rsidRDefault="005A23DB" w:rsidP="005A23DB">
      <w:pPr>
        <w:pStyle w:val="3"/>
        <w:numPr>
          <w:ilvl w:val="2"/>
          <w:numId w:val="10"/>
        </w:numPr>
        <w:rPr>
          <w:lang w:val="en-US"/>
        </w:rPr>
      </w:pPr>
      <w:r w:rsidRPr="005A23DB">
        <w:rPr>
          <w:rFonts w:asciiTheme="majorEastAsia" w:eastAsiaTheme="majorEastAsia" w:hAnsiTheme="majorEastAsia"/>
          <w:szCs w:val="28"/>
          <w:lang w:eastAsia="zh-CN"/>
        </w:rPr>
        <w:t>安装docker软件(可选)</w:t>
      </w:r>
    </w:p>
    <w:p w:rsidR="00E12D0B" w:rsidRPr="005A23DB" w:rsidRDefault="00E12D0B" w:rsidP="00D43738">
      <w:pPr>
        <w:kinsoku w:val="0"/>
        <w:wordWrap w:val="0"/>
        <w:autoSpaceDE w:val="0"/>
        <w:autoSpaceDN w:val="0"/>
        <w:ind w:firstLine="420"/>
        <w:jc w:val="left"/>
        <w:rPr>
          <w:lang w:eastAsia="x-none"/>
        </w:rPr>
      </w:pPr>
    </w:p>
    <w:p w:rsidR="005A23DB" w:rsidRPr="005A23DB" w:rsidRDefault="005A23DB" w:rsidP="005A23DB">
      <w:pPr>
        <w:kinsoku w:val="0"/>
        <w:wordWrap w:val="0"/>
        <w:autoSpaceDE w:val="0"/>
        <w:autoSpaceDN w:val="0"/>
        <w:ind w:firstLine="420"/>
        <w:jc w:val="left"/>
      </w:pPr>
      <w:r w:rsidRPr="005A23DB">
        <w:t>这一步安装docker相关软件包并启动docker服务，默认会使用目录/docker。所以在这一步之前要确保磁盘已经分区并且/docker目录空间足够。</w:t>
      </w:r>
    </w:p>
    <w:p w:rsidR="005A23DB" w:rsidRDefault="005A23DB" w:rsidP="005A23DB">
      <w:pPr>
        <w:kinsoku w:val="0"/>
        <w:wordWrap w:val="0"/>
        <w:autoSpaceDE w:val="0"/>
        <w:autoSpaceDN w:val="0"/>
        <w:ind w:firstLine="420"/>
        <w:jc w:val="left"/>
      </w:pPr>
    </w:p>
    <w:p w:rsidR="005A23DB" w:rsidRPr="005A23DB" w:rsidRDefault="005A23DB" w:rsidP="005A23D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A23DB">
        <w:rPr>
          <w:rFonts w:ascii="Space Mono" w:hAnsi="Space Mono"/>
          <w:color w:val="000000" w:themeColor="text1"/>
          <w:sz w:val="15"/>
          <w:szCs w:val="15"/>
        </w:rPr>
        <w:t>[root@xxx /root/oceanbase_trial/clonescripts]</w:t>
      </w:r>
    </w:p>
    <w:p w:rsidR="005A23DB" w:rsidRDefault="005A23DB" w:rsidP="005A23D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A23DB">
        <w:rPr>
          <w:rFonts w:ascii="Space Mono" w:hAnsi="Space Mono"/>
          <w:color w:val="000000" w:themeColor="text1"/>
          <w:sz w:val="15"/>
          <w:szCs w:val="15"/>
        </w:rPr>
        <w:t>#./clone.sh -i</w:t>
      </w:r>
    </w:p>
    <w:p w:rsidR="003179C8" w:rsidRPr="005A23DB" w:rsidRDefault="003179C8" w:rsidP="005A23D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5A23DB" w:rsidRDefault="005A23DB" w:rsidP="005A23DB">
      <w:pPr>
        <w:kinsoku w:val="0"/>
        <w:wordWrap w:val="0"/>
        <w:autoSpaceDE w:val="0"/>
        <w:autoSpaceDN w:val="0"/>
        <w:ind w:firstLine="420"/>
        <w:jc w:val="left"/>
      </w:pPr>
    </w:p>
    <w:p w:rsidR="005A23DB" w:rsidRPr="005A23DB" w:rsidRDefault="005A23DB" w:rsidP="005A23DB">
      <w:pPr>
        <w:kinsoku w:val="0"/>
        <w:wordWrap w:val="0"/>
        <w:autoSpaceDE w:val="0"/>
        <w:autoSpaceDN w:val="0"/>
        <w:ind w:firstLine="420"/>
        <w:jc w:val="left"/>
      </w:pPr>
      <w:r w:rsidRPr="005A23DB">
        <w:t>检查安装是否正确用命令</w:t>
      </w:r>
    </w:p>
    <w:p w:rsidR="005A23DB" w:rsidRDefault="005A23DB" w:rsidP="005A23DB">
      <w:pPr>
        <w:kinsoku w:val="0"/>
        <w:wordWrap w:val="0"/>
        <w:autoSpaceDE w:val="0"/>
        <w:autoSpaceDN w:val="0"/>
        <w:ind w:firstLine="420"/>
        <w:jc w:val="left"/>
      </w:pPr>
    </w:p>
    <w:p w:rsidR="005A23DB" w:rsidRPr="005A23DB" w:rsidRDefault="005A23DB" w:rsidP="005A23D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A23DB">
        <w:rPr>
          <w:rFonts w:ascii="Space Mono" w:hAnsi="Space Mono"/>
          <w:color w:val="000000" w:themeColor="text1"/>
          <w:sz w:val="15"/>
          <w:szCs w:val="15"/>
        </w:rPr>
        <w:lastRenderedPageBreak/>
        <w:t>[root@xxx /root/oceanbase_trial/clonescripts]</w:t>
      </w:r>
    </w:p>
    <w:p w:rsidR="005A23DB" w:rsidRPr="005A23DB" w:rsidRDefault="005A23DB" w:rsidP="005A23D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A23DB">
        <w:rPr>
          <w:rFonts w:ascii="Space Mono" w:hAnsi="Space Mono"/>
          <w:color w:val="000000" w:themeColor="text1"/>
          <w:sz w:val="15"/>
          <w:szCs w:val="15"/>
        </w:rPr>
        <w:t>#</w:t>
      </w:r>
      <w:r w:rsidR="00E9591A">
        <w:rPr>
          <w:rFonts w:ascii="Space Mono" w:hAnsi="Space Mono"/>
          <w:color w:val="000000" w:themeColor="text1"/>
          <w:sz w:val="15"/>
          <w:szCs w:val="15"/>
        </w:rPr>
        <w:t xml:space="preserve"> </w:t>
      </w:r>
      <w:r w:rsidRPr="00D802E8">
        <w:rPr>
          <w:rFonts w:ascii="Space Mono" w:hAnsi="Space Mono"/>
          <w:color w:val="FF0000"/>
          <w:sz w:val="15"/>
          <w:szCs w:val="15"/>
        </w:rPr>
        <w:t>systemctl status docker</w:t>
      </w:r>
    </w:p>
    <w:p w:rsidR="005A23DB" w:rsidRPr="005A23DB" w:rsidRDefault="005A23DB" w:rsidP="005A23D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A23DB">
        <w:rPr>
          <w:rFonts w:ascii="Space Mono" w:hAnsi="Space Mono"/>
          <w:color w:val="000000" w:themeColor="text1"/>
          <w:sz w:val="15"/>
          <w:szCs w:val="15"/>
        </w:rPr>
        <w:t>docker.service - Docker Application Container Engine</w:t>
      </w:r>
    </w:p>
    <w:p w:rsidR="005A23DB" w:rsidRPr="005A23DB" w:rsidRDefault="005A23DB" w:rsidP="005A23DB">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A23DB">
        <w:rPr>
          <w:rFonts w:ascii="Space Mono" w:hAnsi="Space Mono"/>
          <w:color w:val="000000" w:themeColor="text1"/>
          <w:sz w:val="15"/>
          <w:szCs w:val="15"/>
        </w:rPr>
        <w:t>Loaded: loaded (/usr/lib/systemd/system/docker.service; enabled; vendor preset: disabled)</w:t>
      </w:r>
    </w:p>
    <w:p w:rsidR="008C7CAF" w:rsidRPr="008C7CAF" w:rsidRDefault="005A23DB" w:rsidP="008C7CAF">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5A23DB">
        <w:rPr>
          <w:rFonts w:ascii="Space Mono" w:hAnsi="Space Mono"/>
          <w:color w:val="000000" w:themeColor="text1"/>
          <w:sz w:val="15"/>
          <w:szCs w:val="15"/>
        </w:rPr>
        <w:t>Active: active (running) since Sat 2020-01-18 15:54:48 CST; 2 weeks 2 days ago</w:t>
      </w:r>
      <w:r w:rsidRPr="005A23DB">
        <w:rPr>
          <w:rFonts w:ascii="Space Mono" w:hAnsi="Space Mono"/>
          <w:color w:val="000000" w:themeColor="text1"/>
          <w:sz w:val="15"/>
          <w:szCs w:val="15"/>
        </w:rPr>
        <w:br/>
        <w:t xml:space="preserve">     Docs: http://docs.docker.com</w:t>
      </w:r>
      <w:r w:rsidRPr="005A23DB">
        <w:rPr>
          <w:rFonts w:ascii="Space Mono" w:hAnsi="Space Mono"/>
          <w:color w:val="000000" w:themeColor="text1"/>
          <w:sz w:val="15"/>
          <w:szCs w:val="15"/>
        </w:rPr>
        <w:br/>
        <w:t xml:space="preserve"> Main PID: 13771 (dockerd)</w:t>
      </w:r>
      <w:r w:rsidRPr="005A23DB">
        <w:rPr>
          <w:rFonts w:ascii="Space Mono" w:hAnsi="Space Mono"/>
          <w:color w:val="000000" w:themeColor="text1"/>
          <w:sz w:val="15"/>
          <w:szCs w:val="15"/>
        </w:rPr>
        <w:br/>
        <w:t xml:space="preserve">   Memory: 2.4G</w:t>
      </w:r>
      <w:r w:rsidRPr="005A23DB">
        <w:rPr>
          <w:rFonts w:ascii="Space Mono" w:hAnsi="Space Mono"/>
          <w:color w:val="000000" w:themeColor="text1"/>
          <w:sz w:val="15"/>
          <w:szCs w:val="15"/>
        </w:rPr>
        <w:br/>
        <w:t xml:space="preserve">   CGroup: /system.slice/docker.service</w:t>
      </w:r>
      <w:r w:rsidRPr="005A23DB">
        <w:rPr>
          <w:rFonts w:ascii="Space Mono" w:hAnsi="Space Mono"/>
          <w:color w:val="000000" w:themeColor="text1"/>
          <w:sz w:val="15"/>
          <w:szCs w:val="15"/>
        </w:rPr>
        <w:br/>
        <w:t xml:space="preserve">           </w:t>
      </w:r>
      <w:r w:rsidRPr="005A23DB">
        <w:rPr>
          <w:rFonts w:ascii="微软雅黑" w:eastAsia="微软雅黑" w:hAnsi="微软雅黑" w:cs="微软雅黑" w:hint="eastAsia"/>
          <w:color w:val="000000" w:themeColor="text1"/>
          <w:sz w:val="15"/>
          <w:szCs w:val="15"/>
        </w:rPr>
        <w:t>├</w:t>
      </w:r>
      <w:r w:rsidRPr="005A23DB">
        <w:rPr>
          <w:rFonts w:ascii="Courier New" w:hAnsi="Courier New" w:cs="Courier New"/>
          <w:color w:val="000000" w:themeColor="text1"/>
          <w:sz w:val="15"/>
          <w:szCs w:val="15"/>
        </w:rPr>
        <w:t>─</w:t>
      </w:r>
      <w:r w:rsidRPr="005A23DB">
        <w:rPr>
          <w:rFonts w:ascii="Space Mono" w:hAnsi="Space Mono"/>
          <w:color w:val="000000" w:themeColor="text1"/>
          <w:sz w:val="15"/>
          <w:szCs w:val="15"/>
        </w:rPr>
        <w:t>13771 /usr/bin/dockerd -H tcp://0.0.0.0:4243 -H unix:///var/run/docker.sock --selinux-enabled=false --log-opt max-size=1g --graph=/docker</w:t>
      </w:r>
      <w:r w:rsidRPr="005A23DB">
        <w:rPr>
          <w:rFonts w:ascii="Space Mono" w:hAnsi="Space Mono"/>
          <w:color w:val="000000" w:themeColor="text1"/>
          <w:sz w:val="15"/>
          <w:szCs w:val="15"/>
        </w:rPr>
        <w:br/>
        <w:t xml:space="preserve">           </w:t>
      </w:r>
      <w:r w:rsidRPr="005A23DB">
        <w:rPr>
          <w:rFonts w:ascii="微软雅黑" w:eastAsia="微软雅黑" w:hAnsi="微软雅黑" w:cs="微软雅黑" w:hint="eastAsia"/>
          <w:color w:val="000000" w:themeColor="text1"/>
          <w:sz w:val="15"/>
          <w:szCs w:val="15"/>
        </w:rPr>
        <w:t>└</w:t>
      </w:r>
      <w:r w:rsidRPr="005A23DB">
        <w:rPr>
          <w:rFonts w:ascii="Courier New" w:hAnsi="Courier New" w:cs="Courier New"/>
          <w:color w:val="000000" w:themeColor="text1"/>
          <w:sz w:val="15"/>
          <w:szCs w:val="15"/>
        </w:rPr>
        <w:t>─</w:t>
      </w:r>
      <w:r w:rsidRPr="005A23DB">
        <w:rPr>
          <w:rFonts w:ascii="Space Mono" w:hAnsi="Space Mono"/>
          <w:color w:val="000000" w:themeColor="text1"/>
          <w:sz w:val="15"/>
          <w:szCs w:val="15"/>
        </w:rPr>
        <w:t>13791 docker-containerd --config /var/run/docker/containerd/containerd.toml</w:t>
      </w:r>
      <w:r w:rsidRPr="005A23DB">
        <w:rPr>
          <w:rFonts w:ascii="Space Mono" w:hAnsi="Space Mono"/>
          <w:color w:val="000000" w:themeColor="text1"/>
          <w:sz w:val="15"/>
          <w:szCs w:val="15"/>
        </w:rPr>
        <w:br/>
      </w:r>
      <w:r w:rsidRPr="005A23DB">
        <w:rPr>
          <w:rFonts w:ascii="Space Mono" w:hAnsi="Space Mono"/>
          <w:color w:val="000000" w:themeColor="text1"/>
          <w:sz w:val="15"/>
          <w:szCs w:val="15"/>
        </w:rPr>
        <w:br/>
        <w:t>Jan 31 11:22:36 xxx dockerd[13771]: time="2020-01-31T11:22:36+08:00" level=info msg="shim docker-containerd-shim started" address="/containerd-shim/moby/28379e1464373c7249a7...ks" pid=71070</w:t>
      </w:r>
      <w:r w:rsidRPr="005A23DB">
        <w:rPr>
          <w:rFonts w:ascii="Space Mono" w:hAnsi="Space Mono"/>
          <w:color w:val="000000" w:themeColor="text1"/>
          <w:sz w:val="15"/>
          <w:szCs w:val="15"/>
        </w:rPr>
        <w:br/>
        <w:t>Jan 31 11:26:19 xxx dockerd[13771]: time="2020-01-31T11:26:19+08:00" level=error msg="stat cgroup 28379e1464373c7249a76c03162a7dd6e6d285618fd98346180e57dbfc271621" error=""/...ave 4 fields"</w:t>
      </w:r>
      <w:r w:rsidRPr="005A23DB">
        <w:rPr>
          <w:rFonts w:ascii="Space Mono" w:hAnsi="Space Mono"/>
          <w:color w:val="000000" w:themeColor="text1"/>
          <w:sz w:val="15"/>
          <w:szCs w:val="15"/>
        </w:rPr>
        <w:br/>
        <w:t>Jan 31 11:26:19 xxx dockerd[13771]: time="2020-01-31T11:26:19+08:00" level=info msg="shim reaped" id=28379e1464373c7249a76c03162a7dd6e6d285618fd98346180e57dbfc271621 module=...ainerd/tasks"</w:t>
      </w:r>
      <w:r w:rsidRPr="005A23DB">
        <w:rPr>
          <w:rFonts w:ascii="Space Mono" w:hAnsi="Space Mono"/>
          <w:color w:val="000000" w:themeColor="text1"/>
          <w:sz w:val="15"/>
          <w:szCs w:val="15"/>
        </w:rPr>
        <w:br/>
        <w:t>Jan 31 11:26:19 xxx dockerd[13771]: time="2020-01-31T11:26:19.780741127+08:00" level=info msg="ignoring event" module=libcontainerd namespace=moby topic=/tasks/delete type="...s.TaskDelete"</w:t>
      </w:r>
      <w:r w:rsidRPr="005A23DB">
        <w:rPr>
          <w:rFonts w:ascii="Space Mono" w:hAnsi="Space Mono"/>
          <w:color w:val="000000" w:themeColor="text1"/>
          <w:sz w:val="15"/>
          <w:szCs w:val="15"/>
        </w:rPr>
        <w:br/>
        <w:t>Jan 31 11:26:20 xxx dockerd[13771]: time="2020-01-31T11:26:20+08:00" level=error msg="stat cgroup fb959a57982a6312804c0ff765f345d8cf6f007b3d6d222d30eaa0573dceb44f" error=""/...ave 4 fields"</w:t>
      </w:r>
      <w:r w:rsidRPr="005A23DB">
        <w:rPr>
          <w:rFonts w:ascii="Space Mono" w:hAnsi="Space Mono"/>
          <w:color w:val="000000" w:themeColor="text1"/>
          <w:sz w:val="15"/>
          <w:szCs w:val="15"/>
        </w:rPr>
        <w:br/>
        <w:t>Jan 31 11:26:20 xxx dockerd[13771]: time="2020-01-31T11:26:20+08:00" level=info msg="shim reaped" id=fb959a57982a6312804c0ff765f345d8cf6f007b3d6d222d30eaa0573dceb44f module=...ainerd/tasks"</w:t>
      </w:r>
      <w:r w:rsidRPr="005A23DB">
        <w:rPr>
          <w:rFonts w:ascii="Space Mono" w:hAnsi="Space Mono"/>
          <w:color w:val="000000" w:themeColor="text1"/>
          <w:sz w:val="15"/>
          <w:szCs w:val="15"/>
        </w:rPr>
        <w:br/>
        <w:t>Jan 31 11:26:20 xxx dockerd[13771]: time="2020-01-31T11:26:20.997790335+08:00" level=info msg="ignoring event" module=libcontainerd namespace=moby topic=/tasks/delete type="...s.TaskDelete"</w:t>
      </w:r>
      <w:r w:rsidRPr="005A23DB">
        <w:rPr>
          <w:rFonts w:ascii="Space Mono" w:hAnsi="Space Mono"/>
          <w:color w:val="000000" w:themeColor="text1"/>
          <w:sz w:val="15"/>
          <w:szCs w:val="15"/>
        </w:rPr>
        <w:br/>
        <w:t>Jan 31 11:26:25 xxx dockerd[13771]: time="2020-01-31T11:26:25+08:00" level=error msg="stat cgroup 175364fb736988d24c05261497b9d4160188cd8d53e5b2f1b695e79cd4ac5d9c" error=""/...ave 4 fields"</w:t>
      </w:r>
      <w:r w:rsidRPr="005A23DB">
        <w:rPr>
          <w:rFonts w:ascii="Space Mono" w:hAnsi="Space Mono"/>
          <w:color w:val="000000" w:themeColor="text1"/>
          <w:sz w:val="15"/>
          <w:szCs w:val="15"/>
        </w:rPr>
        <w:br/>
        <w:t>Jan 31 11:26:25 xxx dockerd[13771]: time="2020-01-31T11:26:25+08:00" level=info msg="shim reaped" id=175364fb736988d24c05261497b9d4160188cd8d53e5b2f1b695e79cd4ac5d9c module=...ainerd/tasks"</w:t>
      </w:r>
      <w:r w:rsidRPr="005A23DB">
        <w:rPr>
          <w:rFonts w:ascii="Space Mono" w:hAnsi="Space Mono"/>
          <w:color w:val="000000" w:themeColor="text1"/>
          <w:sz w:val="15"/>
          <w:szCs w:val="15"/>
        </w:rPr>
        <w:br/>
        <w:t>Jan 31 11:26:25 xxx dockerd[13771]: time="2020-01-31T11:26:25.837715440+08:00" level=info msg="ignoring event" module=libcontainerd namespace=moby topic=/tasks/delete type="...s.TaskDelete"</w:t>
      </w:r>
      <w:r w:rsidRPr="005A23DB">
        <w:rPr>
          <w:rFonts w:ascii="Space Mono" w:hAnsi="Space Mono"/>
          <w:color w:val="000000" w:themeColor="text1"/>
          <w:sz w:val="15"/>
          <w:szCs w:val="15"/>
        </w:rPr>
        <w:br/>
        <w:t>Hint: Some lines were ellipsized, use -l to show in full.</w:t>
      </w:r>
      <w:r w:rsidRPr="005A23DB">
        <w:rPr>
          <w:rFonts w:ascii="Space Mono" w:hAnsi="Space Mono"/>
          <w:color w:val="000000" w:themeColor="text1"/>
          <w:sz w:val="15"/>
          <w:szCs w:val="15"/>
        </w:rPr>
        <w:br/>
      </w:r>
      <w:r w:rsidRPr="005A23DB">
        <w:rPr>
          <w:rFonts w:ascii="Space Mono" w:hAnsi="Space Mono"/>
          <w:color w:val="000000" w:themeColor="text1"/>
          <w:sz w:val="15"/>
          <w:szCs w:val="15"/>
        </w:rPr>
        <w:br/>
        <w:t>[root@xxx /root/oceanbase_trial/clonescripts]</w:t>
      </w:r>
      <w:r w:rsidRPr="005A23DB">
        <w:rPr>
          <w:rFonts w:ascii="Space Mono" w:hAnsi="Space Mono"/>
          <w:color w:val="000000" w:themeColor="text1"/>
          <w:sz w:val="15"/>
          <w:szCs w:val="15"/>
        </w:rPr>
        <w:br/>
      </w:r>
      <w:r w:rsidR="008C7CAF" w:rsidRPr="008C7CAF">
        <w:rPr>
          <w:rFonts w:ascii="Space Mono" w:hAnsi="Space Mono"/>
          <w:color w:val="000000" w:themeColor="text1"/>
          <w:sz w:val="15"/>
          <w:szCs w:val="15"/>
        </w:rPr>
        <w:t>#</w:t>
      </w:r>
      <w:r w:rsidR="00D802E8">
        <w:rPr>
          <w:rFonts w:ascii="Space Mono" w:hAnsi="Space Mono"/>
          <w:color w:val="000000" w:themeColor="text1"/>
          <w:sz w:val="15"/>
          <w:szCs w:val="15"/>
        </w:rPr>
        <w:t xml:space="preserve"> </w:t>
      </w:r>
      <w:r w:rsidR="008C7CAF" w:rsidRPr="00D802E8">
        <w:rPr>
          <w:rFonts w:ascii="Space Mono" w:hAnsi="Space Mono"/>
          <w:color w:val="FF0000"/>
          <w:sz w:val="15"/>
          <w:szCs w:val="15"/>
        </w:rPr>
        <w:t>docker ps</w:t>
      </w:r>
    </w:p>
    <w:p w:rsidR="005A23DB" w:rsidRDefault="008C7CAF" w:rsidP="008C7CAF">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8C7CAF">
        <w:rPr>
          <w:rFonts w:ascii="Space Mono" w:hAnsi="Space Mono"/>
          <w:color w:val="000000" w:themeColor="text1"/>
          <w:sz w:val="15"/>
          <w:szCs w:val="15"/>
        </w:rPr>
        <w:t>CONTAINER ID        IMAGE               COMMAND             CREATED             STATUS              PORTS               NAMES</w:t>
      </w:r>
    </w:p>
    <w:p w:rsidR="008C7CAF" w:rsidRDefault="008C7CAF" w:rsidP="008C7CAF">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031EEC" w:rsidRPr="005A23DB" w:rsidRDefault="00031EEC" w:rsidP="00A14CFB">
      <w:pPr>
        <w:kinsoku w:val="0"/>
        <w:wordWrap w:val="0"/>
        <w:autoSpaceDE w:val="0"/>
        <w:autoSpaceDN w:val="0"/>
        <w:ind w:firstLine="420"/>
        <w:jc w:val="left"/>
      </w:pPr>
    </w:p>
    <w:p w:rsidR="005A23DB" w:rsidRPr="00D802E8" w:rsidRDefault="005A23DB" w:rsidP="005A23DB">
      <w:pPr>
        <w:pStyle w:val="3"/>
        <w:numPr>
          <w:ilvl w:val="2"/>
          <w:numId w:val="10"/>
        </w:numPr>
        <w:rPr>
          <w:rFonts w:asciiTheme="majorEastAsia" w:eastAsiaTheme="majorEastAsia" w:hAnsiTheme="majorEastAsia"/>
          <w:color w:val="FF0000"/>
          <w:szCs w:val="28"/>
          <w:lang w:eastAsia="zh-CN"/>
        </w:rPr>
      </w:pPr>
      <w:r w:rsidRPr="00D802E8">
        <w:rPr>
          <w:rFonts w:asciiTheme="majorEastAsia" w:eastAsiaTheme="majorEastAsia" w:hAnsiTheme="majorEastAsia"/>
          <w:color w:val="FF0000"/>
          <w:szCs w:val="28"/>
          <w:lang w:eastAsia="zh-CN"/>
        </w:rPr>
        <w:t>最终检查</w:t>
      </w:r>
    </w:p>
    <w:p w:rsidR="005A23DB" w:rsidRPr="005A23DB" w:rsidRDefault="005A23DB" w:rsidP="005A23DB">
      <w:pPr>
        <w:kinsoku w:val="0"/>
        <w:wordWrap w:val="0"/>
        <w:autoSpaceDE w:val="0"/>
        <w:autoSpaceDN w:val="0"/>
        <w:ind w:firstLine="420"/>
        <w:jc w:val="left"/>
      </w:pPr>
      <w:r w:rsidRPr="005A23DB">
        <w:t>在安装的最后一步，使用 ./clone.sh -t 会检查前面的配置操作是否符合要求并给出建议。此外OB机器之间的网络延时检查、时间同步延时检查需要额外检查。</w:t>
      </w:r>
    </w:p>
    <w:p w:rsidR="005A23DB" w:rsidRPr="005A23DB" w:rsidRDefault="005A23DB" w:rsidP="005A23DB">
      <w:pPr>
        <w:kinsoku w:val="0"/>
        <w:wordWrap w:val="0"/>
        <w:autoSpaceDE w:val="0"/>
        <w:autoSpaceDN w:val="0"/>
        <w:ind w:firstLine="420"/>
        <w:jc w:val="left"/>
      </w:pPr>
    </w:p>
    <w:p w:rsidR="00B30575" w:rsidRDefault="003179C8" w:rsidP="001C5FB3">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1C5FB3">
        <w:rPr>
          <w:rFonts w:ascii="Space Mono" w:hAnsi="Space Mono" w:hint="eastAsia"/>
          <w:color w:val="000000" w:themeColor="text1"/>
          <w:sz w:val="15"/>
          <w:szCs w:val="15"/>
        </w:rPr>
        <w:t>#</w:t>
      </w:r>
      <w:r w:rsidRPr="001C5FB3">
        <w:rPr>
          <w:rFonts w:ascii="Space Mono" w:hAnsi="Space Mono"/>
          <w:color w:val="000000" w:themeColor="text1"/>
          <w:sz w:val="15"/>
          <w:szCs w:val="15"/>
        </w:rPr>
        <w:t xml:space="preserve"> ./clone.sh -t</w:t>
      </w:r>
    </w:p>
    <w:p w:rsidR="001C5FB3" w:rsidRPr="001C5FB3" w:rsidRDefault="001C5FB3" w:rsidP="001C5FB3">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3179C8" w:rsidRDefault="003179C8" w:rsidP="00980E08">
      <w:pPr>
        <w:kinsoku w:val="0"/>
        <w:wordWrap w:val="0"/>
        <w:autoSpaceDE w:val="0"/>
        <w:autoSpaceDN w:val="0"/>
        <w:ind w:firstLine="420"/>
        <w:jc w:val="left"/>
      </w:pPr>
    </w:p>
    <w:p w:rsidR="00AA29E4" w:rsidRDefault="00AA29E4" w:rsidP="00980E08">
      <w:pPr>
        <w:kinsoku w:val="0"/>
        <w:wordWrap w:val="0"/>
        <w:autoSpaceDE w:val="0"/>
        <w:autoSpaceDN w:val="0"/>
        <w:ind w:firstLine="420"/>
        <w:jc w:val="left"/>
      </w:pPr>
      <w:r>
        <w:rPr>
          <w:rFonts w:hint="eastAsia"/>
        </w:rPr>
        <w:lastRenderedPageBreak/>
        <w:t>相信测试环境的机器在这一步会有很多不满足的地方。这个时候需要评估其影响。OceanBase 对机器的初始化配置或检查标准有很多是所有数据库通用的，不难看懂。</w:t>
      </w:r>
      <w:r w:rsidR="00C70C21">
        <w:rPr>
          <w:rFonts w:hint="eastAsia"/>
        </w:rPr>
        <w:t xml:space="preserve">只有特别的几个项目是 </w:t>
      </w:r>
      <w:r w:rsidR="00C70C21">
        <w:t>O</w:t>
      </w:r>
      <w:r w:rsidR="00C70C21">
        <w:rPr>
          <w:rFonts w:hint="eastAsia"/>
        </w:rPr>
        <w:t>ceanBase 有关的，必须满足。</w:t>
      </w:r>
    </w:p>
    <w:p w:rsidR="00C70C21" w:rsidRDefault="00C70C21" w:rsidP="00980E08">
      <w:pPr>
        <w:kinsoku w:val="0"/>
        <w:wordWrap w:val="0"/>
        <w:autoSpaceDE w:val="0"/>
        <w:autoSpaceDN w:val="0"/>
        <w:ind w:firstLine="420"/>
        <w:jc w:val="left"/>
      </w:pPr>
      <w:r>
        <w:rPr>
          <w:rFonts w:hint="eastAsia"/>
        </w:rPr>
        <w:t xml:space="preserve">如果目录空间、时间同步、基本的 </w:t>
      </w:r>
      <w:r>
        <w:t>RPM</w:t>
      </w:r>
      <w:r>
        <w:rPr>
          <w:rFonts w:hint="eastAsia"/>
        </w:rPr>
        <w:t xml:space="preserve"> 包不满足，后面部署 oceanBase 或使用 </w:t>
      </w:r>
      <w:r>
        <w:t>O</w:t>
      </w:r>
      <w:r>
        <w:rPr>
          <w:rFonts w:hint="eastAsia"/>
        </w:rPr>
        <w:t>ceanBase 的时候，难免会遇到各种奇怪的问题，那时候排查原因的成本会非常高。</w:t>
      </w:r>
    </w:p>
    <w:p w:rsidR="007201EE" w:rsidRDefault="007201EE" w:rsidP="00980E08">
      <w:pPr>
        <w:kinsoku w:val="0"/>
        <w:wordWrap w:val="0"/>
        <w:autoSpaceDE w:val="0"/>
        <w:autoSpaceDN w:val="0"/>
        <w:ind w:firstLine="420"/>
        <w:jc w:val="left"/>
      </w:pPr>
    </w:p>
    <w:p w:rsidR="00F10A79" w:rsidRDefault="00F10A79" w:rsidP="00980E08">
      <w:pPr>
        <w:kinsoku w:val="0"/>
        <w:wordWrap w:val="0"/>
        <w:autoSpaceDE w:val="0"/>
        <w:autoSpaceDN w:val="0"/>
        <w:ind w:firstLine="420"/>
        <w:jc w:val="left"/>
      </w:pPr>
    </w:p>
    <w:p w:rsidR="00F10A79" w:rsidRDefault="00DA1A46" w:rsidP="00211293">
      <w:pPr>
        <w:pStyle w:val="1"/>
        <w:numPr>
          <w:ilvl w:val="0"/>
          <w:numId w:val="10"/>
        </w:numPr>
        <w:jc w:val="left"/>
        <w:rPr>
          <w:rFonts w:asciiTheme="majorEastAsia" w:eastAsiaTheme="majorEastAsia" w:hAnsiTheme="majorEastAsia" w:cs="Times New Roman (正文 CS 字体)"/>
          <w:color w:val="000000" w:themeColor="text1"/>
          <w:lang w:eastAsia="zh-CN"/>
        </w:rPr>
      </w:pPr>
      <w:r>
        <w:rPr>
          <w:rFonts w:asciiTheme="majorEastAsia" w:eastAsiaTheme="majorEastAsia" w:hAnsiTheme="majorEastAsia" w:cs="Times New Roman (正文 CS 字体)" w:hint="eastAsia"/>
          <w:color w:val="000000" w:themeColor="text1"/>
          <w:lang w:eastAsia="zh-CN"/>
        </w:rPr>
        <w:t>部署</w:t>
      </w:r>
      <w:r w:rsidR="00F10A79" w:rsidRPr="00F10A79">
        <w:rPr>
          <w:rFonts w:asciiTheme="majorEastAsia" w:eastAsiaTheme="majorEastAsia" w:hAnsiTheme="majorEastAsia" w:cs="Times New Roman (正文 CS 字体)"/>
          <w:color w:val="000000" w:themeColor="text1"/>
          <w:lang w:eastAsia="zh-CN"/>
        </w:rPr>
        <w:t>OCP</w:t>
      </w:r>
      <w:r w:rsidR="00A83348">
        <w:rPr>
          <w:rFonts w:asciiTheme="majorEastAsia" w:eastAsiaTheme="majorEastAsia" w:hAnsiTheme="majorEastAsia" w:cs="Times New Roman (正文 CS 字体)"/>
          <w:color w:val="000000" w:themeColor="text1"/>
          <w:lang w:eastAsia="zh-CN"/>
        </w:rPr>
        <w:t>(</w:t>
      </w:r>
      <w:r w:rsidR="00A83348">
        <w:rPr>
          <w:rFonts w:asciiTheme="majorEastAsia" w:eastAsiaTheme="majorEastAsia" w:hAnsiTheme="majorEastAsia" w:cs="Times New Roman (正文 CS 字体)" w:hint="eastAsia"/>
          <w:color w:val="000000" w:themeColor="text1"/>
          <w:lang w:eastAsia="zh-CN"/>
        </w:rPr>
        <w:t>可选)</w:t>
      </w:r>
    </w:p>
    <w:p w:rsidR="00A83348" w:rsidRDefault="00304C46" w:rsidP="00A83348">
      <w:pPr>
        <w:rPr>
          <w:rFonts w:hint="eastAsia"/>
          <w:lang w:val="x-none"/>
        </w:rPr>
      </w:pPr>
      <w:r>
        <w:rPr>
          <w:rFonts w:hint="eastAsia"/>
          <w:lang w:val="x-none"/>
        </w:rPr>
        <w:t xml:space="preserve">如果有 </w:t>
      </w:r>
      <w:r>
        <w:rPr>
          <w:lang w:val="x-none"/>
        </w:rPr>
        <w:t>128G</w:t>
      </w:r>
      <w:r>
        <w:rPr>
          <w:rFonts w:hint="eastAsia"/>
          <w:lang w:val="x-none"/>
        </w:rPr>
        <w:t xml:space="preserve"> 内存以上的机器，则可以部署 </w:t>
      </w:r>
      <w:r>
        <w:rPr>
          <w:lang w:val="x-none"/>
        </w:rPr>
        <w:t>OCP</w:t>
      </w:r>
      <w:r>
        <w:rPr>
          <w:rFonts w:hint="eastAsia"/>
          <w:lang w:val="x-none"/>
        </w:rPr>
        <w:t>；否则，就不要部署</w:t>
      </w:r>
      <w:r>
        <w:rPr>
          <w:lang w:val="x-none"/>
        </w:rPr>
        <w:t xml:space="preserve"> OCP</w:t>
      </w:r>
      <w:r>
        <w:rPr>
          <w:rFonts w:hint="eastAsia"/>
          <w:lang w:val="x-none"/>
        </w:rPr>
        <w:t xml:space="preserve"> 了。</w:t>
      </w:r>
    </w:p>
    <w:p w:rsidR="00A83348" w:rsidRPr="00A83348" w:rsidRDefault="00A83348" w:rsidP="00A83348">
      <w:pPr>
        <w:rPr>
          <w:rFonts w:hint="eastAsia"/>
          <w:lang w:val="x-none"/>
        </w:rPr>
      </w:pPr>
    </w:p>
    <w:p w:rsidR="00F10A79" w:rsidRPr="00F10A79" w:rsidRDefault="00F10A79" w:rsidP="00BC71D7">
      <w:pPr>
        <w:pStyle w:val="20"/>
        <w:numPr>
          <w:ilvl w:val="1"/>
          <w:numId w:val="10"/>
        </w:numPr>
        <w:rPr>
          <w:rFonts w:asciiTheme="majorEastAsia" w:eastAsiaTheme="majorEastAsia" w:hAnsiTheme="majorEastAsia"/>
        </w:rPr>
      </w:pPr>
      <w:r w:rsidRPr="00F10A79">
        <w:rPr>
          <w:rFonts w:asciiTheme="majorEastAsia" w:eastAsiaTheme="majorEastAsia" w:hAnsiTheme="majorEastAsia"/>
        </w:rPr>
        <w:t>OCP安装配置文件</w:t>
      </w:r>
    </w:p>
    <w:p w:rsidR="00F10A79" w:rsidRDefault="00F10A79" w:rsidP="00F10A79">
      <w:pPr>
        <w:kinsoku w:val="0"/>
        <w:wordWrap w:val="0"/>
        <w:autoSpaceDE w:val="0"/>
        <w:autoSpaceDN w:val="0"/>
        <w:ind w:firstLine="420"/>
        <w:jc w:val="left"/>
      </w:pPr>
      <w:r w:rsidRPr="00F10A79">
        <w:t>OCP安装配置文件是obcluster.conf在解压缩后的目录下。</w:t>
      </w:r>
      <w:r w:rsidRPr="00F10A79">
        <w:br/>
        <w:t>配置文件需要根据客户机器信息做少量修改。</w:t>
      </w:r>
    </w:p>
    <w:p w:rsidR="00775583" w:rsidRPr="00F10A79" w:rsidRDefault="00775583" w:rsidP="00F10A79">
      <w:pPr>
        <w:kinsoku w:val="0"/>
        <w:wordWrap w:val="0"/>
        <w:autoSpaceDE w:val="0"/>
        <w:autoSpaceDN w:val="0"/>
        <w:ind w:firstLine="420"/>
        <w:jc w:val="left"/>
      </w:pPr>
    </w:p>
    <w:p w:rsidR="00F10A79" w:rsidRPr="006D331C" w:rsidRDefault="00F10A79" w:rsidP="006D331C">
      <w:pPr>
        <w:pStyle w:val="3"/>
        <w:numPr>
          <w:ilvl w:val="2"/>
          <w:numId w:val="10"/>
        </w:numPr>
        <w:rPr>
          <w:rFonts w:asciiTheme="majorEastAsia" w:eastAsiaTheme="majorEastAsia" w:hAnsiTheme="majorEastAsia"/>
          <w:szCs w:val="28"/>
        </w:rPr>
      </w:pPr>
      <w:r w:rsidRPr="006D331C">
        <w:rPr>
          <w:rFonts w:asciiTheme="majorEastAsia" w:eastAsiaTheme="majorEastAsia" w:hAnsiTheme="majorEastAsia"/>
          <w:szCs w:val="28"/>
        </w:rPr>
        <w:t>OCP运行模式</w:t>
      </w:r>
    </w:p>
    <w:p w:rsidR="005B3A17" w:rsidRDefault="005B3A17" w:rsidP="00F10A79">
      <w:pPr>
        <w:kinsoku w:val="0"/>
        <w:wordWrap w:val="0"/>
        <w:autoSpaceDE w:val="0"/>
        <w:autoSpaceDN w:val="0"/>
        <w:ind w:firstLine="420"/>
        <w:jc w:val="left"/>
      </w:pPr>
    </w:p>
    <w:p w:rsidR="00F10A79" w:rsidRPr="005B3A17" w:rsidRDefault="00F10A79" w:rsidP="005B3A17">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10A79">
        <w:rPr>
          <w:rFonts w:ascii="Space Mono" w:hAnsi="Space Mono"/>
          <w:color w:val="000000" w:themeColor="text1"/>
          <w:sz w:val="15"/>
          <w:szCs w:val="15"/>
        </w:rPr>
        <w:t>##</w:t>
      </w:r>
      <w:r w:rsidRPr="00F10A79">
        <w:rPr>
          <w:rFonts w:ascii="Space Mono" w:hAnsi="Space Mono"/>
          <w:color w:val="000000" w:themeColor="text1"/>
          <w:sz w:val="15"/>
          <w:szCs w:val="15"/>
        </w:rPr>
        <w:br/>
        <w:t>SINGLE_OCP_MODE=TRUE</w:t>
      </w:r>
      <w:r w:rsidRPr="00F10A79">
        <w:rPr>
          <w:rFonts w:ascii="Space Mono" w:hAnsi="Space Mono"/>
          <w:color w:val="000000" w:themeColor="text1"/>
          <w:sz w:val="15"/>
          <w:szCs w:val="15"/>
        </w:rPr>
        <w:br/>
        <w:t xml:space="preserve">############   </w:t>
      </w:r>
      <w:r w:rsidRPr="00F10A79">
        <w:rPr>
          <w:rFonts w:ascii="Space Mono" w:hAnsi="Space Mono"/>
          <w:color w:val="000000" w:themeColor="text1"/>
          <w:sz w:val="15"/>
          <w:szCs w:val="15"/>
        </w:rPr>
        <w:t>根据环境必须修改</w:t>
      </w:r>
      <w:r w:rsidRPr="00F10A79">
        <w:rPr>
          <w:rFonts w:ascii="Space Mono" w:hAnsi="Space Mono"/>
          <w:color w:val="000000" w:themeColor="text1"/>
          <w:sz w:val="15"/>
          <w:szCs w:val="15"/>
        </w:rPr>
        <w:t xml:space="preserve"> / MUST CHANGE ACCORDING ENVIRONMENT   #################</w:t>
      </w:r>
      <w:r w:rsidR="00A7018E">
        <w:rPr>
          <w:rFonts w:ascii="Space Mono" w:hAnsi="Space Mono"/>
          <w:color w:val="000000" w:themeColor="text1"/>
          <w:sz w:val="15"/>
          <w:szCs w:val="15"/>
        </w:rPr>
        <w:t>#######</w:t>
      </w:r>
      <w:r w:rsidRPr="00F10A79">
        <w:rPr>
          <w:rFonts w:ascii="Space Mono" w:hAnsi="Space Mono"/>
          <w:color w:val="000000" w:themeColor="text1"/>
          <w:sz w:val="15"/>
          <w:szCs w:val="15"/>
        </w:rPr>
        <w:br/>
        <w:t xml:space="preserve">############  </w:t>
      </w:r>
      <w:r w:rsidRPr="00F10A79">
        <w:rPr>
          <w:rFonts w:ascii="Space Mono" w:hAnsi="Space Mono"/>
          <w:color w:val="000000" w:themeColor="text1"/>
          <w:sz w:val="15"/>
          <w:szCs w:val="15"/>
        </w:rPr>
        <w:t>填写机器</w:t>
      </w:r>
      <w:r w:rsidRPr="00F10A79">
        <w:rPr>
          <w:rFonts w:ascii="Space Mono" w:hAnsi="Space Mono"/>
          <w:color w:val="000000" w:themeColor="text1"/>
          <w:sz w:val="15"/>
          <w:szCs w:val="15"/>
        </w:rPr>
        <w:t>IP</w:t>
      </w:r>
      <w:r w:rsidRPr="00F10A79">
        <w:rPr>
          <w:rFonts w:ascii="Space Mono" w:hAnsi="Space Mono"/>
          <w:color w:val="000000" w:themeColor="text1"/>
          <w:sz w:val="15"/>
          <w:szCs w:val="15"/>
        </w:rPr>
        <w:t>和</w:t>
      </w:r>
      <w:r w:rsidRPr="00F10A79">
        <w:rPr>
          <w:rFonts w:ascii="Space Mono" w:hAnsi="Space Mono"/>
          <w:color w:val="000000" w:themeColor="text1"/>
          <w:sz w:val="15"/>
          <w:szCs w:val="15"/>
        </w:rPr>
        <w:t>root/admin</w:t>
      </w:r>
      <w:r w:rsidRPr="00F10A79">
        <w:rPr>
          <w:rFonts w:ascii="Space Mono" w:hAnsi="Space Mono"/>
          <w:color w:val="000000" w:themeColor="text1"/>
          <w:sz w:val="15"/>
          <w:szCs w:val="15"/>
        </w:rPr>
        <w:t>密码</w:t>
      </w:r>
      <w:r w:rsidRPr="00F10A79">
        <w:rPr>
          <w:rFonts w:ascii="Space Mono" w:hAnsi="Space Mono"/>
          <w:color w:val="000000" w:themeColor="text1"/>
          <w:sz w:val="15"/>
          <w:szCs w:val="15"/>
        </w:rPr>
        <w:t xml:space="preserve"> / Edit Machine IP and Password Of root/admin  #######</w:t>
      </w:r>
      <w:r w:rsidRPr="00F10A79">
        <w:rPr>
          <w:rFonts w:ascii="Space Mono" w:hAnsi="Space Mono"/>
          <w:color w:val="000000" w:themeColor="text1"/>
          <w:sz w:val="15"/>
          <w:szCs w:val="15"/>
        </w:rPr>
        <w:br/>
        <w:t>ZONE1_RS_IP=11.xxx.xxx.5</w:t>
      </w:r>
      <w:r w:rsidRPr="00F10A79">
        <w:rPr>
          <w:rFonts w:ascii="Space Mono" w:hAnsi="Space Mono"/>
          <w:color w:val="000000" w:themeColor="text1"/>
          <w:sz w:val="15"/>
          <w:szCs w:val="15"/>
        </w:rPr>
        <w:br/>
        <w:t>OBSERVER01_ROOTPASS=root087005</w:t>
      </w:r>
      <w:r w:rsidRPr="00F10A79">
        <w:rPr>
          <w:rFonts w:ascii="Space Mono" w:hAnsi="Space Mono"/>
          <w:color w:val="000000" w:themeColor="text1"/>
          <w:sz w:val="15"/>
          <w:szCs w:val="15"/>
        </w:rPr>
        <w:br/>
        <w:t>OBSERVER01_ADMINPASS=admin087005</w:t>
      </w:r>
      <w:r w:rsidRPr="00F10A79">
        <w:rPr>
          <w:rFonts w:ascii="Space Mono" w:hAnsi="Space Mono"/>
          <w:color w:val="000000" w:themeColor="text1"/>
          <w:sz w:val="15"/>
          <w:szCs w:val="15"/>
        </w:rPr>
        <w:br/>
      </w:r>
    </w:p>
    <w:p w:rsidR="005B3A17" w:rsidRPr="00F10A79" w:rsidRDefault="005B3A17" w:rsidP="00F10A79">
      <w:pPr>
        <w:kinsoku w:val="0"/>
        <w:wordWrap w:val="0"/>
        <w:autoSpaceDE w:val="0"/>
        <w:autoSpaceDN w:val="0"/>
        <w:ind w:firstLine="420"/>
        <w:jc w:val="left"/>
      </w:pPr>
    </w:p>
    <w:p w:rsidR="00F10A79" w:rsidRPr="00F10A79" w:rsidRDefault="00F10A79" w:rsidP="00F10A79">
      <w:pPr>
        <w:kinsoku w:val="0"/>
        <w:wordWrap w:val="0"/>
        <w:autoSpaceDE w:val="0"/>
        <w:autoSpaceDN w:val="0"/>
        <w:ind w:firstLine="420"/>
        <w:jc w:val="left"/>
      </w:pPr>
      <w:r w:rsidRPr="00F10A79">
        <w:t>SINGLE_OCP_MODE</w:t>
      </w:r>
      <w:r w:rsidR="00226632">
        <w:t xml:space="preserve"> </w:t>
      </w:r>
      <w:r w:rsidRPr="00F10A79">
        <w:t>指定是否单节点运行。如果不是，那就默认是三节点集群形式运行。ZONE1_RS_IP</w:t>
      </w:r>
      <w:r w:rsidR="00226632">
        <w:t xml:space="preserve"> </w:t>
      </w:r>
      <w:r w:rsidRPr="00F10A79">
        <w:t>是单节点IP信息，后面</w:t>
      </w:r>
      <w:r w:rsidR="00226632">
        <w:rPr>
          <w:rFonts w:hint="eastAsia"/>
        </w:rPr>
        <w:t xml:space="preserve"> </w:t>
      </w:r>
      <w:r w:rsidRPr="00F10A79">
        <w:t>OBSERVER01</w:t>
      </w:r>
      <w:r w:rsidR="00226632">
        <w:t xml:space="preserve"> </w:t>
      </w:r>
      <w:r w:rsidRPr="00F10A79">
        <w:t>是这个节点上的</w:t>
      </w:r>
      <w:r w:rsidR="00226632">
        <w:rPr>
          <w:rFonts w:hint="eastAsia"/>
        </w:rPr>
        <w:t xml:space="preserve"> </w:t>
      </w:r>
      <w:r w:rsidRPr="00F10A79">
        <w:t>root</w:t>
      </w:r>
      <w:r w:rsidR="00226632">
        <w:t xml:space="preserve"> </w:t>
      </w:r>
      <w:r w:rsidRPr="00F10A79">
        <w:t>和</w:t>
      </w:r>
      <w:r w:rsidR="00226632">
        <w:rPr>
          <w:rFonts w:hint="eastAsia"/>
        </w:rPr>
        <w:t xml:space="preserve"> </w:t>
      </w:r>
      <w:r w:rsidRPr="00F10A79">
        <w:t>admin</w:t>
      </w:r>
      <w:r w:rsidR="00226632">
        <w:t xml:space="preserve"> </w:t>
      </w:r>
      <w:r w:rsidRPr="00F10A79">
        <w:t>用户的密码。安装完后可以再改密码。</w:t>
      </w:r>
    </w:p>
    <w:p w:rsidR="00F10A79" w:rsidRDefault="00F10A79" w:rsidP="00F10A79">
      <w:pPr>
        <w:kinsoku w:val="0"/>
        <w:wordWrap w:val="0"/>
        <w:autoSpaceDE w:val="0"/>
        <w:autoSpaceDN w:val="0"/>
        <w:ind w:firstLine="420"/>
        <w:jc w:val="left"/>
      </w:pPr>
      <w:r w:rsidRPr="00F10A79">
        <w:t>如果是三节点运行，这里配置就要指定三组这样的信息，以1，2，3区分。官网下载的试用版只支持单节点运行模式，这个对学习和POC验证也足够了。</w:t>
      </w:r>
    </w:p>
    <w:p w:rsidR="004B61E9" w:rsidRPr="00F10A79" w:rsidRDefault="004B61E9" w:rsidP="00F10A79">
      <w:pPr>
        <w:kinsoku w:val="0"/>
        <w:wordWrap w:val="0"/>
        <w:autoSpaceDE w:val="0"/>
        <w:autoSpaceDN w:val="0"/>
        <w:ind w:firstLine="420"/>
        <w:jc w:val="left"/>
      </w:pPr>
    </w:p>
    <w:p w:rsidR="00F10A79" w:rsidRPr="006D331C" w:rsidRDefault="00F10A79" w:rsidP="006D331C">
      <w:pPr>
        <w:pStyle w:val="3"/>
        <w:numPr>
          <w:ilvl w:val="2"/>
          <w:numId w:val="10"/>
        </w:numPr>
        <w:rPr>
          <w:rFonts w:asciiTheme="majorEastAsia" w:eastAsiaTheme="majorEastAsia" w:hAnsiTheme="majorEastAsia"/>
          <w:szCs w:val="28"/>
        </w:rPr>
      </w:pPr>
      <w:r w:rsidRPr="00F10A79">
        <w:rPr>
          <w:rFonts w:asciiTheme="majorEastAsia" w:eastAsiaTheme="majorEastAsia" w:hAnsiTheme="majorEastAsia"/>
          <w:szCs w:val="28"/>
        </w:rPr>
        <w:t>容器资源</w:t>
      </w:r>
    </w:p>
    <w:p w:rsidR="00314752" w:rsidRPr="00F10A79" w:rsidRDefault="00314752" w:rsidP="00314752">
      <w:pPr>
        <w:kinsoku w:val="0"/>
        <w:wordWrap w:val="0"/>
        <w:autoSpaceDE w:val="0"/>
        <w:autoSpaceDN w:val="0"/>
        <w:jc w:val="left"/>
      </w:pPr>
    </w:p>
    <w:p w:rsidR="003748BE" w:rsidRDefault="00F10A79" w:rsidP="005B3A17">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10A79">
        <w:rPr>
          <w:rFonts w:ascii="Space Mono" w:hAnsi="Space Mono"/>
          <w:color w:val="000000" w:themeColor="text1"/>
          <w:sz w:val="15"/>
          <w:szCs w:val="15"/>
        </w:rPr>
        <w:t xml:space="preserve">####  </w:t>
      </w:r>
      <w:r w:rsidRPr="00F10A79">
        <w:rPr>
          <w:rFonts w:ascii="Space Mono" w:hAnsi="Space Mono"/>
          <w:color w:val="000000" w:themeColor="text1"/>
          <w:sz w:val="15"/>
          <w:szCs w:val="15"/>
        </w:rPr>
        <w:t>根据服务器</w:t>
      </w:r>
      <w:r w:rsidRPr="00F10A79">
        <w:rPr>
          <w:rFonts w:ascii="Space Mono" w:hAnsi="Space Mono"/>
          <w:color w:val="000000" w:themeColor="text1"/>
          <w:sz w:val="15"/>
          <w:szCs w:val="15"/>
        </w:rPr>
        <w:t>CPU</w:t>
      </w:r>
      <w:r w:rsidRPr="00F10A79">
        <w:rPr>
          <w:rFonts w:ascii="Space Mono" w:hAnsi="Space Mono"/>
          <w:color w:val="000000" w:themeColor="text1"/>
          <w:sz w:val="15"/>
          <w:szCs w:val="15"/>
        </w:rPr>
        <w:t>、内存设置容器资源编排</w:t>
      </w:r>
      <w:r w:rsidRPr="00F10A79">
        <w:rPr>
          <w:rFonts w:ascii="Space Mono" w:hAnsi="Space Mono"/>
          <w:color w:val="000000" w:themeColor="text1"/>
          <w:sz w:val="15"/>
          <w:szCs w:val="15"/>
        </w:rPr>
        <w:t xml:space="preserve"> / Allocate Container Resources According To Server  ####</w:t>
      </w:r>
    </w:p>
    <w:p w:rsidR="00F10A79" w:rsidRPr="00F10A79" w:rsidRDefault="00F10A79" w:rsidP="005B3A17">
      <w:pPr>
        <w:shd w:val="clear" w:color="auto" w:fill="BFBFBF" w:themeFill="background1" w:themeFillShade="BF"/>
        <w:kinsoku w:val="0"/>
        <w:wordWrap w:val="0"/>
        <w:autoSpaceDE w:val="0"/>
        <w:autoSpaceDN w:val="0"/>
        <w:spacing w:line="0" w:lineRule="atLeast"/>
        <w:jc w:val="left"/>
      </w:pPr>
      <w:r w:rsidRPr="00F10A79">
        <w:rPr>
          <w:rFonts w:ascii="Space Mono" w:hAnsi="Space Mono"/>
          <w:color w:val="000000" w:themeColor="text1"/>
          <w:sz w:val="15"/>
          <w:szCs w:val="15"/>
        </w:rPr>
        <w:t>OB_docker_cpus=18</w:t>
      </w:r>
      <w:r w:rsidRPr="00F10A79">
        <w:rPr>
          <w:rFonts w:ascii="Space Mono" w:hAnsi="Space Mono"/>
          <w:color w:val="000000" w:themeColor="text1"/>
          <w:sz w:val="15"/>
          <w:szCs w:val="15"/>
        </w:rPr>
        <w:br/>
        <w:t>OB_docker_memory=106G</w:t>
      </w:r>
      <w:r w:rsidRPr="00F10A79">
        <w:rPr>
          <w:rFonts w:ascii="Space Mono" w:hAnsi="Space Mono"/>
          <w:color w:val="000000" w:themeColor="text1"/>
          <w:sz w:val="15"/>
          <w:szCs w:val="15"/>
        </w:rPr>
        <w:br/>
        <w:t>OCP_docker_cpus=8</w:t>
      </w:r>
      <w:r w:rsidRPr="00F10A79">
        <w:rPr>
          <w:rFonts w:ascii="Space Mono" w:hAnsi="Space Mono"/>
          <w:color w:val="000000" w:themeColor="text1"/>
          <w:sz w:val="15"/>
          <w:szCs w:val="15"/>
        </w:rPr>
        <w:br/>
        <w:t>OCP_docker_memory=16G</w:t>
      </w:r>
      <w:r w:rsidRPr="00F10A79">
        <w:rPr>
          <w:rFonts w:ascii="Space Mono" w:hAnsi="Space Mono"/>
          <w:color w:val="000000" w:themeColor="text1"/>
          <w:sz w:val="15"/>
          <w:szCs w:val="15"/>
        </w:rPr>
        <w:br/>
        <w:t>OBProxy_docker_cpus=4</w:t>
      </w:r>
      <w:r w:rsidRPr="00F10A79">
        <w:rPr>
          <w:rFonts w:ascii="Space Mono" w:hAnsi="Space Mono"/>
          <w:color w:val="000000" w:themeColor="text1"/>
          <w:sz w:val="15"/>
          <w:szCs w:val="15"/>
        </w:rPr>
        <w:br/>
        <w:t>OBProxy_docker_memory=6G</w:t>
      </w:r>
      <w:r w:rsidRPr="00F10A79">
        <w:br/>
      </w:r>
    </w:p>
    <w:p w:rsidR="00D25653" w:rsidRDefault="00D25653" w:rsidP="00F10A79">
      <w:pPr>
        <w:kinsoku w:val="0"/>
        <w:wordWrap w:val="0"/>
        <w:autoSpaceDE w:val="0"/>
        <w:autoSpaceDN w:val="0"/>
        <w:ind w:firstLine="420"/>
        <w:jc w:val="left"/>
      </w:pPr>
    </w:p>
    <w:p w:rsidR="007871A8" w:rsidRDefault="00F10A79" w:rsidP="00F10A79">
      <w:pPr>
        <w:kinsoku w:val="0"/>
        <w:wordWrap w:val="0"/>
        <w:autoSpaceDE w:val="0"/>
        <w:autoSpaceDN w:val="0"/>
        <w:ind w:firstLine="420"/>
        <w:jc w:val="left"/>
      </w:pPr>
      <w:r w:rsidRPr="00F10A79">
        <w:t>OCP由三个容器组成：OB容器、OCP容器和OBProxy容器。这里分别指定每个容器需</w:t>
      </w:r>
      <w:r w:rsidRPr="00F10A79">
        <w:lastRenderedPageBreak/>
        <w:t>要的CPU和内存。如果主机资源充足，就多分一点资源。主机资源少的情况下，只能调小这里容器的资源。</w:t>
      </w:r>
    </w:p>
    <w:p w:rsidR="00F10A79" w:rsidRPr="00F10A79" w:rsidRDefault="00F10A79" w:rsidP="00F10A79">
      <w:pPr>
        <w:kinsoku w:val="0"/>
        <w:wordWrap w:val="0"/>
        <w:autoSpaceDE w:val="0"/>
        <w:autoSpaceDN w:val="0"/>
        <w:ind w:firstLine="420"/>
        <w:jc w:val="left"/>
      </w:pPr>
      <w:r w:rsidRPr="00F10A79">
        <w:t>OB容器内存至少要保证32G，OCP容器内存不要少于16G，OBProxy容器也可以省略直接安装RPM包。</w:t>
      </w:r>
    </w:p>
    <w:p w:rsidR="00F10A79" w:rsidRDefault="00F10A79" w:rsidP="00F10A79">
      <w:pPr>
        <w:kinsoku w:val="0"/>
        <w:wordWrap w:val="0"/>
        <w:autoSpaceDE w:val="0"/>
        <w:autoSpaceDN w:val="0"/>
        <w:ind w:firstLine="420"/>
        <w:jc w:val="left"/>
      </w:pPr>
      <w:r w:rsidRPr="00F10A79">
        <w:t>上面</w:t>
      </w:r>
      <w:r w:rsidR="007871A8">
        <w:rPr>
          <w:rFonts w:hint="eastAsia"/>
        </w:rPr>
        <w:t>示例的</w:t>
      </w:r>
      <w:r w:rsidRPr="00F10A79">
        <w:t>配置的主机是32C128G。</w:t>
      </w:r>
    </w:p>
    <w:p w:rsidR="005A1BBD" w:rsidRPr="00F10A79" w:rsidRDefault="005A1BBD" w:rsidP="00F10A79">
      <w:pPr>
        <w:kinsoku w:val="0"/>
        <w:wordWrap w:val="0"/>
        <w:autoSpaceDE w:val="0"/>
        <w:autoSpaceDN w:val="0"/>
        <w:ind w:firstLine="420"/>
        <w:jc w:val="left"/>
      </w:pPr>
    </w:p>
    <w:p w:rsidR="00F10A79" w:rsidRPr="00F10A79" w:rsidRDefault="00F10A79" w:rsidP="006D331C">
      <w:pPr>
        <w:pStyle w:val="3"/>
        <w:numPr>
          <w:ilvl w:val="2"/>
          <w:numId w:val="10"/>
        </w:numPr>
        <w:rPr>
          <w:rFonts w:asciiTheme="majorEastAsia" w:eastAsiaTheme="majorEastAsia" w:hAnsiTheme="majorEastAsia"/>
          <w:szCs w:val="28"/>
        </w:rPr>
      </w:pPr>
      <w:r w:rsidRPr="00F10A79">
        <w:rPr>
          <w:rFonts w:asciiTheme="majorEastAsia" w:eastAsiaTheme="majorEastAsia" w:hAnsiTheme="majorEastAsia"/>
          <w:szCs w:val="28"/>
        </w:rPr>
        <w:t>容器镜像信息</w:t>
      </w:r>
    </w:p>
    <w:p w:rsidR="00004B75" w:rsidRDefault="00004B75" w:rsidP="00F10A79">
      <w:pPr>
        <w:kinsoku w:val="0"/>
        <w:wordWrap w:val="0"/>
        <w:autoSpaceDE w:val="0"/>
        <w:autoSpaceDN w:val="0"/>
        <w:ind w:firstLine="420"/>
        <w:jc w:val="left"/>
      </w:pPr>
    </w:p>
    <w:p w:rsidR="00F10A79" w:rsidRDefault="00F10A79" w:rsidP="00F10A79">
      <w:pPr>
        <w:kinsoku w:val="0"/>
        <w:wordWrap w:val="0"/>
        <w:autoSpaceDE w:val="0"/>
        <w:autoSpaceDN w:val="0"/>
        <w:ind w:firstLine="420"/>
        <w:jc w:val="left"/>
      </w:pPr>
      <w:r w:rsidRPr="00F10A79">
        <w:t>这里是要指定三个容器对应镜像文件的信息：文件名、REPO和TAG。</w:t>
      </w:r>
    </w:p>
    <w:p w:rsidR="005A6DC4" w:rsidRPr="00F10A79" w:rsidRDefault="005A6DC4" w:rsidP="00F10A79">
      <w:pPr>
        <w:kinsoku w:val="0"/>
        <w:wordWrap w:val="0"/>
        <w:autoSpaceDE w:val="0"/>
        <w:autoSpaceDN w:val="0"/>
        <w:ind w:firstLine="420"/>
        <w:jc w:val="left"/>
      </w:pPr>
    </w:p>
    <w:p w:rsidR="00F10A79" w:rsidRPr="00F10A79" w:rsidRDefault="00F10A79" w:rsidP="005B3A17">
      <w:pPr>
        <w:shd w:val="clear" w:color="auto" w:fill="BFBFBF" w:themeFill="background1" w:themeFillShade="BF"/>
        <w:kinsoku w:val="0"/>
        <w:wordWrap w:val="0"/>
        <w:autoSpaceDE w:val="0"/>
        <w:autoSpaceDN w:val="0"/>
        <w:spacing w:line="0" w:lineRule="atLeast"/>
        <w:jc w:val="left"/>
      </w:pPr>
      <w:r w:rsidRPr="00F10A79">
        <w:t>#</w:t>
      </w:r>
      <w:r w:rsidRPr="00F10A79">
        <w:rPr>
          <w:rFonts w:ascii="Space Mono" w:hAnsi="Space Mono"/>
          <w:color w:val="000000" w:themeColor="text1"/>
          <w:sz w:val="15"/>
          <w:szCs w:val="15"/>
        </w:rPr>
        <w:t xml:space="preserve">###  </w:t>
      </w:r>
      <w:r w:rsidRPr="00F10A79">
        <w:rPr>
          <w:rFonts w:ascii="Space Mono" w:hAnsi="Space Mono"/>
          <w:color w:val="000000" w:themeColor="text1"/>
          <w:sz w:val="15"/>
          <w:szCs w:val="15"/>
        </w:rPr>
        <w:t>填写</w:t>
      </w:r>
      <w:r w:rsidRPr="00F10A79">
        <w:rPr>
          <w:rFonts w:ascii="Space Mono" w:hAnsi="Space Mono"/>
          <w:color w:val="000000" w:themeColor="text1"/>
          <w:sz w:val="15"/>
          <w:szCs w:val="15"/>
        </w:rPr>
        <w:t>OCP</w:t>
      </w:r>
      <w:r w:rsidRPr="00F10A79">
        <w:rPr>
          <w:rFonts w:ascii="Space Mono" w:hAnsi="Space Mono"/>
          <w:color w:val="000000" w:themeColor="text1"/>
          <w:sz w:val="15"/>
          <w:szCs w:val="15"/>
        </w:rPr>
        <w:t>各组件容器的版本信息</w:t>
      </w:r>
      <w:r w:rsidRPr="00F10A79">
        <w:rPr>
          <w:rFonts w:ascii="Space Mono" w:hAnsi="Space Mono"/>
          <w:color w:val="000000" w:themeColor="text1"/>
          <w:sz w:val="15"/>
          <w:szCs w:val="15"/>
        </w:rPr>
        <w:t xml:space="preserve"> / Edit Docker Image, Repo And Tag of OCP Components  ##########</w:t>
      </w:r>
      <w:r w:rsidRPr="00F10A79">
        <w:rPr>
          <w:rFonts w:ascii="Space Mono" w:hAnsi="Space Mono"/>
          <w:color w:val="000000" w:themeColor="text1"/>
          <w:sz w:val="15"/>
          <w:szCs w:val="15"/>
        </w:rPr>
        <w:br/>
        <w:t># OB docker</w:t>
      </w:r>
      <w:r w:rsidRPr="00F10A79">
        <w:rPr>
          <w:rFonts w:ascii="Space Mono" w:hAnsi="Space Mono"/>
          <w:color w:val="000000" w:themeColor="text1"/>
          <w:sz w:val="15"/>
          <w:szCs w:val="15"/>
        </w:rPr>
        <w:br/>
        <w:t>docker_image_package=observer1478.tar.gz</w:t>
      </w:r>
      <w:r w:rsidRPr="00F10A79">
        <w:rPr>
          <w:rFonts w:ascii="Space Mono" w:hAnsi="Space Mono"/>
          <w:color w:val="000000" w:themeColor="text1"/>
          <w:sz w:val="15"/>
          <w:szCs w:val="15"/>
        </w:rPr>
        <w:br/>
        <w:t>OB_image_REPO=reg.docker.alibaba-inc.com/antman/ob-docker</w:t>
      </w:r>
      <w:r w:rsidRPr="00F10A79">
        <w:rPr>
          <w:rFonts w:ascii="Space Mono" w:hAnsi="Space Mono"/>
          <w:color w:val="000000" w:themeColor="text1"/>
          <w:sz w:val="15"/>
          <w:szCs w:val="15"/>
        </w:rPr>
        <w:br/>
        <w:t>OB_image_TAG=OB1478_20200102_2113</w:t>
      </w:r>
      <w:r w:rsidRPr="00F10A79">
        <w:rPr>
          <w:rFonts w:ascii="Space Mono" w:hAnsi="Space Mono"/>
          <w:color w:val="000000" w:themeColor="text1"/>
          <w:sz w:val="15"/>
          <w:szCs w:val="15"/>
        </w:rPr>
        <w:br/>
        <w:t># OCP docker</w:t>
      </w:r>
      <w:r w:rsidRPr="00F10A79">
        <w:rPr>
          <w:rFonts w:ascii="Space Mono" w:hAnsi="Space Mono"/>
          <w:color w:val="000000" w:themeColor="text1"/>
          <w:sz w:val="15"/>
          <w:szCs w:val="15"/>
        </w:rPr>
        <w:br/>
        <w:t>ocp_docker_image_package=ocp233.tar.gz</w:t>
      </w:r>
      <w:r w:rsidRPr="00F10A79">
        <w:rPr>
          <w:rFonts w:ascii="Space Mono" w:hAnsi="Space Mono"/>
          <w:color w:val="000000" w:themeColor="text1"/>
          <w:sz w:val="15"/>
          <w:szCs w:val="15"/>
        </w:rPr>
        <w:br/>
        <w:t>OCP_image_REPO=reg.docker.alibaba-inc.com/antman/ocp-all-in-one</w:t>
      </w:r>
      <w:r w:rsidRPr="00F10A79">
        <w:rPr>
          <w:rFonts w:ascii="Space Mono" w:hAnsi="Space Mono"/>
          <w:color w:val="000000" w:themeColor="text1"/>
          <w:sz w:val="15"/>
          <w:szCs w:val="15"/>
        </w:rPr>
        <w:br/>
        <w:t>OCP_image_TAG=OCP233_20200102_2122</w:t>
      </w:r>
      <w:r w:rsidRPr="00F10A79">
        <w:rPr>
          <w:rFonts w:ascii="Space Mono" w:hAnsi="Space Mono"/>
          <w:color w:val="000000" w:themeColor="text1"/>
          <w:sz w:val="15"/>
          <w:szCs w:val="15"/>
        </w:rPr>
        <w:br/>
        <w:t># OBPROXY docker</w:t>
      </w:r>
      <w:r w:rsidRPr="00F10A79">
        <w:rPr>
          <w:rFonts w:ascii="Space Mono" w:hAnsi="Space Mono"/>
          <w:color w:val="000000" w:themeColor="text1"/>
          <w:sz w:val="15"/>
          <w:szCs w:val="15"/>
        </w:rPr>
        <w:br/>
        <w:t>obproxy_docker_image_package=obproxy156.tar.gz</w:t>
      </w:r>
      <w:r w:rsidRPr="00F10A79">
        <w:rPr>
          <w:rFonts w:ascii="Space Mono" w:hAnsi="Space Mono"/>
          <w:color w:val="000000" w:themeColor="text1"/>
          <w:sz w:val="15"/>
          <w:szCs w:val="15"/>
        </w:rPr>
        <w:br/>
        <w:t>obproxy_image_REPO=reg.docker.alibaba-inc.com/antman/obproxy</w:t>
      </w:r>
      <w:r w:rsidRPr="00F10A79">
        <w:rPr>
          <w:rFonts w:ascii="Space Mono" w:hAnsi="Space Mono"/>
          <w:color w:val="000000" w:themeColor="text1"/>
          <w:sz w:val="15"/>
          <w:szCs w:val="15"/>
        </w:rPr>
        <w:br/>
        <w:t>obproxy_image_TAG=OBP156_20200102_2110</w:t>
      </w:r>
      <w:r w:rsidRPr="00F10A79">
        <w:rPr>
          <w:rFonts w:ascii="Space Mono" w:hAnsi="Space Mono"/>
          <w:color w:val="000000" w:themeColor="text1"/>
          <w:sz w:val="15"/>
          <w:szCs w:val="15"/>
        </w:rPr>
        <w:br/>
      </w:r>
    </w:p>
    <w:p w:rsidR="00615C78" w:rsidRDefault="00615C78" w:rsidP="00F10A79">
      <w:pPr>
        <w:kinsoku w:val="0"/>
        <w:wordWrap w:val="0"/>
        <w:autoSpaceDE w:val="0"/>
        <w:autoSpaceDN w:val="0"/>
        <w:ind w:firstLine="420"/>
        <w:jc w:val="left"/>
      </w:pPr>
    </w:p>
    <w:p w:rsidR="00F10A79" w:rsidRDefault="00F10A79" w:rsidP="00F10A79">
      <w:pPr>
        <w:kinsoku w:val="0"/>
        <w:wordWrap w:val="0"/>
        <w:autoSpaceDE w:val="0"/>
        <w:autoSpaceDN w:val="0"/>
        <w:ind w:firstLine="420"/>
        <w:jc w:val="left"/>
      </w:pPr>
      <w:r w:rsidRPr="00F10A79">
        <w:t>如果是官网下载的安装文件，这部份配置信息是不用修改的。</w:t>
      </w:r>
      <w:r w:rsidRPr="00F10A79">
        <w:br/>
        <w:t>但是如果后续更新了镜像文件，这里信息可能就需要修改。而要查看镜像文件的REPO和TAG信息，可以先将镜像加载(</w:t>
      </w:r>
      <w:r w:rsidR="00BE1BF5">
        <w:t xml:space="preserve"> </w:t>
      </w:r>
      <w:r w:rsidRPr="00F10A79">
        <w:t>docker load</w:t>
      </w:r>
      <w:r w:rsidR="00BE1BF5">
        <w:t xml:space="preserve"> </w:t>
      </w:r>
      <w:r w:rsidRPr="00F10A79">
        <w:t>)，然后查看镜像信息(</w:t>
      </w:r>
      <w:r w:rsidR="00BE1BF5">
        <w:t xml:space="preserve"> </w:t>
      </w:r>
      <w:r w:rsidRPr="00F10A79">
        <w:t>docker images</w:t>
      </w:r>
      <w:r w:rsidR="00BE1BF5">
        <w:t xml:space="preserve"> </w:t>
      </w:r>
      <w:r w:rsidRPr="00F10A79">
        <w:t>)。</w:t>
      </w:r>
    </w:p>
    <w:p w:rsidR="00615C78" w:rsidRPr="00F10A79" w:rsidRDefault="00615C78" w:rsidP="00F10A79">
      <w:pPr>
        <w:kinsoku w:val="0"/>
        <w:wordWrap w:val="0"/>
        <w:autoSpaceDE w:val="0"/>
        <w:autoSpaceDN w:val="0"/>
        <w:ind w:firstLine="420"/>
        <w:jc w:val="left"/>
      </w:pPr>
    </w:p>
    <w:p w:rsidR="00F10A79" w:rsidRPr="00F10A79" w:rsidRDefault="00F10A79" w:rsidP="005B3A17">
      <w:pPr>
        <w:shd w:val="clear" w:color="auto" w:fill="BFBFBF" w:themeFill="background1" w:themeFillShade="BF"/>
        <w:kinsoku w:val="0"/>
        <w:wordWrap w:val="0"/>
        <w:autoSpaceDE w:val="0"/>
        <w:autoSpaceDN w:val="0"/>
        <w:spacing w:line="0" w:lineRule="atLeast"/>
        <w:jc w:val="left"/>
      </w:pPr>
      <w:r w:rsidRPr="00F10A79">
        <w:t>[</w:t>
      </w:r>
      <w:r w:rsidRPr="00F10A79">
        <w:rPr>
          <w:rFonts w:ascii="Space Mono" w:hAnsi="Space Mono"/>
          <w:color w:val="000000" w:themeColor="text1"/>
          <w:sz w:val="15"/>
          <w:szCs w:val="15"/>
        </w:rPr>
        <w:t>root@xxx /root/oceanbase_trial]</w:t>
      </w:r>
      <w:r w:rsidRPr="00F10A79">
        <w:rPr>
          <w:rFonts w:ascii="Space Mono" w:hAnsi="Space Mono"/>
          <w:color w:val="000000" w:themeColor="text1"/>
          <w:sz w:val="15"/>
          <w:szCs w:val="15"/>
        </w:rPr>
        <w:br/>
        <w:t>#</w:t>
      </w:r>
      <w:r w:rsidR="00615C78">
        <w:rPr>
          <w:rFonts w:ascii="Space Mono" w:hAnsi="Space Mono"/>
          <w:color w:val="000000" w:themeColor="text1"/>
          <w:sz w:val="15"/>
          <w:szCs w:val="15"/>
        </w:rPr>
        <w:t xml:space="preserve"> </w:t>
      </w:r>
      <w:r w:rsidRPr="00F10A79">
        <w:rPr>
          <w:rFonts w:ascii="Space Mono" w:hAnsi="Space Mono"/>
          <w:color w:val="000000" w:themeColor="text1"/>
          <w:sz w:val="15"/>
          <w:szCs w:val="15"/>
        </w:rPr>
        <w:t>ls *.gz</w:t>
      </w:r>
      <w:r w:rsidRPr="00F10A79">
        <w:rPr>
          <w:rFonts w:ascii="Space Mono" w:hAnsi="Space Mono"/>
          <w:color w:val="000000" w:themeColor="text1"/>
          <w:sz w:val="15"/>
          <w:szCs w:val="15"/>
        </w:rPr>
        <w:br/>
        <w:t>obproxy156.tar.gz  observer1478.tar.gz  ocp233.tar.gz</w:t>
      </w:r>
      <w:r w:rsidRPr="00F10A79">
        <w:rPr>
          <w:rFonts w:ascii="Space Mono" w:hAnsi="Space Mono"/>
          <w:color w:val="000000" w:themeColor="text1"/>
          <w:sz w:val="15"/>
          <w:szCs w:val="15"/>
        </w:rPr>
        <w:br/>
      </w:r>
      <w:r w:rsidRPr="00F10A79">
        <w:rPr>
          <w:rFonts w:ascii="Space Mono" w:hAnsi="Space Mono"/>
          <w:color w:val="000000" w:themeColor="text1"/>
          <w:sz w:val="15"/>
          <w:szCs w:val="15"/>
        </w:rPr>
        <w:br/>
        <w:t>[root@xxx /root/oceanbase_trial]</w:t>
      </w:r>
      <w:r w:rsidRPr="00F10A79">
        <w:rPr>
          <w:rFonts w:ascii="Space Mono" w:hAnsi="Space Mono"/>
          <w:color w:val="000000" w:themeColor="text1"/>
          <w:sz w:val="15"/>
          <w:szCs w:val="15"/>
        </w:rPr>
        <w:br/>
        <w:t>#</w:t>
      </w:r>
      <w:r w:rsidR="00615C78">
        <w:rPr>
          <w:rFonts w:ascii="Space Mono" w:hAnsi="Space Mono"/>
          <w:color w:val="000000" w:themeColor="text1"/>
          <w:sz w:val="15"/>
          <w:szCs w:val="15"/>
        </w:rPr>
        <w:t xml:space="preserve"> </w:t>
      </w:r>
      <w:r w:rsidRPr="00F10A79">
        <w:rPr>
          <w:rFonts w:ascii="Space Mono" w:hAnsi="Space Mono"/>
          <w:color w:val="000000" w:themeColor="text1"/>
          <w:sz w:val="15"/>
          <w:szCs w:val="15"/>
        </w:rPr>
        <w:t>for img in `ls *.gz`;do echo $img ;docker load &lt; $img; doneobproxy156.tar.gz</w:t>
      </w:r>
      <w:r w:rsidRPr="00F10A79">
        <w:rPr>
          <w:rFonts w:ascii="Space Mono" w:hAnsi="Space Mono"/>
          <w:color w:val="000000" w:themeColor="text1"/>
          <w:sz w:val="15"/>
          <w:szCs w:val="15"/>
        </w:rPr>
        <w:br/>
        <w:t>Loaded image: reg.docker.alibaba-inc.com/antman/obproxy:OBP156_20200102_2110</w:t>
      </w:r>
      <w:r w:rsidRPr="00F10A79">
        <w:rPr>
          <w:rFonts w:ascii="Space Mono" w:hAnsi="Space Mono"/>
          <w:color w:val="000000" w:themeColor="text1"/>
          <w:sz w:val="15"/>
          <w:szCs w:val="15"/>
        </w:rPr>
        <w:br/>
        <w:t>observer1478.tar.gz</w:t>
      </w:r>
      <w:r w:rsidRPr="00F10A79">
        <w:rPr>
          <w:rFonts w:ascii="Space Mono" w:hAnsi="Space Mono"/>
          <w:color w:val="000000" w:themeColor="text1"/>
          <w:sz w:val="15"/>
          <w:szCs w:val="15"/>
        </w:rPr>
        <w:br/>
        <w:t>Loaded image: reg.docker.alibaba-inc.com/antman/ob-docker:OB1478_20200102_2113</w:t>
      </w:r>
      <w:r w:rsidRPr="00F10A79">
        <w:rPr>
          <w:rFonts w:ascii="Space Mono" w:hAnsi="Space Mono"/>
          <w:color w:val="000000" w:themeColor="text1"/>
          <w:sz w:val="15"/>
          <w:szCs w:val="15"/>
        </w:rPr>
        <w:br/>
        <w:t>ocp233.tar.gz</w:t>
      </w:r>
      <w:r w:rsidRPr="00F10A79">
        <w:rPr>
          <w:rFonts w:ascii="Space Mono" w:hAnsi="Space Mono"/>
          <w:color w:val="000000" w:themeColor="text1"/>
          <w:sz w:val="15"/>
          <w:szCs w:val="15"/>
        </w:rPr>
        <w:br/>
        <w:t>Loaded image: reg.docker.alibaba-inc.com/antman/ocp-all-in-one:OCP233_20200102_2122</w:t>
      </w:r>
      <w:r w:rsidRPr="00F10A79">
        <w:rPr>
          <w:rFonts w:ascii="Space Mono" w:hAnsi="Space Mono"/>
          <w:color w:val="000000" w:themeColor="text1"/>
          <w:sz w:val="15"/>
          <w:szCs w:val="15"/>
        </w:rPr>
        <w:br/>
      </w:r>
      <w:r w:rsidRPr="00F10A79">
        <w:rPr>
          <w:rFonts w:ascii="Space Mono" w:hAnsi="Space Mono"/>
          <w:color w:val="000000" w:themeColor="text1"/>
          <w:sz w:val="15"/>
          <w:szCs w:val="15"/>
        </w:rPr>
        <w:br/>
        <w:t>[root@xxx /root/oceanbase_trial]</w:t>
      </w:r>
      <w:r w:rsidRPr="00F10A79">
        <w:rPr>
          <w:rFonts w:ascii="Space Mono" w:hAnsi="Space Mono"/>
          <w:color w:val="000000" w:themeColor="text1"/>
          <w:sz w:val="15"/>
          <w:szCs w:val="15"/>
        </w:rPr>
        <w:br/>
        <w:t>#</w:t>
      </w:r>
      <w:r w:rsidR="00615C78">
        <w:rPr>
          <w:rFonts w:ascii="Space Mono" w:hAnsi="Space Mono"/>
          <w:color w:val="000000" w:themeColor="text1"/>
          <w:sz w:val="15"/>
          <w:szCs w:val="15"/>
        </w:rPr>
        <w:t xml:space="preserve"> </w:t>
      </w:r>
      <w:r w:rsidRPr="00F10A79">
        <w:rPr>
          <w:rFonts w:ascii="Space Mono" w:hAnsi="Space Mono"/>
          <w:color w:val="000000" w:themeColor="text1"/>
          <w:sz w:val="15"/>
          <w:szCs w:val="15"/>
        </w:rPr>
        <w:t>docker images</w:t>
      </w:r>
      <w:r w:rsidRPr="00F10A79">
        <w:rPr>
          <w:rFonts w:ascii="Space Mono" w:hAnsi="Space Mono"/>
          <w:color w:val="000000" w:themeColor="text1"/>
          <w:sz w:val="15"/>
          <w:szCs w:val="15"/>
        </w:rPr>
        <w:br/>
        <w:t>REPOSITORY                                         TAG                    IMAGE ID            CREATED             SIZE</w:t>
      </w:r>
      <w:r w:rsidRPr="00F10A79">
        <w:rPr>
          <w:rFonts w:ascii="Space Mono" w:hAnsi="Space Mono"/>
          <w:color w:val="000000" w:themeColor="text1"/>
          <w:sz w:val="15"/>
          <w:szCs w:val="15"/>
        </w:rPr>
        <w:br/>
        <w:t>reg.docker.alibaba-inc.com/antman/ocp-all-in-one   OCP233_20200102_2122   967f985769d2        4 weeks ago         1.8GB</w:t>
      </w:r>
      <w:r w:rsidRPr="00F10A79">
        <w:rPr>
          <w:rFonts w:ascii="Space Mono" w:hAnsi="Space Mono"/>
          <w:color w:val="000000" w:themeColor="text1"/>
          <w:sz w:val="15"/>
          <w:szCs w:val="15"/>
        </w:rPr>
        <w:br/>
        <w:t>reg.docker.alibaba-inc.com/antman/ob-docker        OB1478_20200102_2113   5351e5990e0f        4 weeks ago         780MB</w:t>
      </w:r>
      <w:r w:rsidRPr="00F10A79">
        <w:rPr>
          <w:rFonts w:ascii="Space Mono" w:hAnsi="Space Mono"/>
          <w:color w:val="000000" w:themeColor="text1"/>
          <w:sz w:val="15"/>
          <w:szCs w:val="15"/>
        </w:rPr>
        <w:br/>
        <w:t>reg.docker.alibaba-inc.com/antman/obproxy          OBP156_20200102_2110   c4076538faa1        4 weeks ago         282MB</w:t>
      </w:r>
      <w:r w:rsidRPr="00F10A79">
        <w:rPr>
          <w:rFonts w:ascii="Space Mono" w:hAnsi="Space Mono"/>
          <w:color w:val="000000" w:themeColor="text1"/>
          <w:sz w:val="15"/>
          <w:szCs w:val="15"/>
        </w:rPr>
        <w:br/>
      </w:r>
    </w:p>
    <w:p w:rsidR="00F10A79" w:rsidRPr="00F10A79" w:rsidRDefault="00F10A79" w:rsidP="00F10A79">
      <w:pPr>
        <w:kinsoku w:val="0"/>
        <w:wordWrap w:val="0"/>
        <w:autoSpaceDE w:val="0"/>
        <w:autoSpaceDN w:val="0"/>
        <w:ind w:firstLine="420"/>
        <w:jc w:val="left"/>
      </w:pPr>
    </w:p>
    <w:p w:rsidR="00F10A79" w:rsidRDefault="00F10A79" w:rsidP="00F10A79">
      <w:pPr>
        <w:kinsoku w:val="0"/>
        <w:wordWrap w:val="0"/>
        <w:autoSpaceDE w:val="0"/>
        <w:autoSpaceDN w:val="0"/>
        <w:ind w:firstLine="420"/>
        <w:jc w:val="left"/>
      </w:pPr>
      <w:r w:rsidRPr="00F10A79">
        <w:lastRenderedPageBreak/>
        <w:t>后面其他配置就不用修改了。</w:t>
      </w:r>
    </w:p>
    <w:p w:rsidR="00024F71" w:rsidRPr="00F10A79" w:rsidRDefault="00024F71" w:rsidP="00F10A79">
      <w:pPr>
        <w:kinsoku w:val="0"/>
        <w:wordWrap w:val="0"/>
        <w:autoSpaceDE w:val="0"/>
        <w:autoSpaceDN w:val="0"/>
        <w:ind w:firstLine="420"/>
        <w:jc w:val="left"/>
      </w:pPr>
    </w:p>
    <w:p w:rsidR="00F10A79" w:rsidRPr="00F10A79" w:rsidRDefault="00F10A79" w:rsidP="00BC71D7">
      <w:pPr>
        <w:pStyle w:val="20"/>
        <w:numPr>
          <w:ilvl w:val="1"/>
          <w:numId w:val="10"/>
        </w:numPr>
        <w:rPr>
          <w:rFonts w:asciiTheme="majorEastAsia" w:eastAsiaTheme="majorEastAsia" w:hAnsiTheme="majorEastAsia"/>
        </w:rPr>
      </w:pPr>
      <w:r w:rsidRPr="00F10A79">
        <w:rPr>
          <w:rFonts w:asciiTheme="majorEastAsia" w:eastAsiaTheme="majorEastAsia" w:hAnsiTheme="majorEastAsia"/>
        </w:rPr>
        <w:t>开始安装OCP</w:t>
      </w:r>
    </w:p>
    <w:p w:rsidR="00F10A79" w:rsidRPr="00F10A79" w:rsidRDefault="00F10A79" w:rsidP="00BD4CE1">
      <w:pPr>
        <w:pStyle w:val="3"/>
        <w:numPr>
          <w:ilvl w:val="2"/>
          <w:numId w:val="10"/>
        </w:numPr>
        <w:rPr>
          <w:rFonts w:asciiTheme="majorEastAsia" w:eastAsiaTheme="majorEastAsia" w:hAnsiTheme="majorEastAsia"/>
          <w:szCs w:val="28"/>
        </w:rPr>
      </w:pPr>
      <w:r w:rsidRPr="00F10A79">
        <w:rPr>
          <w:rFonts w:asciiTheme="majorEastAsia" w:eastAsiaTheme="majorEastAsia" w:hAnsiTheme="majorEastAsia"/>
          <w:szCs w:val="28"/>
        </w:rPr>
        <w:t>安装命令</w:t>
      </w:r>
    </w:p>
    <w:p w:rsidR="00F10A79" w:rsidRDefault="00F10A79" w:rsidP="00F10A79">
      <w:pPr>
        <w:kinsoku w:val="0"/>
        <w:wordWrap w:val="0"/>
        <w:autoSpaceDE w:val="0"/>
        <w:autoSpaceDN w:val="0"/>
        <w:ind w:firstLine="420"/>
        <w:jc w:val="left"/>
      </w:pPr>
      <w:r w:rsidRPr="00F10A79">
        <w:t>安装会分为好几步，查看帮助文档可以看到步骤。</w:t>
      </w:r>
    </w:p>
    <w:p w:rsidR="00690B56" w:rsidRPr="00F10A79" w:rsidRDefault="00690B56" w:rsidP="00F10A79">
      <w:pPr>
        <w:kinsoku w:val="0"/>
        <w:wordWrap w:val="0"/>
        <w:autoSpaceDE w:val="0"/>
        <w:autoSpaceDN w:val="0"/>
        <w:ind w:firstLine="420"/>
        <w:jc w:val="left"/>
      </w:pPr>
    </w:p>
    <w:p w:rsidR="00F10A79" w:rsidRPr="00F10A79" w:rsidRDefault="00F10A79" w:rsidP="005B3A17">
      <w:pPr>
        <w:shd w:val="clear" w:color="auto" w:fill="BFBFBF" w:themeFill="background1" w:themeFillShade="BF"/>
        <w:kinsoku w:val="0"/>
        <w:wordWrap w:val="0"/>
        <w:autoSpaceDE w:val="0"/>
        <w:autoSpaceDN w:val="0"/>
        <w:spacing w:line="0" w:lineRule="atLeast"/>
        <w:jc w:val="left"/>
      </w:pPr>
      <w:r w:rsidRPr="00F10A79">
        <w:rPr>
          <w:rFonts w:ascii="Space Mono" w:hAnsi="Space Mono"/>
          <w:color w:val="000000" w:themeColor="text1"/>
          <w:sz w:val="15"/>
          <w:szCs w:val="15"/>
        </w:rPr>
        <w:t>[root@xxxs /root/oceanbase_trial]</w:t>
      </w:r>
      <w:r w:rsidRPr="00F10A79">
        <w:rPr>
          <w:rFonts w:ascii="Space Mono" w:hAnsi="Space Mono"/>
          <w:color w:val="000000" w:themeColor="text1"/>
          <w:sz w:val="15"/>
          <w:szCs w:val="15"/>
        </w:rPr>
        <w:br/>
        <w:t>#./install.sh -h</w:t>
      </w:r>
      <w:r w:rsidRPr="00F10A79">
        <w:rPr>
          <w:rFonts w:ascii="Space Mono" w:hAnsi="Space Mono"/>
          <w:color w:val="000000" w:themeColor="text1"/>
          <w:sz w:val="15"/>
          <w:szCs w:val="15"/>
        </w:rPr>
        <w:br/>
      </w:r>
      <w:r w:rsidRPr="00F10A79">
        <w:rPr>
          <w:rFonts w:ascii="Space Mono" w:hAnsi="Space Mono"/>
          <w:color w:val="000000" w:themeColor="text1"/>
          <w:sz w:val="15"/>
          <w:szCs w:val="15"/>
        </w:rPr>
        <w:br/>
        <w:t>Usage:  ./install.sh [OPTIONS]</w:t>
      </w:r>
      <w:r w:rsidRPr="00F10A79">
        <w:rPr>
          <w:rFonts w:ascii="Space Mono" w:hAnsi="Space Mono"/>
          <w:color w:val="000000" w:themeColor="text1"/>
          <w:sz w:val="15"/>
          <w:szCs w:val="15"/>
        </w:rPr>
        <w:br/>
      </w:r>
      <w:r w:rsidRPr="00F10A79">
        <w:rPr>
          <w:rFonts w:ascii="Space Mono" w:hAnsi="Space Mono"/>
          <w:color w:val="000000" w:themeColor="text1"/>
          <w:sz w:val="15"/>
          <w:szCs w:val="15"/>
        </w:rPr>
        <w:br/>
        <w:t>Options:</w:t>
      </w:r>
      <w:r w:rsidRPr="00F10A79">
        <w:rPr>
          <w:rFonts w:ascii="Space Mono" w:hAnsi="Space Mono"/>
          <w:color w:val="000000" w:themeColor="text1"/>
          <w:sz w:val="15"/>
          <w:szCs w:val="15"/>
        </w:rPr>
        <w:br/>
        <w:t xml:space="preserve">  -h, --help                   Print help and exit</w:t>
      </w:r>
      <w:r w:rsidRPr="00F10A79">
        <w:rPr>
          <w:rFonts w:ascii="Space Mono" w:hAnsi="Space Mono"/>
          <w:color w:val="000000" w:themeColor="text1"/>
          <w:sz w:val="15"/>
          <w:szCs w:val="15"/>
        </w:rPr>
        <w:br/>
        <w:t xml:space="preserve">  -d, --debug                  Print debug information</w:t>
      </w:r>
      <w:r w:rsidRPr="00F10A79">
        <w:rPr>
          <w:rFonts w:ascii="Space Mono" w:hAnsi="Space Mono"/>
          <w:color w:val="000000" w:themeColor="text1"/>
          <w:sz w:val="15"/>
          <w:szCs w:val="15"/>
        </w:rPr>
        <w:br/>
        <w:t xml:space="preserve">  -V, --version                Print version</w:t>
      </w:r>
      <w:r w:rsidRPr="00F10A79">
        <w:rPr>
          <w:rFonts w:ascii="Space Mono" w:hAnsi="Space Mono"/>
          <w:color w:val="000000" w:themeColor="text1"/>
          <w:sz w:val="15"/>
          <w:szCs w:val="15"/>
        </w:rPr>
        <w:br/>
        <w:t xml:space="preserve">  -i, --install-steps string   For example 1,3-5,7-</w:t>
      </w:r>
      <w:r w:rsidRPr="00F10A79">
        <w:rPr>
          <w:rFonts w:ascii="Space Mono" w:hAnsi="Space Mono"/>
          <w:color w:val="000000" w:themeColor="text1"/>
          <w:sz w:val="15"/>
          <w:szCs w:val="15"/>
        </w:rPr>
        <w:br/>
        <w:t xml:space="preserve">  -c, --clear-steps string     For example 1,3-5,7-</w:t>
      </w:r>
      <w:r w:rsidRPr="00F10A79">
        <w:rPr>
          <w:rFonts w:ascii="Space Mono" w:hAnsi="Space Mono"/>
          <w:color w:val="000000" w:themeColor="text1"/>
          <w:sz w:val="15"/>
          <w:szCs w:val="15"/>
        </w:rPr>
        <w:br/>
        <w:t xml:space="preserve">  -f, --config-file string     Read in a config file</w:t>
      </w:r>
      <w:r w:rsidRPr="00F10A79">
        <w:rPr>
          <w:rFonts w:ascii="Space Mono" w:hAnsi="Space Mono"/>
          <w:color w:val="000000" w:themeColor="text1"/>
          <w:sz w:val="15"/>
          <w:szCs w:val="15"/>
        </w:rPr>
        <w:br/>
        <w:t xml:space="preserve">  -l, --load-balance           Load balance mode</w:t>
      </w:r>
      <w:r w:rsidRPr="00F10A79">
        <w:rPr>
          <w:rFonts w:ascii="Space Mono" w:hAnsi="Space Mono"/>
          <w:color w:val="000000" w:themeColor="text1"/>
          <w:sz w:val="15"/>
          <w:szCs w:val="15"/>
        </w:rPr>
        <w:br/>
      </w:r>
      <w:r w:rsidRPr="00F10A79">
        <w:rPr>
          <w:rFonts w:ascii="Space Mono" w:hAnsi="Space Mono"/>
          <w:color w:val="000000" w:themeColor="text1"/>
          <w:sz w:val="15"/>
          <w:szCs w:val="15"/>
        </w:rPr>
        <w:br/>
        <w:t>Steps:</w:t>
      </w:r>
      <w:r w:rsidRPr="00F10A79">
        <w:rPr>
          <w:rFonts w:ascii="Space Mono" w:hAnsi="Space Mono"/>
          <w:color w:val="000000" w:themeColor="text1"/>
          <w:sz w:val="15"/>
          <w:szCs w:val="15"/>
        </w:rPr>
        <w:br/>
        <w:t xml:space="preserve">    1. ssh authorization</w:t>
      </w:r>
      <w:r w:rsidRPr="00F10A79">
        <w:rPr>
          <w:rFonts w:ascii="Space Mono" w:hAnsi="Space Mono"/>
          <w:color w:val="000000" w:themeColor="text1"/>
          <w:sz w:val="15"/>
          <w:szCs w:val="15"/>
        </w:rPr>
        <w:br/>
        <w:t xml:space="preserve">    2. install load balancer</w:t>
      </w:r>
      <w:r w:rsidRPr="00F10A79">
        <w:rPr>
          <w:rFonts w:ascii="Space Mono" w:hAnsi="Space Mono"/>
          <w:color w:val="000000" w:themeColor="text1"/>
          <w:sz w:val="15"/>
          <w:szCs w:val="15"/>
        </w:rPr>
        <w:br/>
        <w:t xml:space="preserve">    3. install ob server</w:t>
      </w:r>
      <w:r w:rsidRPr="00F10A79">
        <w:rPr>
          <w:rFonts w:ascii="Space Mono" w:hAnsi="Space Mono"/>
          <w:color w:val="000000" w:themeColor="text1"/>
          <w:sz w:val="15"/>
          <w:szCs w:val="15"/>
        </w:rPr>
        <w:br/>
        <w:t xml:space="preserve">    4. init ocp metadb</w:t>
      </w:r>
      <w:r w:rsidRPr="00F10A79">
        <w:rPr>
          <w:rFonts w:ascii="Space Mono" w:hAnsi="Space Mono"/>
          <w:color w:val="000000" w:themeColor="text1"/>
          <w:sz w:val="15"/>
          <w:szCs w:val="15"/>
        </w:rPr>
        <w:br/>
        <w:t xml:space="preserve">    5. install temp OCP</w:t>
      </w:r>
      <w:r w:rsidRPr="00F10A79">
        <w:rPr>
          <w:rFonts w:ascii="Space Mono" w:hAnsi="Space Mono"/>
          <w:color w:val="000000" w:themeColor="text1"/>
          <w:sz w:val="15"/>
          <w:szCs w:val="15"/>
        </w:rPr>
        <w:br/>
        <w:t xml:space="preserve">    6. install obproxy</w:t>
      </w:r>
      <w:r w:rsidRPr="00F10A79">
        <w:rPr>
          <w:rFonts w:ascii="Space Mono" w:hAnsi="Space Mono"/>
          <w:color w:val="000000" w:themeColor="text1"/>
          <w:sz w:val="15"/>
          <w:szCs w:val="15"/>
        </w:rPr>
        <w:br/>
        <w:t xml:space="preserve">    7. install OCP</w:t>
      </w:r>
      <w:r w:rsidRPr="00F10A79">
        <w:rPr>
          <w:rFonts w:ascii="Space Mono" w:hAnsi="Space Mono"/>
          <w:color w:val="000000" w:themeColor="text1"/>
          <w:sz w:val="15"/>
          <w:szCs w:val="15"/>
        </w:rPr>
        <w:br/>
        <w:t xml:space="preserve">    8. POSTCHECK</w:t>
      </w:r>
      <w:r w:rsidRPr="00F10A79">
        <w:rPr>
          <w:rFonts w:ascii="Space Mono" w:hAnsi="Space Mono"/>
          <w:color w:val="000000" w:themeColor="text1"/>
          <w:sz w:val="15"/>
          <w:szCs w:val="15"/>
        </w:rPr>
        <w:br/>
      </w:r>
    </w:p>
    <w:p w:rsidR="00BB0CDC" w:rsidRDefault="00BB0CDC" w:rsidP="00F10A79">
      <w:pPr>
        <w:kinsoku w:val="0"/>
        <w:wordWrap w:val="0"/>
        <w:autoSpaceDE w:val="0"/>
        <w:autoSpaceDN w:val="0"/>
        <w:ind w:firstLine="420"/>
        <w:jc w:val="left"/>
      </w:pPr>
    </w:p>
    <w:p w:rsidR="005F3125" w:rsidRDefault="005F3125" w:rsidP="00F10A79">
      <w:pPr>
        <w:kinsoku w:val="0"/>
        <w:wordWrap w:val="0"/>
        <w:autoSpaceDE w:val="0"/>
        <w:autoSpaceDN w:val="0"/>
        <w:ind w:firstLine="420"/>
        <w:jc w:val="left"/>
      </w:pPr>
      <w:r>
        <w:rPr>
          <w:rFonts w:hint="eastAsia"/>
        </w:rPr>
        <w:t xml:space="preserve">通常顺序是先按照负载均衡容器（可选），然后是 </w:t>
      </w:r>
      <w:r>
        <w:t>OB</w:t>
      </w:r>
      <w:r>
        <w:rPr>
          <w:rFonts w:hint="eastAsia"/>
        </w:rPr>
        <w:t xml:space="preserve"> 容器，初始化 </w:t>
      </w:r>
      <w:r>
        <w:t xml:space="preserve">OCP </w:t>
      </w:r>
      <w:r>
        <w:rPr>
          <w:rFonts w:hint="eastAsia"/>
        </w:rPr>
        <w:t xml:space="preserve">元数据库，然后按照临时 </w:t>
      </w:r>
      <w:r>
        <w:t>OCP</w:t>
      </w:r>
      <w:r>
        <w:rPr>
          <w:rFonts w:hint="eastAsia"/>
        </w:rPr>
        <w:t xml:space="preserve"> 容器、O</w:t>
      </w:r>
      <w:r>
        <w:t>BP</w:t>
      </w:r>
      <w:r>
        <w:rPr>
          <w:rFonts w:hint="eastAsia"/>
        </w:rPr>
        <w:t xml:space="preserve">roxy 容器和正式的 </w:t>
      </w:r>
      <w:r>
        <w:t>OCP</w:t>
      </w:r>
      <w:r>
        <w:rPr>
          <w:rFonts w:hint="eastAsia"/>
        </w:rPr>
        <w:t xml:space="preserve"> 容器。</w:t>
      </w:r>
    </w:p>
    <w:p w:rsidR="005F3125" w:rsidRPr="003F04E6" w:rsidRDefault="005F3125" w:rsidP="00F10A79">
      <w:pPr>
        <w:kinsoku w:val="0"/>
        <w:wordWrap w:val="0"/>
        <w:autoSpaceDE w:val="0"/>
        <w:autoSpaceDN w:val="0"/>
        <w:ind w:firstLine="420"/>
        <w:jc w:val="left"/>
      </w:pPr>
    </w:p>
    <w:p w:rsidR="00F1664A" w:rsidRDefault="00F10A79" w:rsidP="00F10A79">
      <w:pPr>
        <w:kinsoku w:val="0"/>
        <w:wordWrap w:val="0"/>
        <w:autoSpaceDE w:val="0"/>
        <w:autoSpaceDN w:val="0"/>
        <w:ind w:firstLine="420"/>
        <w:jc w:val="left"/>
      </w:pPr>
      <w:r w:rsidRPr="00F10A79">
        <w:t>注意，安装参数是</w:t>
      </w:r>
      <w:r w:rsidR="00BB0CDC">
        <w:rPr>
          <w:rFonts w:hint="eastAsia"/>
        </w:rPr>
        <w:t xml:space="preserve"> </w:t>
      </w:r>
      <w:r w:rsidRPr="00F10A79">
        <w:t>-</w:t>
      </w:r>
      <w:r w:rsidR="003F04E6">
        <w:rPr>
          <w:rFonts w:hint="eastAsia"/>
        </w:rPr>
        <w:t>i</w:t>
      </w:r>
      <w:r w:rsidR="00BB0CDC">
        <w:t xml:space="preserve"> </w:t>
      </w:r>
      <w:r w:rsidRPr="00F10A79">
        <w:t>，清理参数是</w:t>
      </w:r>
      <w:r w:rsidR="00BB0CDC">
        <w:rPr>
          <w:rFonts w:hint="eastAsia"/>
        </w:rPr>
        <w:t xml:space="preserve"> </w:t>
      </w:r>
      <w:r w:rsidRPr="00F10A79">
        <w:t>-c</w:t>
      </w:r>
      <w:r w:rsidR="00BB0CDC">
        <w:t xml:space="preserve"> </w:t>
      </w:r>
      <w:r w:rsidRPr="00F10A79">
        <w:t>。都可以连续安装或清理，或者单步安装或清理。</w:t>
      </w:r>
    </w:p>
    <w:p w:rsidR="00F10A79" w:rsidRDefault="00F10A79" w:rsidP="00F10A79">
      <w:pPr>
        <w:kinsoku w:val="0"/>
        <w:wordWrap w:val="0"/>
        <w:autoSpaceDE w:val="0"/>
        <w:autoSpaceDN w:val="0"/>
        <w:ind w:firstLine="420"/>
        <w:jc w:val="left"/>
      </w:pPr>
      <w:r w:rsidRPr="00F10A79">
        <w:t>每个命令后都会有相应的日志文件供查看进度。</w:t>
      </w:r>
    </w:p>
    <w:p w:rsidR="00F1664A" w:rsidRPr="00F10A79" w:rsidRDefault="00F1664A" w:rsidP="00F10A79">
      <w:pPr>
        <w:kinsoku w:val="0"/>
        <w:wordWrap w:val="0"/>
        <w:autoSpaceDE w:val="0"/>
        <w:autoSpaceDN w:val="0"/>
        <w:ind w:firstLine="420"/>
        <w:jc w:val="left"/>
      </w:pPr>
    </w:p>
    <w:p w:rsidR="00BB0CDC" w:rsidRPr="002A5C8C" w:rsidRDefault="00F10A79" w:rsidP="002A5C8C">
      <w:pPr>
        <w:pStyle w:val="3"/>
        <w:numPr>
          <w:ilvl w:val="2"/>
          <w:numId w:val="10"/>
        </w:numPr>
        <w:rPr>
          <w:rFonts w:asciiTheme="majorEastAsia" w:eastAsiaTheme="majorEastAsia" w:hAnsiTheme="majorEastAsia"/>
          <w:szCs w:val="28"/>
        </w:rPr>
      </w:pPr>
      <w:r w:rsidRPr="002A5C8C">
        <w:rPr>
          <w:rFonts w:asciiTheme="majorEastAsia" w:eastAsiaTheme="majorEastAsia" w:hAnsiTheme="majorEastAsia"/>
          <w:szCs w:val="28"/>
        </w:rPr>
        <w:t>自动连续安装</w:t>
      </w:r>
    </w:p>
    <w:p w:rsidR="00BB0CDC" w:rsidRPr="00F10A79" w:rsidRDefault="00BB0CDC" w:rsidP="00BB0CDC">
      <w:pPr>
        <w:kinsoku w:val="0"/>
        <w:wordWrap w:val="0"/>
        <w:autoSpaceDE w:val="0"/>
        <w:autoSpaceDN w:val="0"/>
        <w:jc w:val="left"/>
      </w:pPr>
    </w:p>
    <w:p w:rsidR="00F10A79" w:rsidRPr="00F10A79" w:rsidRDefault="00F10A79" w:rsidP="005B3A17">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10A79">
        <w:t>[</w:t>
      </w:r>
      <w:r w:rsidRPr="00F10A79">
        <w:rPr>
          <w:rFonts w:ascii="Space Mono" w:hAnsi="Space Mono"/>
          <w:color w:val="000000" w:themeColor="text1"/>
          <w:sz w:val="15"/>
          <w:szCs w:val="15"/>
        </w:rPr>
        <w:t>root@xxx /root/oceanbase_trial]</w:t>
      </w:r>
      <w:r w:rsidRPr="00F10A79">
        <w:rPr>
          <w:rFonts w:ascii="Space Mono" w:hAnsi="Space Mono"/>
          <w:color w:val="000000" w:themeColor="text1"/>
          <w:sz w:val="15"/>
          <w:szCs w:val="15"/>
        </w:rPr>
        <w:br/>
        <w:t>#./install.sh -i 1-</w:t>
      </w:r>
      <w:r w:rsidRPr="00F10A79">
        <w:rPr>
          <w:rFonts w:ascii="Space Mono" w:hAnsi="Space Mono"/>
          <w:color w:val="000000" w:themeColor="text1"/>
          <w:sz w:val="15"/>
          <w:szCs w:val="15"/>
        </w:rPr>
        <w:br/>
        <w:t>run install.sh with DEBUG=FALSE, INSTALL_STEPS=1 2 3 4 5 6 7 8 CLEAR_STEPS= CONFIG_FILE=/root/oceanbase_trial/obcluster.conf</w:t>
      </w:r>
      <w:r w:rsidRPr="00F10A79">
        <w:rPr>
          <w:rFonts w:ascii="Space Mono" w:hAnsi="Space Mono"/>
          <w:color w:val="000000" w:themeColor="text1"/>
          <w:sz w:val="15"/>
          <w:szCs w:val="15"/>
        </w:rPr>
        <w:br/>
        <w:t>[2020-02-04 17:25:26.261595] INFO [start antman API service]</w:t>
      </w:r>
      <w:r w:rsidRPr="00F10A79">
        <w:rPr>
          <w:rFonts w:ascii="Space Mono" w:hAnsi="Space Mono"/>
          <w:color w:val="000000" w:themeColor="text1"/>
          <w:sz w:val="15"/>
          <w:szCs w:val="15"/>
        </w:rPr>
        <w:br/>
        <w:t>LB_MODE=none</w:t>
      </w:r>
      <w:r w:rsidRPr="00F10A79">
        <w:rPr>
          <w:rFonts w:ascii="Space Mono" w:hAnsi="Space Mono"/>
          <w:color w:val="000000" w:themeColor="text1"/>
          <w:sz w:val="15"/>
          <w:szCs w:val="15"/>
        </w:rPr>
        <w:br/>
        <w:t>[2020-02-04 17:25:26.353919] INFO [step1: making ssh authorization, logfile: /root/oceanbase_trial/logs/ssh_auth.log]</w:t>
      </w:r>
      <w:r w:rsidRPr="00F10A79">
        <w:rPr>
          <w:rFonts w:ascii="Space Mono" w:hAnsi="Space Mono"/>
          <w:color w:val="000000" w:themeColor="text1"/>
          <w:sz w:val="15"/>
          <w:szCs w:val="15"/>
        </w:rPr>
        <w:br/>
        <w:t>[2020-02-04 17:25:26.832011] INFO [step1: ssh authorization done]</w:t>
      </w:r>
      <w:r w:rsidRPr="00F10A79">
        <w:rPr>
          <w:rFonts w:ascii="Space Mono" w:hAnsi="Space Mono"/>
          <w:color w:val="000000" w:themeColor="text1"/>
          <w:sz w:val="15"/>
          <w:szCs w:val="15"/>
        </w:rPr>
        <w:br/>
        <w:t>[2020-02-04 17:25:26.847573] INFO [step2: no action need when LB_MODE=none]</w:t>
      </w:r>
      <w:r w:rsidRPr="00F10A79">
        <w:rPr>
          <w:rFonts w:ascii="Space Mono" w:hAnsi="Space Mono"/>
          <w:color w:val="000000" w:themeColor="text1"/>
          <w:sz w:val="15"/>
          <w:szCs w:val="15"/>
        </w:rPr>
        <w:br/>
        <w:t>[2020-02-04 17:25:26.850503] INFO [step3: check whether OBSERVER port 2881,2882 are in use o</w:t>
      </w:r>
      <w:r w:rsidRPr="00F10A79">
        <w:rPr>
          <w:rFonts w:ascii="Space Mono" w:hAnsi="Space Mono"/>
          <w:color w:val="000000" w:themeColor="text1"/>
          <w:sz w:val="15"/>
          <w:szCs w:val="15"/>
        </w:rPr>
        <w:lastRenderedPageBreak/>
        <w:t>r not on 11.xxx.xxx.5]</w:t>
      </w:r>
      <w:r w:rsidRPr="00F10A79">
        <w:rPr>
          <w:rFonts w:ascii="Space Mono" w:hAnsi="Space Mono"/>
          <w:color w:val="000000" w:themeColor="text1"/>
          <w:sz w:val="15"/>
          <w:szCs w:val="15"/>
        </w:rPr>
        <w:br/>
        <w:t>[2020-02-04 17:25:27.197266] INFO [step3: OBSERVER port 2881,2882 are idle on 11.xxx.xxx.5]</w:t>
      </w:r>
      <w:r w:rsidRPr="00F10A79">
        <w:rPr>
          <w:rFonts w:ascii="Space Mono" w:hAnsi="Space Mono"/>
          <w:color w:val="000000" w:themeColor="text1"/>
          <w:sz w:val="15"/>
          <w:szCs w:val="15"/>
        </w:rPr>
        <w:br/>
        <w:t>[2020-02-04 17:25:27.199657] INFO [step3: installing ob cluster, logfile: /root/oceanbase_trial/logs/install_ob.log]</w:t>
      </w:r>
      <w:r w:rsidRPr="00F10A79">
        <w:rPr>
          <w:rFonts w:ascii="Space Mono" w:hAnsi="Space Mono"/>
          <w:color w:val="000000" w:themeColor="text1"/>
          <w:sz w:val="15"/>
          <w:szCs w:val="15"/>
        </w:rPr>
        <w:br/>
        <w:t>[2020-02-04 17:30:26.007264] INFO [step3: installation of ob cluster done]</w:t>
      </w:r>
      <w:r w:rsidRPr="00F10A79">
        <w:rPr>
          <w:rFonts w:ascii="Space Mono" w:hAnsi="Space Mono"/>
          <w:color w:val="000000" w:themeColor="text1"/>
          <w:sz w:val="15"/>
          <w:szCs w:val="15"/>
        </w:rPr>
        <w:br/>
        <w:t>[2020-02-04 17:30:26.009985] INFO [step4: initializing ocp metadb, logfile: /root/oceanbase_trial/logs/init_metadb.log]</w:t>
      </w:r>
      <w:r w:rsidRPr="00F10A79">
        <w:rPr>
          <w:rFonts w:ascii="Space Mono" w:hAnsi="Space Mono"/>
          <w:color w:val="000000" w:themeColor="text1"/>
          <w:sz w:val="15"/>
          <w:szCs w:val="15"/>
        </w:rPr>
        <w:br/>
        <w:t>[2020-02-04 17:30:26.941684] INFO [step4: initialization of ocp metadb done]</w:t>
      </w:r>
      <w:r w:rsidRPr="00F10A79">
        <w:rPr>
          <w:rFonts w:ascii="Space Mono" w:hAnsi="Space Mono"/>
          <w:color w:val="000000" w:themeColor="text1"/>
          <w:sz w:val="15"/>
          <w:szCs w:val="15"/>
        </w:rPr>
        <w:br/>
        <w:t>[2020-02-04 17:30:26.944131] INFO [step5: check whether OCP port 8080 is in use or not on 11.xxx.xxx.5]</w:t>
      </w:r>
      <w:r w:rsidRPr="00F10A79">
        <w:rPr>
          <w:rFonts w:ascii="Space Mono" w:hAnsi="Space Mono"/>
          <w:color w:val="000000" w:themeColor="text1"/>
          <w:sz w:val="15"/>
          <w:szCs w:val="15"/>
        </w:rPr>
        <w:br/>
        <w:t>[2020-02-04 17:30:27.308464] INFO [step5: OCP port 8080 is idle on 11.xxx.xxx.5]</w:t>
      </w:r>
      <w:r w:rsidRPr="00F10A79">
        <w:rPr>
          <w:rFonts w:ascii="Space Mono" w:hAnsi="Space Mono"/>
          <w:color w:val="000000" w:themeColor="text1"/>
          <w:sz w:val="15"/>
          <w:szCs w:val="15"/>
        </w:rPr>
        <w:br/>
        <w:t>[2020-02-04 17:30:27.311137] INFO [step5: installing temporary ocp, logfile: /root/oceanbase_trial/logs/install_tmp_ocp.log]</w:t>
      </w:r>
      <w:r w:rsidRPr="00F10A79">
        <w:rPr>
          <w:rFonts w:ascii="Space Mono" w:hAnsi="Space Mono"/>
          <w:color w:val="000000" w:themeColor="text1"/>
          <w:sz w:val="15"/>
          <w:szCs w:val="15"/>
        </w:rPr>
        <w:br/>
        <w:t>[2020-02-04 17:34:36.886177] INFO [step5: installation of temporary ocp done]</w:t>
      </w:r>
      <w:r w:rsidRPr="00F10A79">
        <w:rPr>
          <w:rFonts w:ascii="Space Mono" w:hAnsi="Space Mono"/>
          <w:color w:val="000000" w:themeColor="text1"/>
          <w:sz w:val="15"/>
          <w:szCs w:val="15"/>
        </w:rPr>
        <w:br/>
        <w:t>[2020-02-04 17:34:36.889325] INFO [step6: check whether OBPROXY port 2883 is in use or not on 11.xxx.xxx.5]</w:t>
      </w:r>
      <w:r w:rsidRPr="00F10A79">
        <w:rPr>
          <w:rFonts w:ascii="Space Mono" w:hAnsi="Space Mono"/>
          <w:color w:val="000000" w:themeColor="text1"/>
          <w:sz w:val="15"/>
          <w:szCs w:val="15"/>
        </w:rPr>
        <w:br/>
        <w:t>[2020-02-04 17:34:37.084248] INFO [step6: OBPROXY port 2883 is idle on 11.xxx.xxx.5]</w:t>
      </w:r>
      <w:r w:rsidRPr="00F10A79">
        <w:rPr>
          <w:rFonts w:ascii="Space Mono" w:hAnsi="Space Mono"/>
          <w:color w:val="000000" w:themeColor="text1"/>
          <w:sz w:val="15"/>
          <w:szCs w:val="15"/>
        </w:rPr>
        <w:br/>
        <w:t>[2020-02-04 17:34:37.087163] INFO [step6: installing obproxy, logfile: /root/oceanbase_trial/logs/install_obproxy.log]</w:t>
      </w:r>
      <w:r w:rsidRPr="00F10A79">
        <w:rPr>
          <w:rFonts w:ascii="Space Mono" w:hAnsi="Space Mono"/>
          <w:color w:val="000000" w:themeColor="text1"/>
          <w:sz w:val="15"/>
          <w:szCs w:val="15"/>
        </w:rPr>
        <w:br/>
        <w:t>[2020-02-04 17:35:09.314143] INFO [step6: installation of obproxy done]</w:t>
      </w:r>
      <w:r w:rsidRPr="00F10A79">
        <w:rPr>
          <w:rFonts w:ascii="Space Mono" w:hAnsi="Space Mono"/>
          <w:color w:val="000000" w:themeColor="text1"/>
          <w:sz w:val="15"/>
          <w:szCs w:val="15"/>
        </w:rPr>
        <w:br/>
        <w:t>[2020-02-04 17:35:09.316600] INFO [step7: installing ocp, logfile: /root/oceanbase_trial/logs/install_ocp.log]</w:t>
      </w:r>
      <w:r w:rsidRPr="00F10A79">
        <w:rPr>
          <w:rFonts w:ascii="Space Mono" w:hAnsi="Space Mono"/>
          <w:color w:val="000000" w:themeColor="text1"/>
          <w:sz w:val="15"/>
          <w:szCs w:val="15"/>
        </w:rPr>
        <w:br/>
        <w:t>[2020-02-04 17:36:19.347975] INFO [step7: installation of ocp done]</w:t>
      </w:r>
      <w:r w:rsidRPr="00F10A79">
        <w:rPr>
          <w:rFonts w:ascii="Space Mono" w:hAnsi="Space Mono"/>
          <w:color w:val="000000" w:themeColor="text1"/>
          <w:sz w:val="15"/>
          <w:szCs w:val="15"/>
        </w:rPr>
        <w:br/>
        <w:t>[2020-02-04 17:36:19.350974] INFO [step8: post-checking service, logfile: /root/oceanbase_trial/logs/post_check_service.log]</w:t>
      </w:r>
      <w:r w:rsidRPr="00F10A79">
        <w:rPr>
          <w:rFonts w:ascii="Space Mono" w:hAnsi="Space Mono"/>
          <w:color w:val="000000" w:themeColor="text1"/>
          <w:sz w:val="15"/>
          <w:szCs w:val="15"/>
        </w:rPr>
        <w:br/>
        <w:t>[2020-02-04 17:36:27.431920] INFO [step8: post check done]f</w:t>
      </w:r>
    </w:p>
    <w:p w:rsidR="00584701" w:rsidRDefault="00584701" w:rsidP="00F10A79">
      <w:pPr>
        <w:kinsoku w:val="0"/>
        <w:wordWrap w:val="0"/>
        <w:autoSpaceDE w:val="0"/>
        <w:autoSpaceDN w:val="0"/>
        <w:ind w:firstLine="420"/>
        <w:jc w:val="left"/>
      </w:pPr>
    </w:p>
    <w:p w:rsidR="00F10A79" w:rsidRDefault="00F10A79" w:rsidP="00F10A79">
      <w:pPr>
        <w:kinsoku w:val="0"/>
        <w:wordWrap w:val="0"/>
        <w:autoSpaceDE w:val="0"/>
        <w:autoSpaceDN w:val="0"/>
        <w:ind w:firstLine="420"/>
        <w:jc w:val="left"/>
      </w:pPr>
      <w:r w:rsidRPr="00F10A79">
        <w:t>自动化连续清理</w:t>
      </w:r>
      <w:r w:rsidR="00AE58C9">
        <w:rPr>
          <w:rFonts w:hint="eastAsia"/>
        </w:rPr>
        <w:t>示例：</w:t>
      </w:r>
    </w:p>
    <w:p w:rsidR="00584701" w:rsidRPr="00F10A79" w:rsidRDefault="00584701" w:rsidP="00F10A79">
      <w:pPr>
        <w:kinsoku w:val="0"/>
        <w:wordWrap w:val="0"/>
        <w:autoSpaceDE w:val="0"/>
        <w:autoSpaceDN w:val="0"/>
        <w:ind w:firstLine="420"/>
        <w:jc w:val="left"/>
      </w:pPr>
    </w:p>
    <w:p w:rsidR="00F10A79" w:rsidRDefault="00F10A79" w:rsidP="005B3A17">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10A79">
        <w:t>[</w:t>
      </w:r>
      <w:r w:rsidRPr="00F10A79">
        <w:rPr>
          <w:rFonts w:ascii="Space Mono" w:hAnsi="Space Mono"/>
          <w:color w:val="000000" w:themeColor="text1"/>
          <w:sz w:val="15"/>
          <w:szCs w:val="15"/>
        </w:rPr>
        <w:t>root@xxx /root/oceanbase_trial]</w:t>
      </w:r>
      <w:r w:rsidRPr="00F10A79">
        <w:rPr>
          <w:rFonts w:ascii="Space Mono" w:hAnsi="Space Mono"/>
          <w:color w:val="000000" w:themeColor="text1"/>
          <w:sz w:val="15"/>
          <w:szCs w:val="15"/>
        </w:rPr>
        <w:br/>
        <w:t>#./install.sh -c 1-</w:t>
      </w:r>
      <w:r w:rsidRPr="00F10A79">
        <w:rPr>
          <w:rFonts w:ascii="Space Mono" w:hAnsi="Space Mono"/>
          <w:color w:val="000000" w:themeColor="text1"/>
          <w:sz w:val="15"/>
          <w:szCs w:val="15"/>
        </w:rPr>
        <w:br/>
        <w:t>run install.sh with DEBUG=FALSE, INSTALL_STEPS= CLEAR_STEPS=8 7 6 5 4 3 2 1 CONFIG_FILE=/root/oceanbase_trial/obcluster.conf</w:t>
      </w:r>
      <w:r w:rsidRPr="00F10A79">
        <w:rPr>
          <w:rFonts w:ascii="Space Mono" w:hAnsi="Space Mono"/>
          <w:color w:val="000000" w:themeColor="text1"/>
          <w:sz w:val="15"/>
          <w:szCs w:val="15"/>
        </w:rPr>
        <w:br/>
        <w:t>[2020-02-04 17:24:41.127969] INFO [start antman API service]</w:t>
      </w:r>
      <w:r w:rsidRPr="00F10A79">
        <w:rPr>
          <w:rFonts w:ascii="Space Mono" w:hAnsi="Space Mono"/>
          <w:color w:val="000000" w:themeColor="text1"/>
          <w:sz w:val="15"/>
          <w:szCs w:val="15"/>
        </w:rPr>
        <w:br/>
        <w:t>LB_MODE=none</w:t>
      </w:r>
      <w:r w:rsidRPr="00F10A79">
        <w:rPr>
          <w:rFonts w:ascii="Space Mono" w:hAnsi="Space Mono"/>
          <w:color w:val="000000" w:themeColor="text1"/>
          <w:sz w:val="15"/>
          <w:szCs w:val="15"/>
        </w:rPr>
        <w:br/>
        <w:t>[2020-02-04 17:24:41.183515] INFO [clear_step8: no need to clear for step network post-check]</w:t>
      </w:r>
      <w:r w:rsidRPr="00F10A79">
        <w:rPr>
          <w:rFonts w:ascii="Space Mono" w:hAnsi="Space Mono"/>
          <w:color w:val="000000" w:themeColor="text1"/>
          <w:sz w:val="15"/>
          <w:szCs w:val="15"/>
        </w:rPr>
        <w:br/>
        <w:t>[2020-02-04 17:24:41.186271] INFO [clear_step7: uninstalling ocp and remove docker, logfile: /root/oceanbase_trial/logs/uninstall_ocp.log]</w:t>
      </w:r>
      <w:r w:rsidRPr="00F10A79">
        <w:rPr>
          <w:rFonts w:ascii="Space Mono" w:hAnsi="Space Mono"/>
          <w:color w:val="000000" w:themeColor="text1"/>
          <w:sz w:val="15"/>
          <w:szCs w:val="15"/>
        </w:rPr>
        <w:br/>
        <w:t>[2020-02-04 17:24:42.034660] INFO [clear_step7: uninstallation of ocp done]</w:t>
      </w:r>
      <w:r w:rsidRPr="00F10A79">
        <w:rPr>
          <w:rFonts w:ascii="Space Mono" w:hAnsi="Space Mono"/>
          <w:color w:val="000000" w:themeColor="text1"/>
          <w:sz w:val="15"/>
          <w:szCs w:val="15"/>
        </w:rPr>
        <w:br/>
        <w:t>[2020-02-04 17:24:42.036854] INFO [clear_step6: uninstalling obproxy and remove docker, logfile: /root/oceanbase_trial/logs/uninstall_obproxy.log]</w:t>
      </w:r>
      <w:r w:rsidRPr="00F10A79">
        <w:rPr>
          <w:rFonts w:ascii="Space Mono" w:hAnsi="Space Mono"/>
          <w:color w:val="000000" w:themeColor="text1"/>
          <w:sz w:val="15"/>
          <w:szCs w:val="15"/>
        </w:rPr>
        <w:br/>
        <w:t>[2020-02-04 17:24:42.886604] INFO [clear_step6: uninstallation of obproxy done]</w:t>
      </w:r>
      <w:r w:rsidRPr="00F10A79">
        <w:rPr>
          <w:rFonts w:ascii="Space Mono" w:hAnsi="Space Mono"/>
          <w:color w:val="000000" w:themeColor="text1"/>
          <w:sz w:val="15"/>
          <w:szCs w:val="15"/>
        </w:rPr>
        <w:br/>
        <w:t>[2020-02-04 17:24:42.888851] INFO [clear_step5: uninstalling ocp and remove docker, logfile: /root/oceanbase_trial/logs/uninstall_tmp_ocp.log]</w:t>
      </w:r>
      <w:r w:rsidRPr="00F10A79">
        <w:rPr>
          <w:rFonts w:ascii="Space Mono" w:hAnsi="Space Mono"/>
          <w:color w:val="000000" w:themeColor="text1"/>
          <w:sz w:val="15"/>
          <w:szCs w:val="15"/>
        </w:rPr>
        <w:br/>
        <w:t>[2020-02-04 17:24:43.738130] INFO [clear_step5: uninstallation of temporary ocp done]</w:t>
      </w:r>
      <w:r w:rsidRPr="00F10A79">
        <w:rPr>
          <w:rFonts w:ascii="Space Mono" w:hAnsi="Space Mono"/>
          <w:color w:val="000000" w:themeColor="text1"/>
          <w:sz w:val="15"/>
          <w:szCs w:val="15"/>
        </w:rPr>
        <w:br/>
        <w:t>[2020-02-04 17:24:43.740634] INFO [clear_step4: drop ocp meta db/tenant/user/resource, logfile: /root/oceanbase_trial/logs/uninit_metadb.log]</w:t>
      </w:r>
      <w:r w:rsidRPr="00F10A79">
        <w:rPr>
          <w:rFonts w:ascii="Space Mono" w:hAnsi="Space Mono"/>
          <w:color w:val="000000" w:themeColor="text1"/>
          <w:sz w:val="15"/>
          <w:szCs w:val="15"/>
        </w:rPr>
        <w:br/>
        <w:t>[2020-02-04 17:24:43.813946] INFO [clear_step4: uninit of metadb done]</w:t>
      </w:r>
      <w:r w:rsidRPr="00F10A79">
        <w:rPr>
          <w:rFonts w:ascii="Space Mono" w:hAnsi="Space Mono"/>
          <w:color w:val="000000" w:themeColor="text1"/>
          <w:sz w:val="15"/>
          <w:szCs w:val="15"/>
        </w:rPr>
        <w:br/>
        <w:t>[2020-02-04 17:24:43.816483] INFO [clear_step3: uninstalling OB server and remove docker, logfile: /root/oceanbase_trial/logs/uninstall_ob.log]</w:t>
      </w:r>
      <w:r w:rsidRPr="00F10A79">
        <w:rPr>
          <w:rFonts w:ascii="Space Mono" w:hAnsi="Space Mono"/>
          <w:color w:val="000000" w:themeColor="text1"/>
          <w:sz w:val="15"/>
          <w:szCs w:val="15"/>
        </w:rPr>
        <w:br/>
        <w:t>[2020-02-04 17:24:44.832929] INFO [clear_step3: uninstallation of ob done]</w:t>
      </w:r>
      <w:r w:rsidRPr="00F10A79">
        <w:rPr>
          <w:rFonts w:ascii="Space Mono" w:hAnsi="Space Mono"/>
          <w:color w:val="000000" w:themeColor="text1"/>
          <w:sz w:val="15"/>
          <w:szCs w:val="15"/>
        </w:rPr>
        <w:br/>
        <w:t>[2020-02-04 17:24:44.835425] INFO [clear_step1: no need to clear for step ssh authorization]</w:t>
      </w:r>
    </w:p>
    <w:p w:rsidR="00F0446F" w:rsidRDefault="00F0446F" w:rsidP="005B3A17">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F0446F" w:rsidRPr="00F10A79" w:rsidRDefault="00F0446F" w:rsidP="00F0446F">
      <w:pPr>
        <w:kinsoku w:val="0"/>
        <w:wordWrap w:val="0"/>
        <w:autoSpaceDE w:val="0"/>
        <w:autoSpaceDN w:val="0"/>
        <w:ind w:firstLine="420"/>
        <w:jc w:val="left"/>
        <w:rPr>
          <w:rFonts w:ascii="Space Mono" w:hAnsi="Space Mono"/>
          <w:color w:val="000000" w:themeColor="text1"/>
          <w:sz w:val="15"/>
          <w:szCs w:val="15"/>
        </w:rPr>
      </w:pPr>
    </w:p>
    <w:p w:rsidR="00F10A79" w:rsidRPr="00F10A79" w:rsidRDefault="00F10A79" w:rsidP="002A5C8C">
      <w:pPr>
        <w:pStyle w:val="3"/>
        <w:numPr>
          <w:ilvl w:val="2"/>
          <w:numId w:val="10"/>
        </w:numPr>
        <w:rPr>
          <w:lang w:val="en-US"/>
        </w:rPr>
      </w:pPr>
      <w:r w:rsidRPr="00F10A79">
        <w:rPr>
          <w:rFonts w:asciiTheme="majorEastAsia" w:eastAsiaTheme="majorEastAsia" w:hAnsiTheme="majorEastAsia"/>
          <w:szCs w:val="28"/>
        </w:rPr>
        <w:t>单步</w:t>
      </w:r>
      <w:r w:rsidR="00FB1F74">
        <w:rPr>
          <w:rFonts w:asciiTheme="majorEastAsia" w:eastAsiaTheme="majorEastAsia" w:hAnsiTheme="majorEastAsia" w:hint="eastAsia"/>
          <w:szCs w:val="28"/>
          <w:lang w:eastAsia="zh-CN"/>
        </w:rPr>
        <w:t>安装</w:t>
      </w:r>
      <w:r w:rsidRPr="00F10A79">
        <w:rPr>
          <w:rFonts w:asciiTheme="majorEastAsia" w:eastAsiaTheme="majorEastAsia" w:hAnsiTheme="majorEastAsia"/>
          <w:szCs w:val="28"/>
        </w:rPr>
        <w:t>或清理</w:t>
      </w:r>
    </w:p>
    <w:p w:rsidR="00F10A79" w:rsidRDefault="00F10A79" w:rsidP="00F10A79">
      <w:pPr>
        <w:kinsoku w:val="0"/>
        <w:wordWrap w:val="0"/>
        <w:autoSpaceDE w:val="0"/>
        <w:autoSpaceDN w:val="0"/>
        <w:ind w:firstLine="420"/>
        <w:jc w:val="left"/>
      </w:pPr>
      <w:r w:rsidRPr="00F10A79">
        <w:t>比如说第3步重装一下。需要注意的是第3步如果是重装，建议先清理第3步及其以后所有步骤。</w:t>
      </w:r>
    </w:p>
    <w:p w:rsidR="00B91C85" w:rsidRPr="00F10A79" w:rsidRDefault="00B91C85" w:rsidP="00F10A79">
      <w:pPr>
        <w:kinsoku w:val="0"/>
        <w:wordWrap w:val="0"/>
        <w:autoSpaceDE w:val="0"/>
        <w:autoSpaceDN w:val="0"/>
        <w:ind w:firstLine="420"/>
        <w:jc w:val="left"/>
      </w:pPr>
    </w:p>
    <w:p w:rsidR="00F10A79" w:rsidRDefault="00F10A79" w:rsidP="005B3A17">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r w:rsidRPr="00F10A79">
        <w:rPr>
          <w:rFonts w:ascii="Space Mono" w:hAnsi="Space Mono"/>
          <w:color w:val="000000" w:themeColor="text1"/>
          <w:sz w:val="15"/>
          <w:szCs w:val="15"/>
        </w:rPr>
        <w:t>[root@xxx /root/oceanbase_trial]</w:t>
      </w:r>
      <w:r w:rsidRPr="00F10A79">
        <w:rPr>
          <w:rFonts w:ascii="Space Mono" w:hAnsi="Space Mono"/>
          <w:color w:val="000000" w:themeColor="text1"/>
          <w:sz w:val="15"/>
          <w:szCs w:val="15"/>
        </w:rPr>
        <w:br/>
        <w:t>#./install.sh -c 3- -i 3</w:t>
      </w:r>
    </w:p>
    <w:p w:rsidR="00FD5F17" w:rsidRPr="00F10A79" w:rsidRDefault="00FD5F17" w:rsidP="005B3A17">
      <w:pPr>
        <w:shd w:val="clear" w:color="auto" w:fill="BFBFBF" w:themeFill="background1" w:themeFillShade="BF"/>
        <w:kinsoku w:val="0"/>
        <w:wordWrap w:val="0"/>
        <w:autoSpaceDE w:val="0"/>
        <w:autoSpaceDN w:val="0"/>
        <w:spacing w:line="0" w:lineRule="atLeast"/>
        <w:jc w:val="left"/>
        <w:rPr>
          <w:rFonts w:ascii="Space Mono" w:hAnsi="Space Mono"/>
          <w:color w:val="000000" w:themeColor="text1"/>
          <w:sz w:val="15"/>
          <w:szCs w:val="15"/>
        </w:rPr>
      </w:pPr>
    </w:p>
    <w:p w:rsidR="00B91C85" w:rsidRDefault="00B91C85" w:rsidP="00F10A79">
      <w:pPr>
        <w:kinsoku w:val="0"/>
        <w:wordWrap w:val="0"/>
        <w:autoSpaceDE w:val="0"/>
        <w:autoSpaceDN w:val="0"/>
        <w:ind w:firstLine="420"/>
        <w:jc w:val="left"/>
      </w:pPr>
    </w:p>
    <w:p w:rsidR="00F10A79" w:rsidRDefault="00F10A79" w:rsidP="00F10A79">
      <w:pPr>
        <w:kinsoku w:val="0"/>
        <w:wordWrap w:val="0"/>
        <w:autoSpaceDE w:val="0"/>
        <w:autoSpaceDN w:val="0"/>
        <w:ind w:firstLine="420"/>
        <w:jc w:val="left"/>
      </w:pPr>
      <w:r w:rsidRPr="00F10A79">
        <w:t>理论上每一步都可以重新安装。但是不同步骤之间可能会有一些依赖关系。这里要关注的是重新安装前后是否有配置信息变更。如果配置文件变更了，元数据库那一步肯定是要重新执行的。</w:t>
      </w:r>
    </w:p>
    <w:p w:rsidR="005837A5" w:rsidRDefault="005837A5" w:rsidP="00F10A79">
      <w:pPr>
        <w:kinsoku w:val="0"/>
        <w:wordWrap w:val="0"/>
        <w:autoSpaceDE w:val="0"/>
        <w:autoSpaceDN w:val="0"/>
        <w:ind w:firstLine="420"/>
        <w:jc w:val="left"/>
      </w:pPr>
    </w:p>
    <w:p w:rsidR="00211FC4" w:rsidRPr="00527E26" w:rsidRDefault="00211FC4" w:rsidP="00527E26">
      <w:pPr>
        <w:pStyle w:val="3"/>
        <w:numPr>
          <w:ilvl w:val="2"/>
          <w:numId w:val="10"/>
        </w:numPr>
        <w:rPr>
          <w:rFonts w:asciiTheme="majorEastAsia" w:eastAsiaTheme="majorEastAsia" w:hAnsiTheme="majorEastAsia"/>
          <w:szCs w:val="28"/>
        </w:rPr>
      </w:pPr>
      <w:r w:rsidRPr="00527E26">
        <w:rPr>
          <w:rFonts w:asciiTheme="majorEastAsia" w:eastAsiaTheme="majorEastAsia" w:hAnsiTheme="majorEastAsia" w:hint="eastAsia"/>
          <w:szCs w:val="28"/>
        </w:rPr>
        <w:t xml:space="preserve">单步安装 </w:t>
      </w:r>
      <w:r w:rsidRPr="00527E26">
        <w:rPr>
          <w:rFonts w:asciiTheme="majorEastAsia" w:eastAsiaTheme="majorEastAsia" w:hAnsiTheme="majorEastAsia"/>
          <w:szCs w:val="28"/>
        </w:rPr>
        <w:t>OB</w:t>
      </w:r>
      <w:r w:rsidRPr="00527E26">
        <w:rPr>
          <w:rFonts w:asciiTheme="majorEastAsia" w:eastAsiaTheme="majorEastAsia" w:hAnsiTheme="majorEastAsia" w:hint="eastAsia"/>
          <w:szCs w:val="28"/>
        </w:rPr>
        <w:t xml:space="preserve"> 容器</w:t>
      </w:r>
    </w:p>
    <w:p w:rsidR="00527E26" w:rsidRDefault="00527E26" w:rsidP="00F10A79">
      <w:pPr>
        <w:kinsoku w:val="0"/>
        <w:wordWrap w:val="0"/>
        <w:autoSpaceDE w:val="0"/>
        <w:autoSpaceDN w:val="0"/>
        <w:ind w:firstLine="420"/>
        <w:jc w:val="left"/>
      </w:pPr>
    </w:p>
    <w:p w:rsidR="00527E26" w:rsidRDefault="00527E26" w:rsidP="00F10A79">
      <w:pPr>
        <w:kinsoku w:val="0"/>
        <w:wordWrap w:val="0"/>
        <w:autoSpaceDE w:val="0"/>
        <w:autoSpaceDN w:val="0"/>
        <w:ind w:firstLine="420"/>
        <w:jc w:val="left"/>
      </w:pPr>
    </w:p>
    <w:p w:rsidR="00211FC4" w:rsidRPr="00F10A79" w:rsidRDefault="00211FC4" w:rsidP="00F10A79">
      <w:pPr>
        <w:kinsoku w:val="0"/>
        <w:wordWrap w:val="0"/>
        <w:autoSpaceDE w:val="0"/>
        <w:autoSpaceDN w:val="0"/>
        <w:ind w:firstLine="420"/>
        <w:jc w:val="left"/>
      </w:pPr>
    </w:p>
    <w:p w:rsidR="00F10A79" w:rsidRDefault="00F10A79" w:rsidP="002A5C8C">
      <w:pPr>
        <w:pStyle w:val="3"/>
        <w:numPr>
          <w:ilvl w:val="2"/>
          <w:numId w:val="10"/>
        </w:numPr>
        <w:rPr>
          <w:rFonts w:asciiTheme="majorEastAsia" w:eastAsiaTheme="majorEastAsia" w:hAnsiTheme="majorEastAsia"/>
          <w:szCs w:val="28"/>
        </w:rPr>
      </w:pPr>
      <w:r w:rsidRPr="00F10A79">
        <w:rPr>
          <w:rFonts w:asciiTheme="majorEastAsia" w:eastAsiaTheme="majorEastAsia" w:hAnsiTheme="majorEastAsia"/>
          <w:szCs w:val="28"/>
        </w:rPr>
        <w:t>安装后检查</w:t>
      </w:r>
    </w:p>
    <w:p w:rsidR="00CB61E4" w:rsidRPr="00F10A79" w:rsidRDefault="00CB61E4" w:rsidP="00C23621">
      <w:pPr>
        <w:kinsoku w:val="0"/>
        <w:wordWrap w:val="0"/>
        <w:autoSpaceDE w:val="0"/>
        <w:autoSpaceDN w:val="0"/>
        <w:ind w:firstLine="420"/>
        <w:jc w:val="left"/>
        <w:rPr>
          <w:lang w:val="x-none" w:eastAsia="x-none"/>
        </w:rPr>
      </w:pPr>
    </w:p>
    <w:p w:rsidR="00F10A79" w:rsidRPr="000A63AA" w:rsidRDefault="00F10A79" w:rsidP="005B3A17">
      <w:pPr>
        <w:shd w:val="clear" w:color="auto" w:fill="BFBFBF" w:themeFill="background1" w:themeFillShade="BF"/>
        <w:kinsoku w:val="0"/>
        <w:wordWrap w:val="0"/>
        <w:autoSpaceDE w:val="0"/>
        <w:autoSpaceDN w:val="0"/>
        <w:spacing w:line="0" w:lineRule="atLeast"/>
        <w:jc w:val="left"/>
        <w:rPr>
          <w:b/>
          <w:bCs/>
        </w:rPr>
      </w:pPr>
      <w:r w:rsidRPr="00F10A79">
        <w:rPr>
          <w:rFonts w:ascii="Space Mono" w:hAnsi="Space Mono"/>
          <w:color w:val="000000" w:themeColor="text1"/>
          <w:sz w:val="15"/>
          <w:szCs w:val="15"/>
        </w:rPr>
        <w:t>[root@xxx /root/oceanbase_trial]</w:t>
      </w:r>
      <w:r w:rsidRPr="00F10A79">
        <w:rPr>
          <w:rFonts w:ascii="Space Mono" w:hAnsi="Space Mono"/>
          <w:color w:val="000000" w:themeColor="text1"/>
          <w:sz w:val="15"/>
          <w:szCs w:val="15"/>
        </w:rPr>
        <w:br/>
        <w:t>#</w:t>
      </w:r>
      <w:r w:rsidR="00D802E8">
        <w:rPr>
          <w:rFonts w:ascii="Space Mono" w:hAnsi="Space Mono"/>
          <w:color w:val="000000" w:themeColor="text1"/>
          <w:sz w:val="15"/>
          <w:szCs w:val="15"/>
        </w:rPr>
        <w:t xml:space="preserve"> </w:t>
      </w:r>
      <w:r w:rsidRPr="00F10A79">
        <w:rPr>
          <w:rFonts w:ascii="Space Mono" w:hAnsi="Space Mono"/>
          <w:color w:val="000000" w:themeColor="text1"/>
          <w:sz w:val="15"/>
          <w:szCs w:val="15"/>
        </w:rPr>
        <w:t>docker ps</w:t>
      </w:r>
      <w:r w:rsidRPr="00F10A79">
        <w:rPr>
          <w:rFonts w:ascii="Space Mono" w:hAnsi="Space Mono"/>
          <w:color w:val="000000" w:themeColor="text1"/>
          <w:sz w:val="15"/>
          <w:szCs w:val="15"/>
        </w:rPr>
        <w:br/>
        <w:t>CONTAINER ID        IMAGE                                                                   COMMAND                  CREATED             STATUS              PORTS               NAMES</w:t>
      </w:r>
      <w:r w:rsidRPr="00F10A79">
        <w:rPr>
          <w:rFonts w:ascii="Space Mono" w:hAnsi="Space Mono"/>
          <w:color w:val="000000" w:themeColor="text1"/>
          <w:sz w:val="15"/>
          <w:szCs w:val="15"/>
        </w:rPr>
        <w:br/>
        <w:t xml:space="preserve">04d585acbeed        reg.docker.alibaba-inc.com/antman/ocp-all-in-one:OCP233_20200102_2122   "/bin/sh -c '/usr/bi…"   12 minutes ago      Up 12 minutes                           </w:t>
      </w:r>
      <w:r w:rsidRPr="00F10A79">
        <w:rPr>
          <w:rFonts w:ascii="Space Mono" w:hAnsi="Space Mono"/>
          <w:b/>
          <w:bCs/>
          <w:color w:val="000000" w:themeColor="text1"/>
          <w:sz w:val="15"/>
          <w:szCs w:val="15"/>
        </w:rPr>
        <w:t>ocp</w:t>
      </w:r>
      <w:r w:rsidRPr="00F10A79">
        <w:rPr>
          <w:rFonts w:ascii="Space Mono" w:hAnsi="Space Mono"/>
          <w:color w:val="000000" w:themeColor="text1"/>
          <w:sz w:val="15"/>
          <w:szCs w:val="15"/>
        </w:rPr>
        <w:br/>
        <w:t xml:space="preserve">17097103b74b        reg.docker.alibaba-inc.com/antman/obproxy:OBP156_20200102_2110          "sh start_obproxy.sh"    13 minutes ago      Up 13 minutes                           </w:t>
      </w:r>
      <w:r w:rsidRPr="00F10A79">
        <w:rPr>
          <w:rFonts w:ascii="Space Mono" w:hAnsi="Space Mono"/>
          <w:b/>
          <w:bCs/>
          <w:color w:val="000000" w:themeColor="text1"/>
          <w:sz w:val="15"/>
          <w:szCs w:val="15"/>
        </w:rPr>
        <w:t>obproxy</w:t>
      </w:r>
      <w:r w:rsidRPr="00F10A79">
        <w:rPr>
          <w:rFonts w:ascii="Space Mono" w:hAnsi="Space Mono"/>
          <w:color w:val="000000" w:themeColor="text1"/>
          <w:sz w:val="15"/>
          <w:szCs w:val="15"/>
        </w:rPr>
        <w:br/>
        <w:t xml:space="preserve">dca537d692ea        reg.docker.alibaba-inc.com/antman/ob-docker:OB1478_20200102_2113        "/usr/bin/supervisor…"   22 minutes ago      Up 22 minutes                           </w:t>
      </w:r>
      <w:r w:rsidRPr="00F10A79">
        <w:rPr>
          <w:rFonts w:ascii="Space Mono" w:hAnsi="Space Mono"/>
          <w:b/>
          <w:bCs/>
          <w:color w:val="000000" w:themeColor="text1"/>
          <w:sz w:val="15"/>
          <w:szCs w:val="15"/>
        </w:rPr>
        <w:t>META_OB_ZONE_1</w:t>
      </w:r>
    </w:p>
    <w:p w:rsidR="00CA17D7" w:rsidRPr="00F10A79" w:rsidRDefault="00CA17D7" w:rsidP="005B3A17">
      <w:pPr>
        <w:shd w:val="clear" w:color="auto" w:fill="BFBFBF" w:themeFill="background1" w:themeFillShade="BF"/>
        <w:kinsoku w:val="0"/>
        <w:wordWrap w:val="0"/>
        <w:autoSpaceDE w:val="0"/>
        <w:autoSpaceDN w:val="0"/>
        <w:spacing w:line="0" w:lineRule="atLeast"/>
        <w:jc w:val="left"/>
      </w:pPr>
    </w:p>
    <w:p w:rsidR="0077397D" w:rsidRDefault="0077397D" w:rsidP="00F10A79">
      <w:pPr>
        <w:kinsoku w:val="0"/>
        <w:wordWrap w:val="0"/>
        <w:autoSpaceDE w:val="0"/>
        <w:autoSpaceDN w:val="0"/>
        <w:ind w:firstLine="420"/>
        <w:jc w:val="left"/>
      </w:pPr>
    </w:p>
    <w:p w:rsidR="00250B1B" w:rsidRDefault="00F10A79" w:rsidP="00F10A79">
      <w:pPr>
        <w:kinsoku w:val="0"/>
        <w:wordWrap w:val="0"/>
        <w:autoSpaceDE w:val="0"/>
        <w:autoSpaceDN w:val="0"/>
        <w:ind w:firstLine="420"/>
        <w:jc w:val="left"/>
      </w:pPr>
      <w:r w:rsidRPr="00F10A79">
        <w:t>打卡浏览器，访问 </w:t>
      </w:r>
      <w:r w:rsidRPr="00F10A79">
        <w:rPr>
          <w:u w:val="single"/>
        </w:rPr>
        <w:t>http://11.xxx.87.5:8080</w:t>
      </w:r>
      <w:r w:rsidRPr="00F10A79">
        <w:t>,能出现登录界面基本安装就成功了。</w:t>
      </w:r>
    </w:p>
    <w:p w:rsidR="00250B1B" w:rsidRDefault="00250B1B" w:rsidP="00F10A79">
      <w:pPr>
        <w:kinsoku w:val="0"/>
        <w:wordWrap w:val="0"/>
        <w:autoSpaceDE w:val="0"/>
        <w:autoSpaceDN w:val="0"/>
        <w:ind w:firstLine="420"/>
        <w:jc w:val="left"/>
      </w:pPr>
    </w:p>
    <w:p w:rsidR="00072830" w:rsidRDefault="00C47972" w:rsidP="00250B1B">
      <w:pPr>
        <w:kinsoku w:val="0"/>
        <w:wordWrap w:val="0"/>
        <w:autoSpaceDE w:val="0"/>
        <w:autoSpaceDN w:val="0"/>
        <w:jc w:val="left"/>
      </w:pPr>
      <w:r w:rsidRPr="00C47972">
        <w:rPr>
          <w:noProof/>
        </w:rPr>
        <w:drawing>
          <wp:inline distT="0" distB="0" distL="0" distR="0" wp14:anchorId="671FA95F" wp14:editId="0D5A3891">
            <wp:extent cx="3817259" cy="2412787"/>
            <wp:effectExtent l="0" t="0" r="5715"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54932" cy="2436599"/>
                    </a:xfrm>
                    <a:prstGeom prst="rect">
                      <a:avLst/>
                    </a:prstGeom>
                  </pic:spPr>
                </pic:pic>
              </a:graphicData>
            </a:graphic>
          </wp:inline>
        </w:drawing>
      </w:r>
    </w:p>
    <w:p w:rsidR="00C47972" w:rsidRDefault="00C47972" w:rsidP="00F10A79">
      <w:pPr>
        <w:kinsoku w:val="0"/>
        <w:wordWrap w:val="0"/>
        <w:autoSpaceDE w:val="0"/>
        <w:autoSpaceDN w:val="0"/>
        <w:ind w:firstLine="420"/>
        <w:jc w:val="left"/>
      </w:pPr>
    </w:p>
    <w:p w:rsidR="00072830" w:rsidRPr="00F10A79" w:rsidRDefault="00072830" w:rsidP="00F10A79">
      <w:pPr>
        <w:kinsoku w:val="0"/>
        <w:wordWrap w:val="0"/>
        <w:autoSpaceDE w:val="0"/>
        <w:autoSpaceDN w:val="0"/>
        <w:ind w:firstLine="420"/>
        <w:jc w:val="left"/>
      </w:pPr>
    </w:p>
    <w:p w:rsidR="00F10A79" w:rsidRPr="00F10A79" w:rsidRDefault="00F10A79" w:rsidP="00F10A79">
      <w:pPr>
        <w:kinsoku w:val="0"/>
        <w:wordWrap w:val="0"/>
        <w:autoSpaceDE w:val="0"/>
        <w:autoSpaceDN w:val="0"/>
        <w:ind w:firstLine="420"/>
        <w:jc w:val="left"/>
      </w:pPr>
      <w:r w:rsidRPr="00F10A79">
        <w:t>OCP安装好后如果安装OB集群，可以参考官方下载的试用版安装文档，或者参考云栖</w:t>
      </w:r>
      <w:r w:rsidRPr="00F10A79">
        <w:lastRenderedPageBreak/>
        <w:t>社区的直播 。</w:t>
      </w:r>
    </w:p>
    <w:p w:rsidR="00F10A79" w:rsidRDefault="00F10A79" w:rsidP="00980E08">
      <w:pPr>
        <w:kinsoku w:val="0"/>
        <w:wordWrap w:val="0"/>
        <w:autoSpaceDE w:val="0"/>
        <w:autoSpaceDN w:val="0"/>
        <w:ind w:firstLine="420"/>
        <w:jc w:val="left"/>
      </w:pPr>
    </w:p>
    <w:p w:rsidR="00A83348" w:rsidRDefault="00A83348" w:rsidP="00980E08">
      <w:pPr>
        <w:kinsoku w:val="0"/>
        <w:wordWrap w:val="0"/>
        <w:autoSpaceDE w:val="0"/>
        <w:autoSpaceDN w:val="0"/>
        <w:ind w:firstLine="420"/>
        <w:jc w:val="left"/>
      </w:pPr>
    </w:p>
    <w:p w:rsidR="00A83348" w:rsidRPr="00995FC2" w:rsidRDefault="00A65846" w:rsidP="00995FC2">
      <w:pPr>
        <w:pStyle w:val="1"/>
        <w:numPr>
          <w:ilvl w:val="0"/>
          <w:numId w:val="10"/>
        </w:numPr>
        <w:jc w:val="left"/>
        <w:rPr>
          <w:rFonts w:asciiTheme="majorEastAsia" w:eastAsiaTheme="majorEastAsia" w:hAnsiTheme="majorEastAsia" w:cs="Times New Roman (正文 CS 字体)"/>
          <w:color w:val="000000" w:themeColor="text1"/>
          <w:lang w:eastAsia="zh-CN"/>
        </w:rPr>
      </w:pPr>
      <w:r w:rsidRPr="00995FC2">
        <w:rPr>
          <w:rFonts w:asciiTheme="majorEastAsia" w:eastAsiaTheme="majorEastAsia" w:hAnsiTheme="majorEastAsia" w:cs="Times New Roman (正文 CS 字体)" w:hint="eastAsia"/>
          <w:color w:val="000000" w:themeColor="text1"/>
          <w:lang w:eastAsia="zh-CN"/>
        </w:rPr>
        <w:t xml:space="preserve">独立部署单副本 </w:t>
      </w:r>
      <w:r w:rsidRPr="00995FC2">
        <w:rPr>
          <w:rFonts w:asciiTheme="majorEastAsia" w:eastAsiaTheme="majorEastAsia" w:hAnsiTheme="majorEastAsia" w:cs="Times New Roman (正文 CS 字体)"/>
          <w:color w:val="000000" w:themeColor="text1"/>
          <w:lang w:eastAsia="zh-CN"/>
        </w:rPr>
        <w:t>O</w:t>
      </w:r>
      <w:r w:rsidRPr="00995FC2">
        <w:rPr>
          <w:rFonts w:asciiTheme="majorEastAsia" w:eastAsiaTheme="majorEastAsia" w:hAnsiTheme="majorEastAsia" w:cs="Times New Roman (正文 CS 字体)" w:hint="eastAsia"/>
          <w:color w:val="000000" w:themeColor="text1"/>
          <w:lang w:eastAsia="zh-CN"/>
        </w:rPr>
        <w:t>ceanBase 集群</w:t>
      </w:r>
    </w:p>
    <w:p w:rsidR="00270F5A" w:rsidRPr="00F77327" w:rsidRDefault="00A23878" w:rsidP="00F77327">
      <w:pPr>
        <w:pStyle w:val="20"/>
        <w:numPr>
          <w:ilvl w:val="1"/>
          <w:numId w:val="10"/>
        </w:numPr>
        <w:rPr>
          <w:rFonts w:asciiTheme="majorEastAsia" w:eastAsiaTheme="majorEastAsia" w:hAnsiTheme="majorEastAsia"/>
        </w:rPr>
      </w:pPr>
      <w:r w:rsidRPr="00F77327">
        <w:rPr>
          <w:rFonts w:asciiTheme="majorEastAsia" w:eastAsiaTheme="majorEastAsia" w:hAnsiTheme="majorEastAsia" w:hint="eastAsia"/>
        </w:rPr>
        <w:t>机器</w:t>
      </w:r>
      <w:r w:rsidR="00F77327" w:rsidRPr="00F77327">
        <w:rPr>
          <w:rFonts w:asciiTheme="majorEastAsia" w:eastAsiaTheme="majorEastAsia" w:hAnsiTheme="majorEastAsia" w:hint="eastAsia"/>
        </w:rPr>
        <w:t>初始化</w:t>
      </w:r>
    </w:p>
    <w:p w:rsidR="00F77327" w:rsidRDefault="00F77327" w:rsidP="00980E08">
      <w:pPr>
        <w:kinsoku w:val="0"/>
        <w:wordWrap w:val="0"/>
        <w:autoSpaceDE w:val="0"/>
        <w:autoSpaceDN w:val="0"/>
        <w:ind w:firstLine="420"/>
        <w:jc w:val="left"/>
      </w:pPr>
    </w:p>
    <w:p w:rsidR="00707CDE" w:rsidRDefault="00707CDE" w:rsidP="00980E08">
      <w:pPr>
        <w:kinsoku w:val="0"/>
        <w:wordWrap w:val="0"/>
        <w:autoSpaceDE w:val="0"/>
        <w:autoSpaceDN w:val="0"/>
        <w:ind w:firstLine="420"/>
        <w:jc w:val="left"/>
      </w:pPr>
    </w:p>
    <w:p w:rsidR="0016765B" w:rsidRPr="00716EB8" w:rsidRDefault="0016765B" w:rsidP="00716EB8">
      <w:pPr>
        <w:pStyle w:val="20"/>
        <w:numPr>
          <w:ilvl w:val="1"/>
          <w:numId w:val="10"/>
        </w:numPr>
        <w:rPr>
          <w:rFonts w:asciiTheme="majorEastAsia" w:eastAsiaTheme="majorEastAsia" w:hAnsiTheme="majorEastAsia"/>
        </w:rPr>
      </w:pPr>
      <w:r w:rsidRPr="00716EB8">
        <w:rPr>
          <w:rFonts w:asciiTheme="majorEastAsia" w:eastAsiaTheme="majorEastAsia" w:hAnsiTheme="majorEastAsia" w:hint="eastAsia"/>
        </w:rPr>
        <w:t>安装目录和软件</w:t>
      </w:r>
    </w:p>
    <w:p w:rsidR="00716EB8" w:rsidRDefault="00716EB8" w:rsidP="00980E08">
      <w:pPr>
        <w:kinsoku w:val="0"/>
        <w:wordWrap w:val="0"/>
        <w:autoSpaceDE w:val="0"/>
        <w:autoSpaceDN w:val="0"/>
        <w:ind w:firstLine="420"/>
        <w:jc w:val="left"/>
        <w:rPr>
          <w:rFonts w:hint="eastAsia"/>
        </w:rPr>
      </w:pPr>
    </w:p>
    <w:p w:rsidR="00707CDE" w:rsidRPr="00716EB8" w:rsidRDefault="00707CDE" w:rsidP="00716EB8">
      <w:pPr>
        <w:pStyle w:val="3"/>
        <w:numPr>
          <w:ilvl w:val="2"/>
          <w:numId w:val="10"/>
        </w:numPr>
        <w:rPr>
          <w:rFonts w:asciiTheme="majorEastAsia" w:eastAsiaTheme="majorEastAsia" w:hAnsiTheme="majorEastAsia"/>
          <w:szCs w:val="28"/>
        </w:rPr>
      </w:pPr>
      <w:r w:rsidRPr="00716EB8">
        <w:rPr>
          <w:rFonts w:asciiTheme="majorEastAsia" w:eastAsiaTheme="majorEastAsia" w:hAnsiTheme="majorEastAsia" w:hint="eastAsia"/>
          <w:szCs w:val="28"/>
        </w:rPr>
        <w:t xml:space="preserve">安装 </w:t>
      </w:r>
      <w:r w:rsidRPr="00716EB8">
        <w:rPr>
          <w:rFonts w:asciiTheme="majorEastAsia" w:eastAsiaTheme="majorEastAsia" w:hAnsiTheme="majorEastAsia"/>
          <w:szCs w:val="28"/>
        </w:rPr>
        <w:t>O</w:t>
      </w:r>
      <w:r w:rsidRPr="00716EB8">
        <w:rPr>
          <w:rFonts w:asciiTheme="majorEastAsia" w:eastAsiaTheme="majorEastAsia" w:hAnsiTheme="majorEastAsia" w:hint="eastAsia"/>
          <w:szCs w:val="28"/>
        </w:rPr>
        <w:t>cean</w:t>
      </w:r>
      <w:r w:rsidRPr="00716EB8">
        <w:rPr>
          <w:rFonts w:asciiTheme="majorEastAsia" w:eastAsiaTheme="majorEastAsia" w:hAnsiTheme="majorEastAsia"/>
          <w:szCs w:val="28"/>
        </w:rPr>
        <w:t>B</w:t>
      </w:r>
      <w:r w:rsidRPr="00716EB8">
        <w:rPr>
          <w:rFonts w:asciiTheme="majorEastAsia" w:eastAsiaTheme="majorEastAsia" w:hAnsiTheme="majorEastAsia" w:hint="eastAsia"/>
          <w:szCs w:val="28"/>
        </w:rPr>
        <w:t>ase 软件</w:t>
      </w:r>
    </w:p>
    <w:p w:rsidR="00061DC1" w:rsidRDefault="00061DC1" w:rsidP="00980E08">
      <w:pPr>
        <w:kinsoku w:val="0"/>
        <w:wordWrap w:val="0"/>
        <w:autoSpaceDE w:val="0"/>
        <w:autoSpaceDN w:val="0"/>
        <w:ind w:firstLine="420"/>
        <w:jc w:val="left"/>
      </w:pPr>
    </w:p>
    <w:p w:rsidR="00061DC1" w:rsidRDefault="00061DC1" w:rsidP="00980E08">
      <w:pPr>
        <w:kinsoku w:val="0"/>
        <w:wordWrap w:val="0"/>
        <w:autoSpaceDE w:val="0"/>
        <w:autoSpaceDN w:val="0"/>
        <w:ind w:firstLine="420"/>
        <w:jc w:val="left"/>
      </w:pPr>
    </w:p>
    <w:p w:rsidR="00C72F27" w:rsidRPr="00716EB8" w:rsidRDefault="00C72F27" w:rsidP="00716EB8">
      <w:pPr>
        <w:pStyle w:val="3"/>
        <w:numPr>
          <w:ilvl w:val="2"/>
          <w:numId w:val="10"/>
        </w:numPr>
        <w:rPr>
          <w:rFonts w:asciiTheme="majorEastAsia" w:eastAsiaTheme="majorEastAsia" w:hAnsiTheme="majorEastAsia"/>
          <w:szCs w:val="28"/>
        </w:rPr>
      </w:pPr>
      <w:r w:rsidRPr="00716EB8">
        <w:rPr>
          <w:rFonts w:asciiTheme="majorEastAsia" w:eastAsiaTheme="majorEastAsia" w:hAnsiTheme="majorEastAsia" w:hint="eastAsia"/>
          <w:szCs w:val="28"/>
        </w:rPr>
        <w:t xml:space="preserve">清理 </w:t>
      </w:r>
      <w:r w:rsidRPr="00716EB8">
        <w:rPr>
          <w:rFonts w:asciiTheme="majorEastAsia" w:eastAsiaTheme="majorEastAsia" w:hAnsiTheme="majorEastAsia"/>
          <w:szCs w:val="28"/>
        </w:rPr>
        <w:t xml:space="preserve">OB </w:t>
      </w:r>
      <w:r w:rsidR="001B4A85" w:rsidRPr="00716EB8">
        <w:rPr>
          <w:rFonts w:asciiTheme="majorEastAsia" w:eastAsiaTheme="majorEastAsia" w:hAnsiTheme="majorEastAsia" w:hint="eastAsia"/>
          <w:szCs w:val="28"/>
        </w:rPr>
        <w:t>目录</w:t>
      </w:r>
    </w:p>
    <w:p w:rsidR="001B4A85" w:rsidRPr="001B4A85" w:rsidRDefault="001B4A85" w:rsidP="001B4A85">
      <w:pPr>
        <w:rPr>
          <w:rFonts w:hint="eastAsia"/>
        </w:rPr>
      </w:pPr>
    </w:p>
    <w:p w:rsidR="00F77327" w:rsidRPr="00716EB8" w:rsidRDefault="001C260F" w:rsidP="00716EB8">
      <w:pPr>
        <w:pStyle w:val="3"/>
        <w:numPr>
          <w:ilvl w:val="2"/>
          <w:numId w:val="10"/>
        </w:numPr>
        <w:rPr>
          <w:rFonts w:asciiTheme="majorEastAsia" w:eastAsiaTheme="majorEastAsia" w:hAnsiTheme="majorEastAsia"/>
          <w:szCs w:val="28"/>
        </w:rPr>
      </w:pPr>
      <w:r w:rsidRPr="00716EB8">
        <w:rPr>
          <w:rFonts w:asciiTheme="majorEastAsia" w:eastAsiaTheme="majorEastAsia" w:hAnsiTheme="majorEastAsia" w:hint="eastAsia"/>
          <w:szCs w:val="28"/>
        </w:rPr>
        <w:t xml:space="preserve">初始化 </w:t>
      </w:r>
      <w:r w:rsidRPr="00716EB8">
        <w:rPr>
          <w:rFonts w:asciiTheme="majorEastAsia" w:eastAsiaTheme="majorEastAsia" w:hAnsiTheme="majorEastAsia"/>
          <w:szCs w:val="28"/>
        </w:rPr>
        <w:t>OB</w:t>
      </w:r>
      <w:r w:rsidRPr="00716EB8">
        <w:rPr>
          <w:rFonts w:asciiTheme="majorEastAsia" w:eastAsiaTheme="majorEastAsia" w:hAnsiTheme="majorEastAsia" w:hint="eastAsia"/>
          <w:szCs w:val="28"/>
        </w:rPr>
        <w:t xml:space="preserve"> 目录</w:t>
      </w:r>
    </w:p>
    <w:p w:rsidR="001C260F" w:rsidRDefault="001C260F" w:rsidP="00980E08">
      <w:pPr>
        <w:kinsoku w:val="0"/>
        <w:wordWrap w:val="0"/>
        <w:autoSpaceDE w:val="0"/>
        <w:autoSpaceDN w:val="0"/>
        <w:ind w:firstLine="420"/>
        <w:jc w:val="left"/>
      </w:pPr>
    </w:p>
    <w:p w:rsidR="001C260F" w:rsidRDefault="001C260F" w:rsidP="00980E08">
      <w:pPr>
        <w:kinsoku w:val="0"/>
        <w:wordWrap w:val="0"/>
        <w:autoSpaceDE w:val="0"/>
        <w:autoSpaceDN w:val="0"/>
        <w:ind w:firstLine="420"/>
        <w:jc w:val="left"/>
      </w:pPr>
    </w:p>
    <w:p w:rsidR="001C260F" w:rsidRPr="00716EB8" w:rsidRDefault="001C260F" w:rsidP="00716EB8">
      <w:pPr>
        <w:pStyle w:val="3"/>
        <w:numPr>
          <w:ilvl w:val="2"/>
          <w:numId w:val="10"/>
        </w:numPr>
        <w:rPr>
          <w:rFonts w:asciiTheme="majorEastAsia" w:eastAsiaTheme="majorEastAsia" w:hAnsiTheme="majorEastAsia"/>
          <w:szCs w:val="28"/>
        </w:rPr>
      </w:pPr>
      <w:r w:rsidRPr="00716EB8">
        <w:rPr>
          <w:rFonts w:asciiTheme="majorEastAsia" w:eastAsiaTheme="majorEastAsia" w:hAnsiTheme="majorEastAsia" w:hint="eastAsia"/>
          <w:szCs w:val="28"/>
        </w:rPr>
        <w:t xml:space="preserve">测试 </w:t>
      </w:r>
      <w:r w:rsidRPr="00716EB8">
        <w:rPr>
          <w:rFonts w:asciiTheme="majorEastAsia" w:eastAsiaTheme="majorEastAsia" w:hAnsiTheme="majorEastAsia"/>
          <w:szCs w:val="28"/>
        </w:rPr>
        <w:t>IO</w:t>
      </w:r>
      <w:r w:rsidRPr="00716EB8">
        <w:rPr>
          <w:rFonts w:asciiTheme="majorEastAsia" w:eastAsiaTheme="majorEastAsia" w:hAnsiTheme="majorEastAsia" w:hint="eastAsia"/>
          <w:szCs w:val="28"/>
        </w:rPr>
        <w:t xml:space="preserve"> 能力</w:t>
      </w:r>
    </w:p>
    <w:p w:rsidR="000A6863" w:rsidRDefault="000A6863" w:rsidP="000A6863"/>
    <w:p w:rsidR="000A6863" w:rsidRDefault="000A6863" w:rsidP="000A6863"/>
    <w:p w:rsidR="000A6863" w:rsidRDefault="000A6863" w:rsidP="00716EB8">
      <w:pPr>
        <w:pStyle w:val="3"/>
        <w:numPr>
          <w:ilvl w:val="2"/>
          <w:numId w:val="10"/>
        </w:numPr>
        <w:rPr>
          <w:rFonts w:asciiTheme="majorEastAsia" w:eastAsiaTheme="majorEastAsia" w:hAnsiTheme="majorEastAsia"/>
          <w:szCs w:val="28"/>
        </w:rPr>
      </w:pPr>
      <w:r w:rsidRPr="00716EB8">
        <w:rPr>
          <w:rFonts w:asciiTheme="majorEastAsia" w:eastAsiaTheme="majorEastAsia" w:hAnsiTheme="majorEastAsia" w:hint="eastAsia"/>
          <w:szCs w:val="28"/>
        </w:rPr>
        <w:t xml:space="preserve">安装 </w:t>
      </w:r>
      <w:r w:rsidRPr="00716EB8">
        <w:rPr>
          <w:rFonts w:asciiTheme="majorEastAsia" w:eastAsiaTheme="majorEastAsia" w:hAnsiTheme="majorEastAsia"/>
          <w:szCs w:val="28"/>
        </w:rPr>
        <w:t>OB</w:t>
      </w:r>
      <w:r w:rsidRPr="00716EB8">
        <w:rPr>
          <w:rFonts w:asciiTheme="majorEastAsia" w:eastAsiaTheme="majorEastAsia" w:hAnsiTheme="majorEastAsia" w:hint="eastAsia"/>
          <w:szCs w:val="28"/>
        </w:rPr>
        <w:t xml:space="preserve"> 客户端</w:t>
      </w:r>
    </w:p>
    <w:p w:rsidR="00716EB8" w:rsidRDefault="00716EB8" w:rsidP="00716EB8">
      <w:pPr>
        <w:rPr>
          <w:lang w:val="x-none" w:eastAsia="x-none"/>
        </w:rPr>
      </w:pPr>
    </w:p>
    <w:p w:rsidR="00716EB8" w:rsidRPr="00716EB8" w:rsidRDefault="00716EB8" w:rsidP="00716EB8">
      <w:pPr>
        <w:pStyle w:val="3"/>
        <w:numPr>
          <w:ilvl w:val="2"/>
          <w:numId w:val="10"/>
        </w:numPr>
        <w:rPr>
          <w:rFonts w:asciiTheme="majorEastAsia" w:eastAsiaTheme="majorEastAsia" w:hAnsiTheme="majorEastAsia"/>
          <w:szCs w:val="28"/>
        </w:rPr>
      </w:pPr>
      <w:r w:rsidRPr="00716EB8">
        <w:rPr>
          <w:rFonts w:asciiTheme="majorEastAsia" w:eastAsiaTheme="majorEastAsia" w:hAnsiTheme="majorEastAsia" w:hint="eastAsia"/>
          <w:szCs w:val="28"/>
        </w:rPr>
        <w:t xml:space="preserve">安装 </w:t>
      </w:r>
      <w:r w:rsidRPr="00716EB8">
        <w:rPr>
          <w:rFonts w:asciiTheme="majorEastAsia" w:eastAsiaTheme="majorEastAsia" w:hAnsiTheme="majorEastAsia"/>
          <w:szCs w:val="28"/>
        </w:rPr>
        <w:t>OBP</w:t>
      </w:r>
      <w:r w:rsidRPr="00716EB8">
        <w:rPr>
          <w:rFonts w:asciiTheme="majorEastAsia" w:eastAsiaTheme="majorEastAsia" w:hAnsiTheme="majorEastAsia" w:hint="eastAsia"/>
          <w:szCs w:val="28"/>
        </w:rPr>
        <w:t>roxy</w:t>
      </w:r>
    </w:p>
    <w:p w:rsidR="00716EB8" w:rsidRPr="00716EB8" w:rsidRDefault="00716EB8" w:rsidP="00716EB8">
      <w:pPr>
        <w:rPr>
          <w:lang w:val="x-none" w:eastAsia="x-none"/>
        </w:rPr>
      </w:pPr>
    </w:p>
    <w:p w:rsidR="0016765B" w:rsidRDefault="0016765B" w:rsidP="0016765B"/>
    <w:p w:rsidR="0016765B" w:rsidRPr="001B1D86" w:rsidRDefault="00EC0040" w:rsidP="001B1D86">
      <w:pPr>
        <w:pStyle w:val="20"/>
        <w:numPr>
          <w:ilvl w:val="1"/>
          <w:numId w:val="10"/>
        </w:numPr>
        <w:rPr>
          <w:rFonts w:asciiTheme="majorEastAsia" w:eastAsiaTheme="majorEastAsia" w:hAnsiTheme="majorEastAsia"/>
        </w:rPr>
      </w:pPr>
      <w:r w:rsidRPr="001B1D86">
        <w:rPr>
          <w:rFonts w:asciiTheme="majorEastAsia" w:eastAsiaTheme="majorEastAsia" w:hAnsiTheme="majorEastAsia" w:hint="eastAsia"/>
        </w:rPr>
        <w:t>初始化O</w:t>
      </w:r>
      <w:r w:rsidRPr="001B1D86">
        <w:rPr>
          <w:rFonts w:asciiTheme="majorEastAsia" w:eastAsiaTheme="majorEastAsia" w:hAnsiTheme="majorEastAsia"/>
        </w:rPr>
        <w:t>B</w:t>
      </w:r>
      <w:r w:rsidRPr="001B1D86">
        <w:rPr>
          <w:rFonts w:asciiTheme="majorEastAsia" w:eastAsiaTheme="majorEastAsia" w:hAnsiTheme="majorEastAsia" w:hint="eastAsia"/>
        </w:rPr>
        <w:t xml:space="preserve"> 集群（单副本）</w:t>
      </w:r>
    </w:p>
    <w:p w:rsidR="007841AA" w:rsidRDefault="007841AA" w:rsidP="0016765B"/>
    <w:p w:rsidR="007841AA" w:rsidRPr="00224CB9" w:rsidRDefault="009659EE" w:rsidP="00224CB9">
      <w:pPr>
        <w:pStyle w:val="3"/>
        <w:numPr>
          <w:ilvl w:val="2"/>
          <w:numId w:val="10"/>
        </w:numPr>
        <w:rPr>
          <w:rFonts w:asciiTheme="majorEastAsia" w:eastAsiaTheme="majorEastAsia" w:hAnsiTheme="majorEastAsia"/>
          <w:szCs w:val="28"/>
        </w:rPr>
      </w:pPr>
      <w:r w:rsidRPr="00224CB9">
        <w:rPr>
          <w:rFonts w:asciiTheme="majorEastAsia" w:eastAsiaTheme="majorEastAsia" w:hAnsiTheme="majorEastAsia" w:hint="eastAsia"/>
          <w:szCs w:val="28"/>
        </w:rPr>
        <w:t xml:space="preserve">启动节点 </w:t>
      </w:r>
      <w:r w:rsidRPr="00224CB9">
        <w:rPr>
          <w:rFonts w:asciiTheme="majorEastAsia" w:eastAsiaTheme="majorEastAsia" w:hAnsiTheme="majorEastAsia"/>
          <w:szCs w:val="28"/>
        </w:rPr>
        <w:t>OBS</w:t>
      </w:r>
      <w:r w:rsidRPr="00224CB9">
        <w:rPr>
          <w:rFonts w:asciiTheme="majorEastAsia" w:eastAsiaTheme="majorEastAsia" w:hAnsiTheme="majorEastAsia" w:hint="eastAsia"/>
          <w:szCs w:val="28"/>
        </w:rPr>
        <w:t>erver 进程</w:t>
      </w:r>
    </w:p>
    <w:p w:rsidR="00224CB9" w:rsidRDefault="00224CB9" w:rsidP="00224CB9">
      <w:pPr>
        <w:pStyle w:val="3"/>
        <w:numPr>
          <w:ilvl w:val="2"/>
          <w:numId w:val="10"/>
        </w:numPr>
        <w:rPr>
          <w:lang w:val="en-US" w:eastAsia="zh-CN"/>
        </w:rPr>
      </w:pPr>
      <w:r>
        <w:rPr>
          <w:rFonts w:hint="eastAsia"/>
          <w:lang w:val="en-US" w:eastAsia="zh-CN"/>
        </w:rPr>
        <w:t>集群 bootstrap 操作</w:t>
      </w:r>
    </w:p>
    <w:p w:rsidR="00224CB9" w:rsidRDefault="00224CB9" w:rsidP="00224CB9">
      <w:pPr>
        <w:rPr>
          <w:rFonts w:hint="eastAsia"/>
        </w:rPr>
      </w:pPr>
    </w:p>
    <w:p w:rsidR="00224CB9" w:rsidRPr="00224CB9" w:rsidRDefault="00224CB9" w:rsidP="00224CB9">
      <w:pPr>
        <w:pStyle w:val="3"/>
        <w:numPr>
          <w:ilvl w:val="2"/>
          <w:numId w:val="10"/>
        </w:numPr>
        <w:rPr>
          <w:lang w:val="en-US" w:eastAsia="zh-CN"/>
        </w:rPr>
      </w:pPr>
      <w:r w:rsidRPr="00224CB9">
        <w:rPr>
          <w:rFonts w:hint="eastAsia"/>
          <w:lang w:val="en-US" w:eastAsia="zh-CN"/>
        </w:rPr>
        <w:lastRenderedPageBreak/>
        <w:t>验证集群初始化成功</w:t>
      </w:r>
    </w:p>
    <w:p w:rsidR="00224CB9" w:rsidRDefault="00224CB9" w:rsidP="00224CB9"/>
    <w:p w:rsidR="00224CB9" w:rsidRDefault="00224CB9" w:rsidP="001C64F2">
      <w:pPr>
        <w:pStyle w:val="3"/>
        <w:numPr>
          <w:ilvl w:val="2"/>
          <w:numId w:val="10"/>
        </w:numPr>
        <w:rPr>
          <w:lang w:val="en-US" w:eastAsia="zh-CN"/>
        </w:rPr>
      </w:pPr>
      <w:r w:rsidRPr="001C64F2">
        <w:rPr>
          <w:rFonts w:hint="eastAsia"/>
          <w:lang w:val="en-US" w:eastAsia="zh-CN"/>
        </w:rPr>
        <w:t>初始化集群参数</w:t>
      </w:r>
    </w:p>
    <w:p w:rsidR="000E01CE" w:rsidRDefault="000E01CE" w:rsidP="000E01CE"/>
    <w:p w:rsidR="000E01CE" w:rsidRDefault="000E01CE" w:rsidP="004579CF">
      <w:pPr>
        <w:pStyle w:val="20"/>
        <w:numPr>
          <w:ilvl w:val="1"/>
          <w:numId w:val="10"/>
        </w:numPr>
        <w:rPr>
          <w:rFonts w:asciiTheme="majorEastAsia" w:eastAsiaTheme="majorEastAsia" w:hAnsiTheme="majorEastAsia"/>
        </w:rPr>
      </w:pPr>
      <w:r w:rsidRPr="000E01CE">
        <w:rPr>
          <w:rFonts w:asciiTheme="majorEastAsia" w:eastAsiaTheme="majorEastAsia" w:hAnsiTheme="majorEastAsia" w:hint="eastAsia"/>
        </w:rPr>
        <w:t xml:space="preserve">初始化 </w:t>
      </w:r>
      <w:r w:rsidRPr="000E01CE">
        <w:rPr>
          <w:rFonts w:asciiTheme="majorEastAsia" w:eastAsiaTheme="majorEastAsia" w:hAnsiTheme="majorEastAsia"/>
        </w:rPr>
        <w:t>OBP</w:t>
      </w:r>
      <w:r w:rsidRPr="000E01CE">
        <w:rPr>
          <w:rFonts w:asciiTheme="majorEastAsia" w:eastAsiaTheme="majorEastAsia" w:hAnsiTheme="majorEastAsia" w:hint="eastAsia"/>
        </w:rPr>
        <w:t>roxy</w:t>
      </w:r>
    </w:p>
    <w:p w:rsidR="004579CF" w:rsidRDefault="004579CF" w:rsidP="004579CF"/>
    <w:p w:rsidR="004579CF" w:rsidRPr="00A138C9" w:rsidRDefault="004579CF" w:rsidP="00A138C9">
      <w:pPr>
        <w:pStyle w:val="3"/>
        <w:numPr>
          <w:ilvl w:val="2"/>
          <w:numId w:val="10"/>
        </w:numPr>
        <w:rPr>
          <w:lang w:val="en-US" w:eastAsia="zh-CN"/>
        </w:rPr>
      </w:pPr>
      <w:r w:rsidRPr="00A138C9">
        <w:rPr>
          <w:rFonts w:hint="eastAsia"/>
          <w:lang w:val="en-US" w:eastAsia="zh-CN"/>
        </w:rPr>
        <w:t>初始化</w:t>
      </w:r>
      <w:r w:rsidRPr="00A138C9">
        <w:rPr>
          <w:lang w:val="en-US" w:eastAsia="zh-CN"/>
        </w:rPr>
        <w:t xml:space="preserve"> OBP</w:t>
      </w:r>
      <w:r w:rsidRPr="00A138C9">
        <w:rPr>
          <w:rFonts w:hint="eastAsia"/>
          <w:lang w:val="en-US" w:eastAsia="zh-CN"/>
        </w:rPr>
        <w:t>roxy 账户</w:t>
      </w:r>
    </w:p>
    <w:p w:rsidR="00A138C9" w:rsidRDefault="00A138C9" w:rsidP="004579CF"/>
    <w:p w:rsidR="00A138C9" w:rsidRDefault="00EE7E5F" w:rsidP="00CD4828">
      <w:pPr>
        <w:pStyle w:val="3"/>
        <w:numPr>
          <w:ilvl w:val="2"/>
          <w:numId w:val="10"/>
        </w:numPr>
        <w:rPr>
          <w:lang w:val="en-US" w:eastAsia="zh-CN"/>
        </w:rPr>
      </w:pPr>
      <w:r w:rsidRPr="00CD4828">
        <w:rPr>
          <w:rFonts w:hint="eastAsia"/>
          <w:lang w:val="en-US" w:eastAsia="zh-CN"/>
        </w:rPr>
        <w:t xml:space="preserve">启动 </w:t>
      </w:r>
      <w:r w:rsidRPr="00CD4828">
        <w:rPr>
          <w:lang w:val="en-US" w:eastAsia="zh-CN"/>
        </w:rPr>
        <w:t>OBP</w:t>
      </w:r>
      <w:r w:rsidRPr="00CD4828">
        <w:rPr>
          <w:rFonts w:hint="eastAsia"/>
          <w:lang w:val="en-US" w:eastAsia="zh-CN"/>
        </w:rPr>
        <w:t>roxy</w:t>
      </w:r>
    </w:p>
    <w:p w:rsidR="00316190" w:rsidRDefault="00316190" w:rsidP="00316190"/>
    <w:p w:rsidR="00470197" w:rsidRDefault="00470197" w:rsidP="00316190">
      <w:pPr>
        <w:rPr>
          <w:rFonts w:hint="eastAsia"/>
        </w:rPr>
      </w:pPr>
    </w:p>
    <w:p w:rsidR="00316190" w:rsidRDefault="00316190" w:rsidP="00470197">
      <w:pPr>
        <w:pStyle w:val="3"/>
        <w:numPr>
          <w:ilvl w:val="2"/>
          <w:numId w:val="10"/>
        </w:numPr>
        <w:rPr>
          <w:lang w:val="en-US" w:eastAsia="zh-CN"/>
        </w:rPr>
      </w:pPr>
      <w:r w:rsidRPr="00470197">
        <w:rPr>
          <w:lang w:val="en-US" w:eastAsia="zh-CN"/>
        </w:rPr>
        <w:t>OB</w:t>
      </w:r>
      <w:r w:rsidRPr="00470197">
        <w:rPr>
          <w:rFonts w:hint="eastAsia"/>
          <w:lang w:val="en-US" w:eastAsia="zh-CN"/>
        </w:rPr>
        <w:t xml:space="preserve"> 连接示例</w:t>
      </w:r>
    </w:p>
    <w:p w:rsidR="00B3526E" w:rsidRDefault="00B3526E" w:rsidP="00B3526E"/>
    <w:p w:rsidR="00B3526E" w:rsidRPr="00B3526E" w:rsidRDefault="00B3526E" w:rsidP="00B3526E">
      <w:pPr>
        <w:rPr>
          <w:rFonts w:hint="eastAsia"/>
        </w:rPr>
      </w:pPr>
    </w:p>
    <w:sectPr w:rsidR="00B3526E" w:rsidRPr="00B3526E" w:rsidSect="002B0501">
      <w:headerReference w:type="even" r:id="rId17"/>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0C30A0" w:rsidRDefault="000C30A0" w:rsidP="00E1535A">
      <w:pPr>
        <w:ind w:firstLine="420"/>
      </w:pPr>
      <w:r>
        <w:separator/>
      </w:r>
    </w:p>
  </w:endnote>
  <w:endnote w:type="continuationSeparator" w:id="0">
    <w:p w:rsidR="000C30A0" w:rsidRDefault="000C30A0" w:rsidP="00E1535A">
      <w:pPr>
        <w:ind w:firstLine="42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华文中宋">
    <w:panose1 w:val="02010600040101010101"/>
    <w:charset w:val="86"/>
    <w:family w:val="auto"/>
    <w:pitch w:val="variable"/>
    <w:sig w:usb0="00000287" w:usb1="080F0000" w:usb2="00000010" w:usb3="00000000" w:csb0="0004009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Symbol">
    <w:panose1 w:val="05050102010706020507"/>
    <w:charset w:val="00"/>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黑体">
    <w:altName w:val="SimHei"/>
    <w:panose1 w:val="02010609060101010101"/>
    <w:charset w:val="86"/>
    <w:family w:val="modern"/>
    <w:pitch w:val="fixed"/>
    <w:sig w:usb0="800002BF" w:usb1="38CF7CFA" w:usb2="00000016" w:usb3="00000000" w:csb0="00040001" w:csb1="00000000"/>
  </w:font>
  <w:font w:name="Futura Bk">
    <w:altName w:val="Century Gothic"/>
    <w:panose1 w:val="020B0602020204020303"/>
    <w:charset w:val="00"/>
    <w:family w:val="swiss"/>
    <w:pitch w:val="variable"/>
    <w:sig w:usb0="00000287" w:usb1="00000000" w:usb2="00000000" w:usb3="00000000" w:csb0="0000009F" w:csb1="00000000"/>
  </w:font>
  <w:font w:name="Futura Hv">
    <w:altName w:val="Century Gothic"/>
    <w:panose1 w:val="020B0602020204020303"/>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楷体_GB2312">
    <w:altName w:val="楷体"/>
    <w:panose1 w:val="020B0604020202020204"/>
    <w:charset w:val="86"/>
    <w:family w:val="modern"/>
    <w:pitch w:val="default"/>
    <w:sig w:usb0="00000000" w:usb1="00000000" w:usb2="00000010" w:usb3="00000000" w:csb0="00040000" w:csb1="00000000"/>
  </w:font>
  <w:font w:name="Calibri">
    <w:panose1 w:val="020F0502020204030204"/>
    <w:charset w:val="00"/>
    <w:family w:val="swiss"/>
    <w:pitch w:val="variable"/>
    <w:sig w:usb0="E0002AFF" w:usb1="C000247B" w:usb2="00000009" w:usb3="00000000" w:csb0="000001FF" w:csb1="00000000"/>
  </w:font>
  <w:font w:name="Times New Roman (正文 CS 字体)">
    <w:panose1 w:val="020B0604020202020204"/>
    <w:charset w:val="86"/>
    <w:family w:val="roman"/>
    <w:notTrueType/>
    <w:pitch w:val="default"/>
  </w:font>
  <w:font w:name="Space Mono">
    <w:panose1 w:val="02000509040000020004"/>
    <w:charset w:val="00"/>
    <w:family w:val="modern"/>
    <w:pitch w:val="fixed"/>
    <w:sig w:usb0="20000007" w:usb1="00000001" w:usb2="00000000" w:usb3="00000000" w:csb0="00000193" w:csb1="00000000"/>
  </w:font>
  <w:font w:name="微软雅黑">
    <w:panose1 w:val="020B0503020204020204"/>
    <w:charset w:val="86"/>
    <w:family w:val="swiss"/>
    <w:pitch w:val="variable"/>
    <w:sig w:usb0="80000287" w:usb1="28CF3C52" w:usb2="00000016" w:usb3="00000000" w:csb0="0004001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0C30A0" w:rsidRDefault="000C30A0" w:rsidP="00E1535A">
      <w:pPr>
        <w:ind w:firstLine="420"/>
      </w:pPr>
      <w:r>
        <w:separator/>
      </w:r>
    </w:p>
  </w:footnote>
  <w:footnote w:type="continuationSeparator" w:id="0">
    <w:p w:rsidR="000C30A0" w:rsidRDefault="000C30A0" w:rsidP="00E1535A">
      <w:pPr>
        <w:ind w:firstLine="42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371C3E" w:rsidRDefault="00371C3E">
    <w:pPr>
      <w:ind w:firstLine="42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44106E"/>
    <w:multiLevelType w:val="multilevel"/>
    <w:tmpl w:val="C456A7C0"/>
    <w:lvl w:ilvl="0">
      <w:start w:val="1"/>
      <w:numFmt w:val="decimal"/>
      <w:suff w:val="space"/>
      <w:lvlText w:val="第%1章"/>
      <w:lvlJc w:val="left"/>
      <w:pPr>
        <w:ind w:left="0" w:firstLine="0"/>
      </w:pPr>
      <w:rPr>
        <w:rFonts w:ascii="Times New Roman" w:hAnsi="Times New Roman" w:cs="Times New Roman"/>
        <w:b w:val="0"/>
        <w:bCs w:val="0"/>
        <w:i w:val="0"/>
        <w:iCs w:val="0"/>
        <w:caps w:val="0"/>
        <w:smallCaps w:val="0"/>
        <w:strike w:val="0"/>
        <w:dstrike w:val="0"/>
        <w:outline w:val="0"/>
        <w:shadow w:val="0"/>
        <w:emboss w:val="0"/>
        <w:imprint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284" w:hanging="284"/>
      </w:pPr>
      <w:rPr>
        <w:rFonts w:ascii="Arial" w:eastAsia="宋体" w:hAnsi="Arial" w:hint="default"/>
        <w:b/>
        <w:i w:val="0"/>
        <w:sz w:val="30"/>
        <w:szCs w:val="30"/>
      </w:rPr>
    </w:lvl>
    <w:lvl w:ilvl="2">
      <w:start w:val="1"/>
      <w:numFmt w:val="decimal"/>
      <w:isLgl/>
      <w:suff w:val="space"/>
      <w:lvlText w:val="%1.%2.%3"/>
      <w:lvlJc w:val="left"/>
      <w:pPr>
        <w:ind w:left="284" w:hanging="284"/>
      </w:pPr>
      <w:rPr>
        <w:rFonts w:ascii="Arial" w:eastAsia="宋体" w:hAnsi="Arial" w:hint="default"/>
        <w:b/>
        <w:i w:val="0"/>
        <w:sz w:val="28"/>
        <w:szCs w:val="28"/>
      </w:rPr>
    </w:lvl>
    <w:lvl w:ilvl="3">
      <w:start w:val="1"/>
      <w:numFmt w:val="decimal"/>
      <w:lvlText w:val="%1.%2.%3.%4"/>
      <w:lvlJc w:val="left"/>
      <w:pPr>
        <w:tabs>
          <w:tab w:val="num" w:pos="0"/>
        </w:tabs>
        <w:ind w:left="284" w:hanging="227"/>
      </w:pPr>
      <w:rPr>
        <w:rFonts w:ascii="Arial" w:eastAsia="华文中宋" w:hAnsi="Arial" w:cs="Times New Roman" w:hint="default"/>
        <w:b/>
        <w:i w:val="0"/>
        <w:sz w:val="24"/>
        <w:szCs w:val="24"/>
      </w:rPr>
    </w:lvl>
    <w:lvl w:ilvl="4">
      <w:start w:val="1"/>
      <w:numFmt w:val="decimal"/>
      <w:lvlText w:val="%1.%2.%3.%4.%5"/>
      <w:lvlJc w:val="left"/>
      <w:pPr>
        <w:tabs>
          <w:tab w:val="num" w:pos="170"/>
        </w:tabs>
        <w:ind w:left="284" w:hanging="227"/>
      </w:pPr>
      <w:rPr>
        <w:rFonts w:ascii="Arial" w:eastAsia="宋体" w:hAnsi="Arial" w:hint="default"/>
        <w:b/>
        <w:i w:val="0"/>
        <w:sz w:val="21"/>
        <w:szCs w:val="21"/>
      </w:rPr>
    </w:lvl>
    <w:lvl w:ilvl="5">
      <w:start w:val="1"/>
      <w:numFmt w:val="decimal"/>
      <w:lvlText w:val="%1.%2.%3.%4.%5.%6"/>
      <w:lvlJc w:val="left"/>
      <w:pPr>
        <w:tabs>
          <w:tab w:val="num" w:pos="170"/>
        </w:tabs>
        <w:ind w:left="284" w:hanging="227"/>
      </w:pPr>
      <w:rPr>
        <w:rFonts w:ascii="Arial" w:eastAsia="宋体" w:hAnsi="Arial" w:hint="default"/>
        <w:b/>
        <w:i w:val="0"/>
        <w:sz w:val="21"/>
        <w:szCs w:val="21"/>
      </w:rPr>
    </w:lvl>
    <w:lvl w:ilvl="6">
      <w:start w:val="1"/>
      <w:numFmt w:val="decimal"/>
      <w:lvlText w:val="%1.%2.%3.%4.%5.%6.%7"/>
      <w:lvlJc w:val="left"/>
      <w:pPr>
        <w:tabs>
          <w:tab w:val="num" w:pos="170"/>
        </w:tabs>
        <w:ind w:left="284" w:hanging="227"/>
      </w:pPr>
      <w:rPr>
        <w:rFonts w:ascii="Arial" w:eastAsia="宋体" w:hAnsi="Arial" w:hint="default"/>
        <w:b/>
        <w:i w:val="0"/>
      </w:rPr>
    </w:lvl>
    <w:lvl w:ilvl="7">
      <w:start w:val="1"/>
      <w:numFmt w:val="decimal"/>
      <w:lvlText w:val="%1.%2.%3.%4.%5.%6.%7.%8"/>
      <w:lvlJc w:val="left"/>
      <w:pPr>
        <w:tabs>
          <w:tab w:val="num" w:pos="170"/>
        </w:tabs>
        <w:ind w:left="284" w:hanging="227"/>
      </w:pPr>
      <w:rPr>
        <w:rFonts w:ascii="Arial" w:eastAsia="宋体" w:hAnsi="Arial" w:hint="default"/>
        <w:b/>
        <w:i w:val="0"/>
        <w:sz w:val="21"/>
        <w:szCs w:val="21"/>
      </w:rPr>
    </w:lvl>
    <w:lvl w:ilvl="8">
      <w:start w:val="1"/>
      <w:numFmt w:val="decimal"/>
      <w:lvlText w:val="%1.%2.%3.%4.%5.%6.%7.%8.%9"/>
      <w:lvlJc w:val="left"/>
      <w:pPr>
        <w:tabs>
          <w:tab w:val="num" w:pos="170"/>
        </w:tabs>
        <w:ind w:left="284" w:hanging="114"/>
      </w:pPr>
      <w:rPr>
        <w:rFonts w:ascii="Arial" w:eastAsia="宋体" w:hAnsi="Arial" w:hint="default"/>
        <w:b/>
        <w:i w:val="0"/>
        <w:snapToGrid w:val="0"/>
        <w:kern w:val="0"/>
        <w:sz w:val="21"/>
        <w:szCs w:val="21"/>
      </w:rPr>
    </w:lvl>
  </w:abstractNum>
  <w:abstractNum w:abstractNumId="1" w15:restartNumberingAfterBreak="0">
    <w:nsid w:val="090F2E46"/>
    <w:multiLevelType w:val="hybridMultilevel"/>
    <w:tmpl w:val="F7BC7280"/>
    <w:lvl w:ilvl="0" w:tplc="EFFA01A8">
      <w:start w:val="18"/>
      <w:numFmt w:val="bullet"/>
      <w:lvlText w:val=""/>
      <w:lvlJc w:val="left"/>
      <w:pPr>
        <w:ind w:left="780" w:hanging="360"/>
      </w:pPr>
      <w:rPr>
        <w:rFonts w:ascii="Wingdings" w:eastAsiaTheme="minorEastAsia"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 w15:restartNumberingAfterBreak="0">
    <w:nsid w:val="0EA63721"/>
    <w:multiLevelType w:val="hybridMultilevel"/>
    <w:tmpl w:val="6902E9FE"/>
    <w:lvl w:ilvl="0" w:tplc="0409000B">
      <w:start w:val="1"/>
      <w:numFmt w:val="bullet"/>
      <w:lvlText w:val=""/>
      <w:lvlJc w:val="left"/>
      <w:pPr>
        <w:ind w:left="840" w:hanging="420"/>
      </w:pPr>
      <w:rPr>
        <w:rFonts w:ascii="Wingdings" w:hAnsi="Wingdings" w:hint="default"/>
        <w:b w:val="0"/>
        <w:i w:val="0"/>
        <w:sz w:val="15"/>
      </w:rPr>
    </w:lvl>
    <w:lvl w:ilvl="1" w:tplc="04090003" w:tentative="1">
      <w:start w:val="1"/>
      <w:numFmt w:val="bullet"/>
      <w:lvlText w:val=""/>
      <w:lvlJc w:val="left"/>
      <w:pPr>
        <w:ind w:left="840" w:hanging="420"/>
      </w:pPr>
      <w:rPr>
        <w:rFonts w:ascii="Wingdings" w:hAnsi="Wingdings" w:cs="Wingdings" w:hint="default"/>
      </w:rPr>
    </w:lvl>
    <w:lvl w:ilvl="2" w:tplc="04090005" w:tentative="1">
      <w:start w:val="1"/>
      <w:numFmt w:val="bullet"/>
      <w:lvlText w:val=""/>
      <w:lvlJc w:val="left"/>
      <w:pPr>
        <w:ind w:left="1260" w:hanging="420"/>
      </w:pPr>
      <w:rPr>
        <w:rFonts w:ascii="Wingdings" w:hAnsi="Wingdings" w:cs="Wingdings" w:hint="default"/>
      </w:rPr>
    </w:lvl>
    <w:lvl w:ilvl="3" w:tplc="04090001" w:tentative="1">
      <w:start w:val="1"/>
      <w:numFmt w:val="bullet"/>
      <w:lvlText w:val=""/>
      <w:lvlJc w:val="left"/>
      <w:pPr>
        <w:ind w:left="1680" w:hanging="420"/>
      </w:pPr>
      <w:rPr>
        <w:rFonts w:ascii="Wingdings" w:hAnsi="Wingdings" w:cs="Wingdings" w:hint="default"/>
      </w:rPr>
    </w:lvl>
    <w:lvl w:ilvl="4" w:tplc="04090003" w:tentative="1">
      <w:start w:val="1"/>
      <w:numFmt w:val="bullet"/>
      <w:lvlText w:val=""/>
      <w:lvlJc w:val="left"/>
      <w:pPr>
        <w:ind w:left="2100" w:hanging="420"/>
      </w:pPr>
      <w:rPr>
        <w:rFonts w:ascii="Wingdings" w:hAnsi="Wingdings" w:cs="Wingdings" w:hint="default"/>
      </w:rPr>
    </w:lvl>
    <w:lvl w:ilvl="5" w:tplc="04090005" w:tentative="1">
      <w:start w:val="1"/>
      <w:numFmt w:val="bullet"/>
      <w:lvlText w:val=""/>
      <w:lvlJc w:val="left"/>
      <w:pPr>
        <w:ind w:left="2520" w:hanging="420"/>
      </w:pPr>
      <w:rPr>
        <w:rFonts w:ascii="Wingdings" w:hAnsi="Wingdings" w:cs="Wingdings" w:hint="default"/>
      </w:rPr>
    </w:lvl>
    <w:lvl w:ilvl="6" w:tplc="04090001" w:tentative="1">
      <w:start w:val="1"/>
      <w:numFmt w:val="bullet"/>
      <w:lvlText w:val=""/>
      <w:lvlJc w:val="left"/>
      <w:pPr>
        <w:ind w:left="2940" w:hanging="420"/>
      </w:pPr>
      <w:rPr>
        <w:rFonts w:ascii="Wingdings" w:hAnsi="Wingdings" w:cs="Wingdings" w:hint="default"/>
      </w:rPr>
    </w:lvl>
    <w:lvl w:ilvl="7" w:tplc="04090003" w:tentative="1">
      <w:start w:val="1"/>
      <w:numFmt w:val="bullet"/>
      <w:lvlText w:val=""/>
      <w:lvlJc w:val="left"/>
      <w:pPr>
        <w:ind w:left="3360" w:hanging="420"/>
      </w:pPr>
      <w:rPr>
        <w:rFonts w:ascii="Wingdings" w:hAnsi="Wingdings" w:cs="Wingdings" w:hint="default"/>
      </w:rPr>
    </w:lvl>
    <w:lvl w:ilvl="8" w:tplc="04090005" w:tentative="1">
      <w:start w:val="1"/>
      <w:numFmt w:val="bullet"/>
      <w:lvlText w:val=""/>
      <w:lvlJc w:val="left"/>
      <w:pPr>
        <w:ind w:left="3780" w:hanging="420"/>
      </w:pPr>
      <w:rPr>
        <w:rFonts w:ascii="Wingdings" w:hAnsi="Wingdings" w:cs="Wingdings" w:hint="default"/>
      </w:rPr>
    </w:lvl>
  </w:abstractNum>
  <w:abstractNum w:abstractNumId="3" w15:restartNumberingAfterBreak="0">
    <w:nsid w:val="0F2B15E2"/>
    <w:multiLevelType w:val="multilevel"/>
    <w:tmpl w:val="63D2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0E9615E"/>
    <w:multiLevelType w:val="hybridMultilevel"/>
    <w:tmpl w:val="54C20698"/>
    <w:lvl w:ilvl="0" w:tplc="0409000F">
      <w:start w:val="1"/>
      <w:numFmt w:val="decimal"/>
      <w:lvlText w:val="%1."/>
      <w:lvlJc w:val="left"/>
      <w:pPr>
        <w:ind w:left="420" w:hanging="420"/>
      </w:pPr>
    </w:lvl>
    <w:lvl w:ilvl="1" w:tplc="04090019">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116E637B"/>
    <w:multiLevelType w:val="hybridMultilevel"/>
    <w:tmpl w:val="52F4B6C4"/>
    <w:lvl w:ilvl="0" w:tplc="0409000F">
      <w:start w:val="1"/>
      <w:numFmt w:val="decimal"/>
      <w:lvlText w:val="%1."/>
      <w:lvlJc w:val="left"/>
      <w:pPr>
        <w:ind w:left="840" w:hanging="420"/>
      </w:p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6" w15:restartNumberingAfterBreak="0">
    <w:nsid w:val="1E170ECC"/>
    <w:multiLevelType w:val="hybridMultilevel"/>
    <w:tmpl w:val="AE660456"/>
    <w:lvl w:ilvl="0" w:tplc="F46A4A08">
      <w:start w:val="1"/>
      <w:numFmt w:val="bullet"/>
      <w:lvlText w:val=""/>
      <w:lvlJc w:val="left"/>
      <w:pPr>
        <w:ind w:left="840" w:hanging="420"/>
      </w:pPr>
      <w:rPr>
        <w:rFonts w:ascii="Wingdings" w:hAnsi="Wingdings" w:hint="default"/>
        <w:b w:val="0"/>
        <w:i w:val="0"/>
        <w:sz w:val="1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1EF1561"/>
    <w:multiLevelType w:val="hybridMultilevel"/>
    <w:tmpl w:val="8F3EE316"/>
    <w:lvl w:ilvl="0" w:tplc="F46A4A08">
      <w:start w:val="1"/>
      <w:numFmt w:val="bullet"/>
      <w:lvlText w:val=""/>
      <w:lvlJc w:val="left"/>
      <w:pPr>
        <w:ind w:left="840" w:hanging="420"/>
      </w:pPr>
      <w:rPr>
        <w:rFonts w:ascii="Wingdings" w:hAnsi="Wingdings" w:hint="default"/>
        <w:b w:val="0"/>
        <w:i w:val="0"/>
        <w:sz w:val="10"/>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8" w15:restartNumberingAfterBreak="0">
    <w:nsid w:val="23B22E4D"/>
    <w:multiLevelType w:val="multilevel"/>
    <w:tmpl w:val="E0BE6018"/>
    <w:lvl w:ilvl="0">
      <w:start w:val="1"/>
      <w:numFmt w:val="decimal"/>
      <w:lvlText w:val="%1."/>
      <w:lvlJc w:val="left"/>
      <w:pPr>
        <w:ind w:left="840" w:hanging="420"/>
      </w:pPr>
    </w:lvl>
    <w:lvl w:ilvl="1">
      <w:start w:val="1"/>
      <w:numFmt w:val="decimal"/>
      <w:lvlText w:val="%2."/>
      <w:lvlJc w:val="left"/>
      <w:pPr>
        <w:ind w:left="840" w:hanging="420"/>
      </w:pPr>
      <w:rPr>
        <w:rFonts w:hint="default"/>
      </w:rPr>
    </w:lvl>
    <w:lvl w:ilvl="2">
      <w:start w:val="2"/>
      <w:numFmt w:val="decimal"/>
      <w:isLgl/>
      <w:lvlText w:val="%1.%2.%3"/>
      <w:lvlJc w:val="left"/>
      <w:pPr>
        <w:ind w:left="1140" w:hanging="720"/>
      </w:pPr>
      <w:rPr>
        <w:rFonts w:hint="default"/>
      </w:rPr>
    </w:lvl>
    <w:lvl w:ilvl="3">
      <w:start w:val="1"/>
      <w:numFmt w:val="decimal"/>
      <w:isLgl/>
      <w:lvlText w:val="%1.%2.%3.%4"/>
      <w:lvlJc w:val="left"/>
      <w:pPr>
        <w:ind w:left="1140" w:hanging="720"/>
      </w:pPr>
      <w:rPr>
        <w:rFonts w:hint="default"/>
      </w:rPr>
    </w:lvl>
    <w:lvl w:ilvl="4">
      <w:start w:val="1"/>
      <w:numFmt w:val="decimal"/>
      <w:isLgl/>
      <w:lvlText w:val="%1.%2.%3.%4.%5"/>
      <w:lvlJc w:val="left"/>
      <w:pPr>
        <w:ind w:left="1500" w:hanging="1080"/>
      </w:pPr>
      <w:rPr>
        <w:rFonts w:hint="default"/>
      </w:rPr>
    </w:lvl>
    <w:lvl w:ilvl="5">
      <w:start w:val="1"/>
      <w:numFmt w:val="decimal"/>
      <w:isLgl/>
      <w:lvlText w:val="%1.%2.%3.%4.%5.%6"/>
      <w:lvlJc w:val="left"/>
      <w:pPr>
        <w:ind w:left="1500" w:hanging="1080"/>
      </w:pPr>
      <w:rPr>
        <w:rFonts w:hint="default"/>
      </w:rPr>
    </w:lvl>
    <w:lvl w:ilvl="6">
      <w:start w:val="1"/>
      <w:numFmt w:val="decimal"/>
      <w:isLgl/>
      <w:lvlText w:val="%1.%2.%3.%4.%5.%6.%7"/>
      <w:lvlJc w:val="left"/>
      <w:pPr>
        <w:ind w:left="1860" w:hanging="1440"/>
      </w:pPr>
      <w:rPr>
        <w:rFonts w:hint="default"/>
      </w:rPr>
    </w:lvl>
    <w:lvl w:ilvl="7">
      <w:start w:val="1"/>
      <w:numFmt w:val="decimal"/>
      <w:isLgl/>
      <w:lvlText w:val="%1.%2.%3.%4.%5.%6.%7.%8"/>
      <w:lvlJc w:val="left"/>
      <w:pPr>
        <w:ind w:left="1860" w:hanging="1440"/>
      </w:pPr>
      <w:rPr>
        <w:rFonts w:hint="default"/>
      </w:rPr>
    </w:lvl>
    <w:lvl w:ilvl="8">
      <w:start w:val="1"/>
      <w:numFmt w:val="decimal"/>
      <w:isLgl/>
      <w:lvlText w:val="%1.%2.%3.%4.%5.%6.%7.%8.%9"/>
      <w:lvlJc w:val="left"/>
      <w:pPr>
        <w:ind w:left="2220" w:hanging="1800"/>
      </w:pPr>
      <w:rPr>
        <w:rFonts w:hint="default"/>
      </w:rPr>
    </w:lvl>
  </w:abstractNum>
  <w:abstractNum w:abstractNumId="9" w15:restartNumberingAfterBreak="0">
    <w:nsid w:val="27CA246F"/>
    <w:multiLevelType w:val="multilevel"/>
    <w:tmpl w:val="C456A7C0"/>
    <w:numStyleLink w:val="2"/>
  </w:abstractNum>
  <w:abstractNum w:abstractNumId="10" w15:restartNumberingAfterBreak="0">
    <w:nsid w:val="372E1717"/>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1" w15:restartNumberingAfterBreak="0">
    <w:nsid w:val="392A3B54"/>
    <w:multiLevelType w:val="multilevel"/>
    <w:tmpl w:val="7BA4B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B590670"/>
    <w:multiLevelType w:val="hybridMultilevel"/>
    <w:tmpl w:val="29C85C9A"/>
    <w:lvl w:ilvl="0" w:tplc="0409000B">
      <w:start w:val="1"/>
      <w:numFmt w:val="bullet"/>
      <w:lvlText w:val=""/>
      <w:lvlJc w:val="left"/>
      <w:pPr>
        <w:ind w:left="840" w:hanging="420"/>
      </w:pPr>
      <w:rPr>
        <w:rFonts w:ascii="Wingdings" w:hAnsi="Wingdings" w:hint="default"/>
        <w:b w:val="0"/>
        <w:i w:val="0"/>
        <w:sz w:val="15"/>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13" w15:restartNumberingAfterBreak="0">
    <w:nsid w:val="3C2C2D46"/>
    <w:multiLevelType w:val="multilevel"/>
    <w:tmpl w:val="247E6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E143718"/>
    <w:multiLevelType w:val="hybridMultilevel"/>
    <w:tmpl w:val="C5886B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15:restartNumberingAfterBreak="0">
    <w:nsid w:val="50941649"/>
    <w:multiLevelType w:val="multilevel"/>
    <w:tmpl w:val="64546F2E"/>
    <w:lvl w:ilvl="0">
      <w:start w:val="1"/>
      <w:numFmt w:val="bullet"/>
      <w:lvlText w:val=""/>
      <w:lvlJc w:val="left"/>
      <w:pPr>
        <w:ind w:left="840" w:hanging="420"/>
      </w:pPr>
      <w:rPr>
        <w:rFonts w:ascii="Wingdings" w:hAnsi="Wingdings" w:hint="default"/>
        <w:b w:val="0"/>
        <w:i w:val="0"/>
        <w:sz w:val="1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1F020F1"/>
    <w:multiLevelType w:val="multilevel"/>
    <w:tmpl w:val="F6F013F4"/>
    <w:lvl w:ilvl="0">
      <w:start w:val="1"/>
      <w:numFmt w:val="bullet"/>
      <w:lvlText w:val=""/>
      <w:lvlJc w:val="left"/>
      <w:pPr>
        <w:ind w:left="840" w:hanging="420"/>
      </w:pPr>
      <w:rPr>
        <w:rFonts w:ascii="Wingdings" w:hAnsi="Wingdings" w:hint="default"/>
        <w:b w:val="0"/>
        <w:i w:val="0"/>
        <w:sz w:val="1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5FF6DDC"/>
    <w:multiLevelType w:val="hybridMultilevel"/>
    <w:tmpl w:val="705A8656"/>
    <w:lvl w:ilvl="0" w:tplc="F46A4A08">
      <w:start w:val="1"/>
      <w:numFmt w:val="bullet"/>
      <w:lvlText w:val=""/>
      <w:lvlJc w:val="left"/>
      <w:pPr>
        <w:ind w:left="840" w:hanging="420"/>
      </w:pPr>
      <w:rPr>
        <w:rFonts w:ascii="Wingdings" w:hAnsi="Wingdings" w:hint="default"/>
        <w:b w:val="0"/>
        <w:i w:val="0"/>
        <w:sz w:val="1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8" w15:restartNumberingAfterBreak="0">
    <w:nsid w:val="57E82B82"/>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19" w15:restartNumberingAfterBreak="0">
    <w:nsid w:val="633A69A7"/>
    <w:multiLevelType w:val="hybridMultilevel"/>
    <w:tmpl w:val="D2022AFE"/>
    <w:lvl w:ilvl="0" w:tplc="F46A4A08">
      <w:start w:val="1"/>
      <w:numFmt w:val="bullet"/>
      <w:lvlText w:val=""/>
      <w:lvlJc w:val="left"/>
      <w:pPr>
        <w:ind w:left="840" w:hanging="420"/>
      </w:pPr>
      <w:rPr>
        <w:rFonts w:ascii="Wingdings" w:hAnsi="Wingdings" w:hint="default"/>
        <w:b w:val="0"/>
        <w:i w:val="0"/>
        <w:sz w:val="10"/>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0" w15:restartNumberingAfterBreak="0">
    <w:nsid w:val="677A78F0"/>
    <w:multiLevelType w:val="multilevel"/>
    <w:tmpl w:val="E4B44C2C"/>
    <w:lvl w:ilvl="0">
      <w:start w:val="1"/>
      <w:numFmt w:val="bullet"/>
      <w:lvlText w:val=""/>
      <w:lvlJc w:val="left"/>
      <w:pPr>
        <w:ind w:left="840" w:hanging="420"/>
      </w:pPr>
      <w:rPr>
        <w:rFonts w:ascii="Wingdings" w:hAnsi="Wingdings" w:hint="default"/>
        <w:b w:val="0"/>
        <w:i w:val="0"/>
        <w:sz w:val="1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FAE3AF7"/>
    <w:multiLevelType w:val="multilevel"/>
    <w:tmpl w:val="C456A7C0"/>
    <w:styleLink w:val="2"/>
    <w:lvl w:ilvl="0">
      <w:start w:val="1"/>
      <w:numFmt w:val="decimal"/>
      <w:suff w:val="space"/>
      <w:lvlText w:val="第%1章"/>
      <w:lvlJc w:val="left"/>
      <w:pPr>
        <w:ind w:left="0" w:firstLine="0"/>
      </w:pPr>
      <w:rPr>
        <w:rFonts w:ascii="Times New Roman" w:eastAsiaTheme="majorEastAsia" w:hAnsi="Times New Roman" w:cs="Times New Roman"/>
        <w:b w:val="0"/>
        <w:bCs w:val="0"/>
        <w:i w:val="0"/>
        <w:iCs w:val="0"/>
        <w:caps w:val="0"/>
        <w:smallCaps w:val="0"/>
        <w:strike w:val="0"/>
        <w:dstrike w:val="0"/>
        <w:outline w:val="0"/>
        <w:shadow w:val="0"/>
        <w:emboss w:val="0"/>
        <w:imprint w:val="0"/>
        <w:noProof w:val="0"/>
        <w:snapToGrid w:val="0"/>
        <w:vanish w:val="0"/>
        <w:color w:val="000000" w:themeColor="text1"/>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284" w:hanging="284"/>
      </w:pPr>
      <w:rPr>
        <w:rFonts w:ascii="Arial" w:eastAsia="宋体" w:hAnsi="Arial" w:hint="default"/>
        <w:b/>
        <w:i w:val="0"/>
        <w:sz w:val="30"/>
        <w:szCs w:val="30"/>
      </w:rPr>
    </w:lvl>
    <w:lvl w:ilvl="2">
      <w:start w:val="1"/>
      <w:numFmt w:val="decimal"/>
      <w:isLgl/>
      <w:suff w:val="space"/>
      <w:lvlText w:val="%1.%2.%3"/>
      <w:lvlJc w:val="left"/>
      <w:pPr>
        <w:ind w:left="284" w:hanging="284"/>
      </w:pPr>
      <w:rPr>
        <w:rFonts w:ascii="Arial" w:eastAsia="宋体" w:hAnsi="Arial" w:hint="default"/>
        <w:b/>
        <w:i w:val="0"/>
        <w:sz w:val="28"/>
        <w:szCs w:val="28"/>
      </w:rPr>
    </w:lvl>
    <w:lvl w:ilvl="3">
      <w:start w:val="1"/>
      <w:numFmt w:val="decimal"/>
      <w:lvlText w:val="%1.%2.%3.%4"/>
      <w:lvlJc w:val="left"/>
      <w:pPr>
        <w:tabs>
          <w:tab w:val="num" w:pos="0"/>
        </w:tabs>
        <w:ind w:left="284" w:hanging="227"/>
      </w:pPr>
      <w:rPr>
        <w:rFonts w:ascii="Arial" w:eastAsia="华文中宋" w:hAnsi="Arial" w:cs="Times New Roman" w:hint="default"/>
        <w:b/>
        <w:i w:val="0"/>
        <w:sz w:val="24"/>
        <w:szCs w:val="24"/>
      </w:rPr>
    </w:lvl>
    <w:lvl w:ilvl="4">
      <w:start w:val="1"/>
      <w:numFmt w:val="decimal"/>
      <w:lvlText w:val="%1.%2.%3.%4.%5"/>
      <w:lvlJc w:val="left"/>
      <w:pPr>
        <w:tabs>
          <w:tab w:val="num" w:pos="170"/>
        </w:tabs>
        <w:ind w:left="284" w:hanging="227"/>
      </w:pPr>
      <w:rPr>
        <w:rFonts w:ascii="Arial" w:eastAsia="宋体" w:hAnsi="Arial" w:hint="default"/>
        <w:b/>
        <w:i w:val="0"/>
        <w:sz w:val="21"/>
        <w:szCs w:val="21"/>
      </w:rPr>
    </w:lvl>
    <w:lvl w:ilvl="5">
      <w:start w:val="1"/>
      <w:numFmt w:val="decimal"/>
      <w:lvlText w:val="%1.%2.%3.%4.%5.%6"/>
      <w:lvlJc w:val="left"/>
      <w:pPr>
        <w:tabs>
          <w:tab w:val="num" w:pos="170"/>
        </w:tabs>
        <w:ind w:left="284" w:hanging="227"/>
      </w:pPr>
      <w:rPr>
        <w:rFonts w:ascii="Arial" w:eastAsia="宋体" w:hAnsi="Arial" w:hint="default"/>
        <w:b/>
        <w:i w:val="0"/>
        <w:sz w:val="21"/>
        <w:szCs w:val="21"/>
      </w:rPr>
    </w:lvl>
    <w:lvl w:ilvl="6">
      <w:start w:val="1"/>
      <w:numFmt w:val="decimal"/>
      <w:lvlText w:val="%1.%2.%3.%4.%5.%6.%7"/>
      <w:lvlJc w:val="left"/>
      <w:pPr>
        <w:tabs>
          <w:tab w:val="num" w:pos="170"/>
        </w:tabs>
        <w:ind w:left="284" w:hanging="227"/>
      </w:pPr>
      <w:rPr>
        <w:rFonts w:ascii="Arial" w:eastAsia="宋体" w:hAnsi="Arial" w:hint="default"/>
        <w:b/>
        <w:i w:val="0"/>
      </w:rPr>
    </w:lvl>
    <w:lvl w:ilvl="7">
      <w:start w:val="1"/>
      <w:numFmt w:val="decimal"/>
      <w:lvlText w:val="%1.%2.%3.%4.%5.%6.%7.%8"/>
      <w:lvlJc w:val="left"/>
      <w:pPr>
        <w:tabs>
          <w:tab w:val="num" w:pos="170"/>
        </w:tabs>
        <w:ind w:left="284" w:hanging="227"/>
      </w:pPr>
      <w:rPr>
        <w:rFonts w:ascii="Arial" w:eastAsia="宋体" w:hAnsi="Arial" w:hint="default"/>
        <w:b/>
        <w:i w:val="0"/>
        <w:sz w:val="21"/>
        <w:szCs w:val="21"/>
      </w:rPr>
    </w:lvl>
    <w:lvl w:ilvl="8">
      <w:start w:val="1"/>
      <w:numFmt w:val="decimal"/>
      <w:lvlText w:val="%1.%2.%3.%4.%5.%6.%7.%8.%9"/>
      <w:lvlJc w:val="left"/>
      <w:pPr>
        <w:tabs>
          <w:tab w:val="num" w:pos="170"/>
        </w:tabs>
        <w:ind w:left="284" w:hanging="114"/>
      </w:pPr>
      <w:rPr>
        <w:rFonts w:ascii="Arial" w:eastAsia="宋体" w:hAnsi="Arial" w:hint="default"/>
        <w:b/>
        <w:i w:val="0"/>
        <w:snapToGrid w:val="0"/>
        <w:kern w:val="0"/>
        <w:sz w:val="21"/>
        <w:szCs w:val="21"/>
      </w:rPr>
    </w:lvl>
  </w:abstractNum>
  <w:abstractNum w:abstractNumId="22" w15:restartNumberingAfterBreak="0">
    <w:nsid w:val="742E54BF"/>
    <w:multiLevelType w:val="hybridMultilevel"/>
    <w:tmpl w:val="3B48A848"/>
    <w:lvl w:ilvl="0" w:tplc="3D206DF2">
      <w:start w:val="18"/>
      <w:numFmt w:val="bullet"/>
      <w:lvlText w:val=""/>
      <w:lvlJc w:val="left"/>
      <w:pPr>
        <w:ind w:left="780" w:hanging="360"/>
      </w:pPr>
      <w:rPr>
        <w:rFonts w:ascii="Wingdings" w:eastAsiaTheme="minorEastAsia" w:hAnsi="Wingdings" w:cstheme="minorBidi"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23" w15:restartNumberingAfterBreak="0">
    <w:nsid w:val="7A9C736A"/>
    <w:multiLevelType w:val="hybridMultilevel"/>
    <w:tmpl w:val="D8780928"/>
    <w:lvl w:ilvl="0" w:tplc="04090009">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cs="Wingdings" w:hint="default"/>
      </w:rPr>
    </w:lvl>
    <w:lvl w:ilvl="2" w:tplc="04090005" w:tentative="1">
      <w:start w:val="1"/>
      <w:numFmt w:val="bullet"/>
      <w:lvlText w:val=""/>
      <w:lvlJc w:val="left"/>
      <w:pPr>
        <w:ind w:left="1680" w:hanging="420"/>
      </w:pPr>
      <w:rPr>
        <w:rFonts w:ascii="Wingdings" w:hAnsi="Wingdings" w:cs="Wingdings" w:hint="default"/>
      </w:rPr>
    </w:lvl>
    <w:lvl w:ilvl="3" w:tplc="04090001" w:tentative="1">
      <w:start w:val="1"/>
      <w:numFmt w:val="bullet"/>
      <w:lvlText w:val=""/>
      <w:lvlJc w:val="left"/>
      <w:pPr>
        <w:ind w:left="2100" w:hanging="420"/>
      </w:pPr>
      <w:rPr>
        <w:rFonts w:ascii="Wingdings" w:hAnsi="Wingdings" w:cs="Wingdings" w:hint="default"/>
      </w:rPr>
    </w:lvl>
    <w:lvl w:ilvl="4" w:tplc="04090003" w:tentative="1">
      <w:start w:val="1"/>
      <w:numFmt w:val="bullet"/>
      <w:lvlText w:val=""/>
      <w:lvlJc w:val="left"/>
      <w:pPr>
        <w:ind w:left="2520" w:hanging="420"/>
      </w:pPr>
      <w:rPr>
        <w:rFonts w:ascii="Wingdings" w:hAnsi="Wingdings" w:cs="Wingdings" w:hint="default"/>
      </w:rPr>
    </w:lvl>
    <w:lvl w:ilvl="5" w:tplc="04090005" w:tentative="1">
      <w:start w:val="1"/>
      <w:numFmt w:val="bullet"/>
      <w:lvlText w:val=""/>
      <w:lvlJc w:val="left"/>
      <w:pPr>
        <w:ind w:left="2940" w:hanging="420"/>
      </w:pPr>
      <w:rPr>
        <w:rFonts w:ascii="Wingdings" w:hAnsi="Wingdings" w:cs="Wingdings" w:hint="default"/>
      </w:rPr>
    </w:lvl>
    <w:lvl w:ilvl="6" w:tplc="04090001" w:tentative="1">
      <w:start w:val="1"/>
      <w:numFmt w:val="bullet"/>
      <w:lvlText w:val=""/>
      <w:lvlJc w:val="left"/>
      <w:pPr>
        <w:ind w:left="3360" w:hanging="420"/>
      </w:pPr>
      <w:rPr>
        <w:rFonts w:ascii="Wingdings" w:hAnsi="Wingdings" w:cs="Wingdings" w:hint="default"/>
      </w:rPr>
    </w:lvl>
    <w:lvl w:ilvl="7" w:tplc="04090003" w:tentative="1">
      <w:start w:val="1"/>
      <w:numFmt w:val="bullet"/>
      <w:lvlText w:val=""/>
      <w:lvlJc w:val="left"/>
      <w:pPr>
        <w:ind w:left="3780" w:hanging="420"/>
      </w:pPr>
      <w:rPr>
        <w:rFonts w:ascii="Wingdings" w:hAnsi="Wingdings" w:cs="Wingdings" w:hint="default"/>
      </w:rPr>
    </w:lvl>
    <w:lvl w:ilvl="8" w:tplc="04090005" w:tentative="1">
      <w:start w:val="1"/>
      <w:numFmt w:val="bullet"/>
      <w:lvlText w:val=""/>
      <w:lvlJc w:val="left"/>
      <w:pPr>
        <w:ind w:left="4200" w:hanging="420"/>
      </w:pPr>
      <w:rPr>
        <w:rFonts w:ascii="Wingdings" w:hAnsi="Wingdings" w:cs="Wingdings" w:hint="default"/>
      </w:rPr>
    </w:lvl>
  </w:abstractNum>
  <w:abstractNum w:abstractNumId="24" w15:restartNumberingAfterBreak="0">
    <w:nsid w:val="7DF85E74"/>
    <w:multiLevelType w:val="multilevel"/>
    <w:tmpl w:val="0409001F"/>
    <w:lvl w:ilvl="0">
      <w:start w:val="1"/>
      <w:numFmt w:val="decimal"/>
      <w:lvlText w:val="%1."/>
      <w:lvlJc w:val="left"/>
      <w:pPr>
        <w:ind w:left="425" w:hanging="425"/>
      </w:pPr>
    </w:lvl>
    <w:lvl w:ilvl="1">
      <w:start w:val="1"/>
      <w:numFmt w:val="decimal"/>
      <w:lvlText w:val="%1.%2."/>
      <w:lvlJc w:val="left"/>
      <w:pPr>
        <w:ind w:left="567" w:hanging="567"/>
      </w:pPr>
    </w:lvl>
    <w:lvl w:ilvl="2">
      <w:start w:val="1"/>
      <w:numFmt w:val="decimal"/>
      <w:lvlText w:val="%1.%2.%3."/>
      <w:lvlJc w:val="left"/>
      <w:pPr>
        <w:ind w:left="709" w:hanging="709"/>
      </w:pPr>
    </w:lvl>
    <w:lvl w:ilvl="3">
      <w:start w:val="1"/>
      <w:numFmt w:val="decimal"/>
      <w:lvlText w:val="%1.%2.%3.%4."/>
      <w:lvlJc w:val="left"/>
      <w:pPr>
        <w:ind w:left="851" w:hanging="851"/>
      </w:pPr>
    </w:lvl>
    <w:lvl w:ilvl="4">
      <w:start w:val="1"/>
      <w:numFmt w:val="decimal"/>
      <w:lvlText w:val="%1.%2.%3.%4.%5."/>
      <w:lvlJc w:val="left"/>
      <w:pPr>
        <w:ind w:left="992" w:hanging="992"/>
      </w:pPr>
    </w:lvl>
    <w:lvl w:ilvl="5">
      <w:start w:val="1"/>
      <w:numFmt w:val="decimal"/>
      <w:lvlText w:val="%1.%2.%3.%4.%5.%6."/>
      <w:lvlJc w:val="left"/>
      <w:pPr>
        <w:ind w:left="1134" w:hanging="1134"/>
      </w:pPr>
    </w:lvl>
    <w:lvl w:ilvl="6">
      <w:start w:val="1"/>
      <w:numFmt w:val="decimal"/>
      <w:lvlText w:val="%1.%2.%3.%4.%5.%6.%7."/>
      <w:lvlJc w:val="left"/>
      <w:pPr>
        <w:ind w:left="1276" w:hanging="1276"/>
      </w:pPr>
    </w:lvl>
    <w:lvl w:ilvl="7">
      <w:start w:val="1"/>
      <w:numFmt w:val="decimal"/>
      <w:lvlText w:val="%1.%2.%3.%4.%5.%6.%7.%8."/>
      <w:lvlJc w:val="left"/>
      <w:pPr>
        <w:ind w:left="1418" w:hanging="1418"/>
      </w:pPr>
    </w:lvl>
    <w:lvl w:ilvl="8">
      <w:start w:val="1"/>
      <w:numFmt w:val="decimal"/>
      <w:lvlText w:val="%1.%2.%3.%4.%5.%6.%7.%8.%9."/>
      <w:lvlJc w:val="left"/>
      <w:pPr>
        <w:ind w:left="1559" w:hanging="1559"/>
      </w:pPr>
    </w:lvl>
  </w:abstractNum>
  <w:abstractNum w:abstractNumId="25" w15:restartNumberingAfterBreak="0">
    <w:nsid w:val="7E5D075F"/>
    <w:multiLevelType w:val="multilevel"/>
    <w:tmpl w:val="C456A7C0"/>
    <w:numStyleLink w:val="2"/>
  </w:abstractNum>
  <w:num w:numId="1">
    <w:abstractNumId w:val="0"/>
  </w:num>
  <w:num w:numId="2">
    <w:abstractNumId w:val="12"/>
  </w:num>
  <w:num w:numId="3">
    <w:abstractNumId w:val="2"/>
  </w:num>
  <w:num w:numId="4">
    <w:abstractNumId w:val="7"/>
  </w:num>
  <w:num w:numId="5">
    <w:abstractNumId w:val="9"/>
  </w:num>
  <w:num w:numId="6">
    <w:abstractNumId w:val="21"/>
  </w:num>
  <w:num w:numId="7">
    <w:abstractNumId w:val="4"/>
  </w:num>
  <w:num w:numId="8">
    <w:abstractNumId w:val="10"/>
  </w:num>
  <w:num w:numId="9">
    <w:abstractNumId w:val="25"/>
  </w:num>
  <w:num w:numId="10">
    <w:abstractNumId w:val="24"/>
  </w:num>
  <w:num w:numId="11">
    <w:abstractNumId w:val="23"/>
  </w:num>
  <w:num w:numId="12">
    <w:abstractNumId w:val="18"/>
  </w:num>
  <w:num w:numId="13">
    <w:abstractNumId w:val="5"/>
  </w:num>
  <w:num w:numId="14">
    <w:abstractNumId w:val="17"/>
  </w:num>
  <w:num w:numId="15">
    <w:abstractNumId w:val="1"/>
  </w:num>
  <w:num w:numId="16">
    <w:abstractNumId w:val="22"/>
  </w:num>
  <w:num w:numId="17">
    <w:abstractNumId w:val="14"/>
  </w:num>
  <w:num w:numId="18">
    <w:abstractNumId w:val="8"/>
  </w:num>
  <w:num w:numId="19">
    <w:abstractNumId w:val="13"/>
  </w:num>
  <w:num w:numId="20">
    <w:abstractNumId w:val="15"/>
  </w:num>
  <w:num w:numId="21">
    <w:abstractNumId w:val="3"/>
  </w:num>
  <w:num w:numId="22">
    <w:abstractNumId w:val="11"/>
  </w:num>
  <w:num w:numId="23">
    <w:abstractNumId w:val="20"/>
  </w:num>
  <w:num w:numId="24">
    <w:abstractNumId w:val="16"/>
  </w:num>
  <w:num w:numId="25">
    <w:abstractNumId w:val="19"/>
  </w:num>
  <w:num w:numId="26">
    <w:abstractNumId w:val="6"/>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5"/>
  <w:doNotDisplayPageBoundaries/>
  <w:bordersDoNotSurroundHeader/>
  <w:bordersDoNotSurroundFooter/>
  <w:hideSpellingErrors/>
  <w:activeWritingStyle w:appName="MSWord" w:lang="en-US" w:vendorID="64" w:dllVersion="6" w:nlCheck="1" w:checkStyle="1"/>
  <w:activeWritingStyle w:appName="MSWord" w:lang="zh-CN" w:vendorID="64" w:dllVersion="5" w:nlCheck="1" w:checkStyle="1"/>
  <w:activeWritingStyle w:appName="MSWord" w:lang="en-US" w:vendorID="64" w:dllVersion="4096" w:nlCheck="1" w:checkStyle="0"/>
  <w:attachedTemplate r:id="rId1"/>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F32D3"/>
    <w:rsid w:val="00000C0F"/>
    <w:rsid w:val="00000C43"/>
    <w:rsid w:val="00000CCD"/>
    <w:rsid w:val="00000FF8"/>
    <w:rsid w:val="000014F0"/>
    <w:rsid w:val="00001B8D"/>
    <w:rsid w:val="00002694"/>
    <w:rsid w:val="00004B75"/>
    <w:rsid w:val="00005A03"/>
    <w:rsid w:val="00005A44"/>
    <w:rsid w:val="00005E45"/>
    <w:rsid w:val="000105AE"/>
    <w:rsid w:val="0001067B"/>
    <w:rsid w:val="00010750"/>
    <w:rsid w:val="00010A3F"/>
    <w:rsid w:val="00010AD3"/>
    <w:rsid w:val="000138A8"/>
    <w:rsid w:val="00013E14"/>
    <w:rsid w:val="000149EC"/>
    <w:rsid w:val="00015212"/>
    <w:rsid w:val="00015CF7"/>
    <w:rsid w:val="000162AF"/>
    <w:rsid w:val="00016610"/>
    <w:rsid w:val="00017E70"/>
    <w:rsid w:val="00020012"/>
    <w:rsid w:val="00020297"/>
    <w:rsid w:val="000202AC"/>
    <w:rsid w:val="00020B3A"/>
    <w:rsid w:val="00020EEC"/>
    <w:rsid w:val="00021226"/>
    <w:rsid w:val="00021903"/>
    <w:rsid w:val="000224A8"/>
    <w:rsid w:val="000238FC"/>
    <w:rsid w:val="00023EC2"/>
    <w:rsid w:val="00024F1E"/>
    <w:rsid w:val="00024F71"/>
    <w:rsid w:val="00025E13"/>
    <w:rsid w:val="0002660E"/>
    <w:rsid w:val="00026698"/>
    <w:rsid w:val="00027616"/>
    <w:rsid w:val="0003043A"/>
    <w:rsid w:val="00030605"/>
    <w:rsid w:val="0003078B"/>
    <w:rsid w:val="00030BC5"/>
    <w:rsid w:val="00030CD1"/>
    <w:rsid w:val="00030D21"/>
    <w:rsid w:val="00031253"/>
    <w:rsid w:val="00031EEC"/>
    <w:rsid w:val="000324BB"/>
    <w:rsid w:val="0003306D"/>
    <w:rsid w:val="0003401C"/>
    <w:rsid w:val="00034DF1"/>
    <w:rsid w:val="00035875"/>
    <w:rsid w:val="00035E22"/>
    <w:rsid w:val="00037797"/>
    <w:rsid w:val="00037C86"/>
    <w:rsid w:val="000404B3"/>
    <w:rsid w:val="0004077F"/>
    <w:rsid w:val="000408DC"/>
    <w:rsid w:val="00041287"/>
    <w:rsid w:val="00041A71"/>
    <w:rsid w:val="00041C85"/>
    <w:rsid w:val="000443C3"/>
    <w:rsid w:val="00044403"/>
    <w:rsid w:val="000448A8"/>
    <w:rsid w:val="00044FE9"/>
    <w:rsid w:val="0004507D"/>
    <w:rsid w:val="00046D9D"/>
    <w:rsid w:val="00047327"/>
    <w:rsid w:val="00047890"/>
    <w:rsid w:val="00050BC4"/>
    <w:rsid w:val="00050E87"/>
    <w:rsid w:val="0005119F"/>
    <w:rsid w:val="000527E7"/>
    <w:rsid w:val="00053B03"/>
    <w:rsid w:val="000544C6"/>
    <w:rsid w:val="000554BB"/>
    <w:rsid w:val="00055753"/>
    <w:rsid w:val="00057477"/>
    <w:rsid w:val="00057BC9"/>
    <w:rsid w:val="00060E03"/>
    <w:rsid w:val="000613D3"/>
    <w:rsid w:val="00061CF9"/>
    <w:rsid w:val="00061DC1"/>
    <w:rsid w:val="000623EB"/>
    <w:rsid w:val="000649EC"/>
    <w:rsid w:val="000652B7"/>
    <w:rsid w:val="00065406"/>
    <w:rsid w:val="00065F75"/>
    <w:rsid w:val="000671EE"/>
    <w:rsid w:val="000672D9"/>
    <w:rsid w:val="00067FB5"/>
    <w:rsid w:val="00070618"/>
    <w:rsid w:val="000709E1"/>
    <w:rsid w:val="00070E72"/>
    <w:rsid w:val="000717BD"/>
    <w:rsid w:val="00071C0E"/>
    <w:rsid w:val="00072830"/>
    <w:rsid w:val="00072A39"/>
    <w:rsid w:val="0007423B"/>
    <w:rsid w:val="0007484E"/>
    <w:rsid w:val="00074E56"/>
    <w:rsid w:val="00075288"/>
    <w:rsid w:val="00075717"/>
    <w:rsid w:val="00075EDD"/>
    <w:rsid w:val="00076225"/>
    <w:rsid w:val="00077628"/>
    <w:rsid w:val="00077FC6"/>
    <w:rsid w:val="0008174C"/>
    <w:rsid w:val="00081B9F"/>
    <w:rsid w:val="000825AC"/>
    <w:rsid w:val="0008275E"/>
    <w:rsid w:val="00082CB6"/>
    <w:rsid w:val="000838E7"/>
    <w:rsid w:val="00083E4B"/>
    <w:rsid w:val="0008427E"/>
    <w:rsid w:val="000858CA"/>
    <w:rsid w:val="00085BBC"/>
    <w:rsid w:val="00090EC1"/>
    <w:rsid w:val="00091A02"/>
    <w:rsid w:val="0009353D"/>
    <w:rsid w:val="000943DB"/>
    <w:rsid w:val="00095188"/>
    <w:rsid w:val="000954E4"/>
    <w:rsid w:val="00095A70"/>
    <w:rsid w:val="0009613A"/>
    <w:rsid w:val="00096271"/>
    <w:rsid w:val="000970BD"/>
    <w:rsid w:val="00097214"/>
    <w:rsid w:val="00097544"/>
    <w:rsid w:val="000A19C8"/>
    <w:rsid w:val="000A1BF0"/>
    <w:rsid w:val="000A1EBC"/>
    <w:rsid w:val="000A3ABF"/>
    <w:rsid w:val="000A4863"/>
    <w:rsid w:val="000A63AA"/>
    <w:rsid w:val="000A6863"/>
    <w:rsid w:val="000A6BE6"/>
    <w:rsid w:val="000B0C93"/>
    <w:rsid w:val="000B14E8"/>
    <w:rsid w:val="000B1A67"/>
    <w:rsid w:val="000B2314"/>
    <w:rsid w:val="000B318F"/>
    <w:rsid w:val="000B325A"/>
    <w:rsid w:val="000B36C8"/>
    <w:rsid w:val="000B4AFB"/>
    <w:rsid w:val="000B5D40"/>
    <w:rsid w:val="000B667A"/>
    <w:rsid w:val="000B6D52"/>
    <w:rsid w:val="000C11D1"/>
    <w:rsid w:val="000C18FC"/>
    <w:rsid w:val="000C30A0"/>
    <w:rsid w:val="000C3301"/>
    <w:rsid w:val="000C33A0"/>
    <w:rsid w:val="000C3442"/>
    <w:rsid w:val="000C4A8F"/>
    <w:rsid w:val="000C520D"/>
    <w:rsid w:val="000C6379"/>
    <w:rsid w:val="000C7095"/>
    <w:rsid w:val="000D01E5"/>
    <w:rsid w:val="000D0B3B"/>
    <w:rsid w:val="000D0B95"/>
    <w:rsid w:val="000D19F6"/>
    <w:rsid w:val="000D1ABD"/>
    <w:rsid w:val="000D2C4D"/>
    <w:rsid w:val="000D34CC"/>
    <w:rsid w:val="000D4CA8"/>
    <w:rsid w:val="000D57F3"/>
    <w:rsid w:val="000D59D7"/>
    <w:rsid w:val="000D600A"/>
    <w:rsid w:val="000D66AF"/>
    <w:rsid w:val="000D6AFE"/>
    <w:rsid w:val="000D6C95"/>
    <w:rsid w:val="000D7A4E"/>
    <w:rsid w:val="000D7C8C"/>
    <w:rsid w:val="000E01CE"/>
    <w:rsid w:val="000E125A"/>
    <w:rsid w:val="000E1722"/>
    <w:rsid w:val="000E1B5C"/>
    <w:rsid w:val="000E1CE2"/>
    <w:rsid w:val="000E218A"/>
    <w:rsid w:val="000E25D1"/>
    <w:rsid w:val="000E4DFC"/>
    <w:rsid w:val="000E51D2"/>
    <w:rsid w:val="000E527D"/>
    <w:rsid w:val="000E56BE"/>
    <w:rsid w:val="000E5FB5"/>
    <w:rsid w:val="000E673F"/>
    <w:rsid w:val="000E7361"/>
    <w:rsid w:val="000E7D29"/>
    <w:rsid w:val="000F03E2"/>
    <w:rsid w:val="000F0DF2"/>
    <w:rsid w:val="000F2254"/>
    <w:rsid w:val="000F2744"/>
    <w:rsid w:val="000F274A"/>
    <w:rsid w:val="000F2A7D"/>
    <w:rsid w:val="000F3A1E"/>
    <w:rsid w:val="000F3EB8"/>
    <w:rsid w:val="000F5465"/>
    <w:rsid w:val="000F5475"/>
    <w:rsid w:val="000F5C6E"/>
    <w:rsid w:val="000F5E71"/>
    <w:rsid w:val="000F6429"/>
    <w:rsid w:val="000F67F9"/>
    <w:rsid w:val="000F7859"/>
    <w:rsid w:val="001007C6"/>
    <w:rsid w:val="00100C2F"/>
    <w:rsid w:val="00101506"/>
    <w:rsid w:val="001019B7"/>
    <w:rsid w:val="00101DC3"/>
    <w:rsid w:val="00102393"/>
    <w:rsid w:val="00102C69"/>
    <w:rsid w:val="00103A00"/>
    <w:rsid w:val="001054F9"/>
    <w:rsid w:val="001065BE"/>
    <w:rsid w:val="001065D5"/>
    <w:rsid w:val="00107ACF"/>
    <w:rsid w:val="00107CF2"/>
    <w:rsid w:val="00111CF4"/>
    <w:rsid w:val="001127A4"/>
    <w:rsid w:val="0011292E"/>
    <w:rsid w:val="00112E45"/>
    <w:rsid w:val="00113978"/>
    <w:rsid w:val="00113C34"/>
    <w:rsid w:val="00114763"/>
    <w:rsid w:val="00114C17"/>
    <w:rsid w:val="00114D34"/>
    <w:rsid w:val="00114E2B"/>
    <w:rsid w:val="00114F93"/>
    <w:rsid w:val="001205DB"/>
    <w:rsid w:val="0012085E"/>
    <w:rsid w:val="00121D58"/>
    <w:rsid w:val="00122307"/>
    <w:rsid w:val="001229C8"/>
    <w:rsid w:val="00122A5A"/>
    <w:rsid w:val="00122BE4"/>
    <w:rsid w:val="00122E2C"/>
    <w:rsid w:val="00123475"/>
    <w:rsid w:val="00123A96"/>
    <w:rsid w:val="00123D3A"/>
    <w:rsid w:val="00124267"/>
    <w:rsid w:val="00125C03"/>
    <w:rsid w:val="001301FA"/>
    <w:rsid w:val="00130A47"/>
    <w:rsid w:val="00131788"/>
    <w:rsid w:val="001319FB"/>
    <w:rsid w:val="0013209A"/>
    <w:rsid w:val="001323EC"/>
    <w:rsid w:val="0013267A"/>
    <w:rsid w:val="00132B3C"/>
    <w:rsid w:val="00132D16"/>
    <w:rsid w:val="00133068"/>
    <w:rsid w:val="001332BC"/>
    <w:rsid w:val="001344D8"/>
    <w:rsid w:val="00134AE7"/>
    <w:rsid w:val="00134F0C"/>
    <w:rsid w:val="00134F24"/>
    <w:rsid w:val="0013529C"/>
    <w:rsid w:val="0013599A"/>
    <w:rsid w:val="001369E8"/>
    <w:rsid w:val="00140F7F"/>
    <w:rsid w:val="001428B2"/>
    <w:rsid w:val="00142B13"/>
    <w:rsid w:val="00144642"/>
    <w:rsid w:val="00144D81"/>
    <w:rsid w:val="00145C72"/>
    <w:rsid w:val="00145FBA"/>
    <w:rsid w:val="00146A74"/>
    <w:rsid w:val="00146DD4"/>
    <w:rsid w:val="001501DE"/>
    <w:rsid w:val="001518C1"/>
    <w:rsid w:val="001537AA"/>
    <w:rsid w:val="00157AA4"/>
    <w:rsid w:val="0016027F"/>
    <w:rsid w:val="00160F2C"/>
    <w:rsid w:val="00161348"/>
    <w:rsid w:val="00162AA3"/>
    <w:rsid w:val="00163E67"/>
    <w:rsid w:val="00165CE2"/>
    <w:rsid w:val="0016765B"/>
    <w:rsid w:val="0016771B"/>
    <w:rsid w:val="00171662"/>
    <w:rsid w:val="00172564"/>
    <w:rsid w:val="0017272B"/>
    <w:rsid w:val="00172763"/>
    <w:rsid w:val="00172B70"/>
    <w:rsid w:val="00172E36"/>
    <w:rsid w:val="00172F4B"/>
    <w:rsid w:val="001738D9"/>
    <w:rsid w:val="00173DA4"/>
    <w:rsid w:val="00174AA9"/>
    <w:rsid w:val="001751BA"/>
    <w:rsid w:val="001765D2"/>
    <w:rsid w:val="0017684B"/>
    <w:rsid w:val="00176B80"/>
    <w:rsid w:val="0017706A"/>
    <w:rsid w:val="00177B76"/>
    <w:rsid w:val="001802F8"/>
    <w:rsid w:val="00180479"/>
    <w:rsid w:val="00180688"/>
    <w:rsid w:val="0018079F"/>
    <w:rsid w:val="00180B46"/>
    <w:rsid w:val="00180BB9"/>
    <w:rsid w:val="00180CFD"/>
    <w:rsid w:val="001812CD"/>
    <w:rsid w:val="001812E3"/>
    <w:rsid w:val="00182492"/>
    <w:rsid w:val="001830DA"/>
    <w:rsid w:val="001843BB"/>
    <w:rsid w:val="001849F6"/>
    <w:rsid w:val="001903D4"/>
    <w:rsid w:val="00190690"/>
    <w:rsid w:val="0019143C"/>
    <w:rsid w:val="001916A4"/>
    <w:rsid w:val="00191D97"/>
    <w:rsid w:val="00195ADB"/>
    <w:rsid w:val="001965AB"/>
    <w:rsid w:val="00196C88"/>
    <w:rsid w:val="001A1191"/>
    <w:rsid w:val="001A16D6"/>
    <w:rsid w:val="001A1F87"/>
    <w:rsid w:val="001A20C0"/>
    <w:rsid w:val="001A2AD2"/>
    <w:rsid w:val="001A3217"/>
    <w:rsid w:val="001A3366"/>
    <w:rsid w:val="001A3A28"/>
    <w:rsid w:val="001A3A8B"/>
    <w:rsid w:val="001A5C5F"/>
    <w:rsid w:val="001A63AD"/>
    <w:rsid w:val="001A67AB"/>
    <w:rsid w:val="001B1556"/>
    <w:rsid w:val="001B1D86"/>
    <w:rsid w:val="001B2B43"/>
    <w:rsid w:val="001B4699"/>
    <w:rsid w:val="001B4A85"/>
    <w:rsid w:val="001B4B73"/>
    <w:rsid w:val="001B4F14"/>
    <w:rsid w:val="001B5235"/>
    <w:rsid w:val="001B6155"/>
    <w:rsid w:val="001B6686"/>
    <w:rsid w:val="001B6ECF"/>
    <w:rsid w:val="001B7B3B"/>
    <w:rsid w:val="001B7F06"/>
    <w:rsid w:val="001C08FF"/>
    <w:rsid w:val="001C1B35"/>
    <w:rsid w:val="001C260F"/>
    <w:rsid w:val="001C41B9"/>
    <w:rsid w:val="001C5FB3"/>
    <w:rsid w:val="001C64F2"/>
    <w:rsid w:val="001C6A32"/>
    <w:rsid w:val="001C6DB5"/>
    <w:rsid w:val="001C7526"/>
    <w:rsid w:val="001D0952"/>
    <w:rsid w:val="001D102D"/>
    <w:rsid w:val="001D1172"/>
    <w:rsid w:val="001D131D"/>
    <w:rsid w:val="001D1CA4"/>
    <w:rsid w:val="001D231D"/>
    <w:rsid w:val="001D2D79"/>
    <w:rsid w:val="001D39D3"/>
    <w:rsid w:val="001D4248"/>
    <w:rsid w:val="001D504B"/>
    <w:rsid w:val="001D5EA0"/>
    <w:rsid w:val="001D5F5E"/>
    <w:rsid w:val="001D7814"/>
    <w:rsid w:val="001E0E3F"/>
    <w:rsid w:val="001E11B9"/>
    <w:rsid w:val="001E3279"/>
    <w:rsid w:val="001E3963"/>
    <w:rsid w:val="001E4F18"/>
    <w:rsid w:val="001E518B"/>
    <w:rsid w:val="001E6499"/>
    <w:rsid w:val="001E736E"/>
    <w:rsid w:val="001E7ABC"/>
    <w:rsid w:val="001F02A9"/>
    <w:rsid w:val="001F1515"/>
    <w:rsid w:val="001F1ACE"/>
    <w:rsid w:val="001F365E"/>
    <w:rsid w:val="001F3674"/>
    <w:rsid w:val="001F3C52"/>
    <w:rsid w:val="001F45D5"/>
    <w:rsid w:val="001F4DE0"/>
    <w:rsid w:val="001F50C4"/>
    <w:rsid w:val="001F529C"/>
    <w:rsid w:val="001F53BF"/>
    <w:rsid w:val="001F5D0F"/>
    <w:rsid w:val="001F60AD"/>
    <w:rsid w:val="001F646A"/>
    <w:rsid w:val="001F6F06"/>
    <w:rsid w:val="001F718D"/>
    <w:rsid w:val="0020085B"/>
    <w:rsid w:val="00200CC4"/>
    <w:rsid w:val="00201DBF"/>
    <w:rsid w:val="00205057"/>
    <w:rsid w:val="0020640C"/>
    <w:rsid w:val="002068E4"/>
    <w:rsid w:val="00206B0C"/>
    <w:rsid w:val="00206FCE"/>
    <w:rsid w:val="002078A6"/>
    <w:rsid w:val="00210185"/>
    <w:rsid w:val="00211293"/>
    <w:rsid w:val="00211CB2"/>
    <w:rsid w:val="00211FC4"/>
    <w:rsid w:val="002124D6"/>
    <w:rsid w:val="002126DB"/>
    <w:rsid w:val="00212C23"/>
    <w:rsid w:val="00212EA9"/>
    <w:rsid w:val="0021448C"/>
    <w:rsid w:val="00214661"/>
    <w:rsid w:val="00214A51"/>
    <w:rsid w:val="00214E09"/>
    <w:rsid w:val="00215077"/>
    <w:rsid w:val="00215C7B"/>
    <w:rsid w:val="00215CFF"/>
    <w:rsid w:val="0021620D"/>
    <w:rsid w:val="002171FB"/>
    <w:rsid w:val="0021729E"/>
    <w:rsid w:val="00217CCF"/>
    <w:rsid w:val="00220975"/>
    <w:rsid w:val="00220BF0"/>
    <w:rsid w:val="00220D5A"/>
    <w:rsid w:val="0022261F"/>
    <w:rsid w:val="00222A58"/>
    <w:rsid w:val="0022473C"/>
    <w:rsid w:val="00224CB3"/>
    <w:rsid w:val="00224CB9"/>
    <w:rsid w:val="00224DFB"/>
    <w:rsid w:val="00225357"/>
    <w:rsid w:val="00225B88"/>
    <w:rsid w:val="0022637B"/>
    <w:rsid w:val="002263E7"/>
    <w:rsid w:val="00226632"/>
    <w:rsid w:val="00226696"/>
    <w:rsid w:val="00230AC6"/>
    <w:rsid w:val="00230C5E"/>
    <w:rsid w:val="0023153C"/>
    <w:rsid w:val="00232165"/>
    <w:rsid w:val="00233417"/>
    <w:rsid w:val="002344ED"/>
    <w:rsid w:val="00234D33"/>
    <w:rsid w:val="00234F0A"/>
    <w:rsid w:val="002356A3"/>
    <w:rsid w:val="00235EB1"/>
    <w:rsid w:val="002368FD"/>
    <w:rsid w:val="00236B85"/>
    <w:rsid w:val="00237A20"/>
    <w:rsid w:val="00237F0C"/>
    <w:rsid w:val="0024065F"/>
    <w:rsid w:val="002412C8"/>
    <w:rsid w:val="00242B0B"/>
    <w:rsid w:val="00242E96"/>
    <w:rsid w:val="00243070"/>
    <w:rsid w:val="002431A1"/>
    <w:rsid w:val="002435A0"/>
    <w:rsid w:val="0024585E"/>
    <w:rsid w:val="00245ED3"/>
    <w:rsid w:val="00246194"/>
    <w:rsid w:val="002471A5"/>
    <w:rsid w:val="0025046D"/>
    <w:rsid w:val="0025050A"/>
    <w:rsid w:val="00250B1B"/>
    <w:rsid w:val="002512B1"/>
    <w:rsid w:val="002537D1"/>
    <w:rsid w:val="00254B17"/>
    <w:rsid w:val="00254F0A"/>
    <w:rsid w:val="00255E86"/>
    <w:rsid w:val="00255F9B"/>
    <w:rsid w:val="002562DF"/>
    <w:rsid w:val="0025650A"/>
    <w:rsid w:val="0025670E"/>
    <w:rsid w:val="00256B91"/>
    <w:rsid w:val="00257502"/>
    <w:rsid w:val="00257583"/>
    <w:rsid w:val="00261882"/>
    <w:rsid w:val="00261AF4"/>
    <w:rsid w:val="00262728"/>
    <w:rsid w:val="00262837"/>
    <w:rsid w:val="002632C7"/>
    <w:rsid w:val="0026419B"/>
    <w:rsid w:val="00264CA6"/>
    <w:rsid w:val="00265AD9"/>
    <w:rsid w:val="00266D3A"/>
    <w:rsid w:val="00267780"/>
    <w:rsid w:val="00270B5E"/>
    <w:rsid w:val="00270D7E"/>
    <w:rsid w:val="00270F5A"/>
    <w:rsid w:val="00271293"/>
    <w:rsid w:val="002715A9"/>
    <w:rsid w:val="002717A5"/>
    <w:rsid w:val="00271EA8"/>
    <w:rsid w:val="00272362"/>
    <w:rsid w:val="002725FF"/>
    <w:rsid w:val="002744EC"/>
    <w:rsid w:val="00281246"/>
    <w:rsid w:val="002812D6"/>
    <w:rsid w:val="00282230"/>
    <w:rsid w:val="002838A6"/>
    <w:rsid w:val="00283D87"/>
    <w:rsid w:val="00284593"/>
    <w:rsid w:val="0028494C"/>
    <w:rsid w:val="002861D7"/>
    <w:rsid w:val="0028661F"/>
    <w:rsid w:val="00286E28"/>
    <w:rsid w:val="00286F07"/>
    <w:rsid w:val="0029045B"/>
    <w:rsid w:val="0029238B"/>
    <w:rsid w:val="0029330B"/>
    <w:rsid w:val="00295242"/>
    <w:rsid w:val="002952EB"/>
    <w:rsid w:val="00295D60"/>
    <w:rsid w:val="00296244"/>
    <w:rsid w:val="0029659A"/>
    <w:rsid w:val="00296D99"/>
    <w:rsid w:val="00297460"/>
    <w:rsid w:val="002A0342"/>
    <w:rsid w:val="002A06D4"/>
    <w:rsid w:val="002A06FF"/>
    <w:rsid w:val="002A090C"/>
    <w:rsid w:val="002A0D0A"/>
    <w:rsid w:val="002A0E1F"/>
    <w:rsid w:val="002A1233"/>
    <w:rsid w:val="002A15F0"/>
    <w:rsid w:val="002A16D8"/>
    <w:rsid w:val="002A17F0"/>
    <w:rsid w:val="002A1F1F"/>
    <w:rsid w:val="002A2086"/>
    <w:rsid w:val="002A2B5F"/>
    <w:rsid w:val="002A2F5A"/>
    <w:rsid w:val="002A3AD3"/>
    <w:rsid w:val="002A3F7A"/>
    <w:rsid w:val="002A3FDC"/>
    <w:rsid w:val="002A51DF"/>
    <w:rsid w:val="002A5C8C"/>
    <w:rsid w:val="002A7149"/>
    <w:rsid w:val="002B0501"/>
    <w:rsid w:val="002B056E"/>
    <w:rsid w:val="002B0B5F"/>
    <w:rsid w:val="002B154C"/>
    <w:rsid w:val="002B24BC"/>
    <w:rsid w:val="002B2B90"/>
    <w:rsid w:val="002B2C49"/>
    <w:rsid w:val="002B338C"/>
    <w:rsid w:val="002B5C1D"/>
    <w:rsid w:val="002B6A3B"/>
    <w:rsid w:val="002B74B0"/>
    <w:rsid w:val="002C0E24"/>
    <w:rsid w:val="002C1CD2"/>
    <w:rsid w:val="002C4221"/>
    <w:rsid w:val="002C48F4"/>
    <w:rsid w:val="002C4BD7"/>
    <w:rsid w:val="002C5090"/>
    <w:rsid w:val="002C5B9C"/>
    <w:rsid w:val="002C602F"/>
    <w:rsid w:val="002C6832"/>
    <w:rsid w:val="002C71CF"/>
    <w:rsid w:val="002D0078"/>
    <w:rsid w:val="002D1D5E"/>
    <w:rsid w:val="002D221D"/>
    <w:rsid w:val="002D25FA"/>
    <w:rsid w:val="002D2B3D"/>
    <w:rsid w:val="002D3481"/>
    <w:rsid w:val="002D37D3"/>
    <w:rsid w:val="002D49A1"/>
    <w:rsid w:val="002D61A3"/>
    <w:rsid w:val="002D6FEA"/>
    <w:rsid w:val="002D755B"/>
    <w:rsid w:val="002D77F6"/>
    <w:rsid w:val="002D7D13"/>
    <w:rsid w:val="002E1EB2"/>
    <w:rsid w:val="002E3FD8"/>
    <w:rsid w:val="002E6D91"/>
    <w:rsid w:val="002E7CA4"/>
    <w:rsid w:val="002F00E1"/>
    <w:rsid w:val="002F0510"/>
    <w:rsid w:val="002F0519"/>
    <w:rsid w:val="002F0594"/>
    <w:rsid w:val="002F0709"/>
    <w:rsid w:val="002F263B"/>
    <w:rsid w:val="002F2CD8"/>
    <w:rsid w:val="002F3F25"/>
    <w:rsid w:val="002F43E0"/>
    <w:rsid w:val="002F53F9"/>
    <w:rsid w:val="002F5959"/>
    <w:rsid w:val="002F7459"/>
    <w:rsid w:val="002F7654"/>
    <w:rsid w:val="003000E9"/>
    <w:rsid w:val="0030033C"/>
    <w:rsid w:val="00300FB5"/>
    <w:rsid w:val="0030140B"/>
    <w:rsid w:val="00302034"/>
    <w:rsid w:val="00302B5A"/>
    <w:rsid w:val="00302E3F"/>
    <w:rsid w:val="003034D1"/>
    <w:rsid w:val="00303BA8"/>
    <w:rsid w:val="00304354"/>
    <w:rsid w:val="00304C46"/>
    <w:rsid w:val="00305BC3"/>
    <w:rsid w:val="00305DEF"/>
    <w:rsid w:val="00306121"/>
    <w:rsid w:val="00307825"/>
    <w:rsid w:val="00310500"/>
    <w:rsid w:val="00311DF6"/>
    <w:rsid w:val="00311FA0"/>
    <w:rsid w:val="00312F28"/>
    <w:rsid w:val="00314752"/>
    <w:rsid w:val="00314970"/>
    <w:rsid w:val="00316190"/>
    <w:rsid w:val="00316BBB"/>
    <w:rsid w:val="00317993"/>
    <w:rsid w:val="003179C8"/>
    <w:rsid w:val="00317F19"/>
    <w:rsid w:val="003205EF"/>
    <w:rsid w:val="00320896"/>
    <w:rsid w:val="00320EE5"/>
    <w:rsid w:val="00321D25"/>
    <w:rsid w:val="003223A1"/>
    <w:rsid w:val="0032257C"/>
    <w:rsid w:val="00324912"/>
    <w:rsid w:val="00324D17"/>
    <w:rsid w:val="00325FC5"/>
    <w:rsid w:val="0032689F"/>
    <w:rsid w:val="00326B47"/>
    <w:rsid w:val="00327286"/>
    <w:rsid w:val="00327335"/>
    <w:rsid w:val="00327611"/>
    <w:rsid w:val="00331301"/>
    <w:rsid w:val="00331A62"/>
    <w:rsid w:val="00331DD2"/>
    <w:rsid w:val="00332021"/>
    <w:rsid w:val="003323AE"/>
    <w:rsid w:val="00332A2C"/>
    <w:rsid w:val="00334D57"/>
    <w:rsid w:val="00335BB4"/>
    <w:rsid w:val="0033647D"/>
    <w:rsid w:val="00336812"/>
    <w:rsid w:val="003368C2"/>
    <w:rsid w:val="003379DE"/>
    <w:rsid w:val="00337CDC"/>
    <w:rsid w:val="003407AD"/>
    <w:rsid w:val="00340A29"/>
    <w:rsid w:val="003436B4"/>
    <w:rsid w:val="00343BCB"/>
    <w:rsid w:val="00343D23"/>
    <w:rsid w:val="00345639"/>
    <w:rsid w:val="00345ED1"/>
    <w:rsid w:val="003461F7"/>
    <w:rsid w:val="00347A10"/>
    <w:rsid w:val="0035042C"/>
    <w:rsid w:val="0035103A"/>
    <w:rsid w:val="003518C0"/>
    <w:rsid w:val="00352E99"/>
    <w:rsid w:val="00353F20"/>
    <w:rsid w:val="00354060"/>
    <w:rsid w:val="00354F51"/>
    <w:rsid w:val="00357F66"/>
    <w:rsid w:val="00360A5B"/>
    <w:rsid w:val="00361233"/>
    <w:rsid w:val="00361A8A"/>
    <w:rsid w:val="00362561"/>
    <w:rsid w:val="00362AE5"/>
    <w:rsid w:val="003633EE"/>
    <w:rsid w:val="003634E1"/>
    <w:rsid w:val="00364611"/>
    <w:rsid w:val="00364E65"/>
    <w:rsid w:val="00367B4E"/>
    <w:rsid w:val="00367C31"/>
    <w:rsid w:val="00367EAD"/>
    <w:rsid w:val="00367F93"/>
    <w:rsid w:val="00371C3E"/>
    <w:rsid w:val="00372B79"/>
    <w:rsid w:val="00372BBB"/>
    <w:rsid w:val="00372D87"/>
    <w:rsid w:val="00372F59"/>
    <w:rsid w:val="003746BF"/>
    <w:rsid w:val="003748BE"/>
    <w:rsid w:val="0037491B"/>
    <w:rsid w:val="003751F5"/>
    <w:rsid w:val="00375344"/>
    <w:rsid w:val="0037576A"/>
    <w:rsid w:val="003759EA"/>
    <w:rsid w:val="00375DE0"/>
    <w:rsid w:val="00377333"/>
    <w:rsid w:val="00377464"/>
    <w:rsid w:val="00380A8F"/>
    <w:rsid w:val="00382715"/>
    <w:rsid w:val="00382EEC"/>
    <w:rsid w:val="00383BE2"/>
    <w:rsid w:val="00383C11"/>
    <w:rsid w:val="00384251"/>
    <w:rsid w:val="00384760"/>
    <w:rsid w:val="00384F14"/>
    <w:rsid w:val="00385158"/>
    <w:rsid w:val="003853E2"/>
    <w:rsid w:val="00385A8A"/>
    <w:rsid w:val="00385D0A"/>
    <w:rsid w:val="003867F4"/>
    <w:rsid w:val="00386F94"/>
    <w:rsid w:val="0039062E"/>
    <w:rsid w:val="00390711"/>
    <w:rsid w:val="003909B7"/>
    <w:rsid w:val="00390BF9"/>
    <w:rsid w:val="00390CC4"/>
    <w:rsid w:val="00391015"/>
    <w:rsid w:val="00391200"/>
    <w:rsid w:val="00392886"/>
    <w:rsid w:val="00393892"/>
    <w:rsid w:val="00394940"/>
    <w:rsid w:val="00396E2F"/>
    <w:rsid w:val="003A0992"/>
    <w:rsid w:val="003A09CC"/>
    <w:rsid w:val="003A0A05"/>
    <w:rsid w:val="003A1023"/>
    <w:rsid w:val="003A1207"/>
    <w:rsid w:val="003A19F7"/>
    <w:rsid w:val="003A1AA9"/>
    <w:rsid w:val="003A1D36"/>
    <w:rsid w:val="003A3351"/>
    <w:rsid w:val="003A33BF"/>
    <w:rsid w:val="003A393C"/>
    <w:rsid w:val="003A3BED"/>
    <w:rsid w:val="003A5185"/>
    <w:rsid w:val="003A5F1C"/>
    <w:rsid w:val="003A72A3"/>
    <w:rsid w:val="003B0093"/>
    <w:rsid w:val="003B041B"/>
    <w:rsid w:val="003B06A2"/>
    <w:rsid w:val="003B1DB8"/>
    <w:rsid w:val="003B28E7"/>
    <w:rsid w:val="003B36E8"/>
    <w:rsid w:val="003B3B95"/>
    <w:rsid w:val="003B4F9D"/>
    <w:rsid w:val="003B506F"/>
    <w:rsid w:val="003B51F8"/>
    <w:rsid w:val="003B5841"/>
    <w:rsid w:val="003B6CA2"/>
    <w:rsid w:val="003B6E04"/>
    <w:rsid w:val="003C0750"/>
    <w:rsid w:val="003C0C97"/>
    <w:rsid w:val="003C1541"/>
    <w:rsid w:val="003C203D"/>
    <w:rsid w:val="003C3502"/>
    <w:rsid w:val="003C436E"/>
    <w:rsid w:val="003C44D2"/>
    <w:rsid w:val="003C4711"/>
    <w:rsid w:val="003C5133"/>
    <w:rsid w:val="003C5605"/>
    <w:rsid w:val="003C789E"/>
    <w:rsid w:val="003C79EB"/>
    <w:rsid w:val="003D072C"/>
    <w:rsid w:val="003D07B1"/>
    <w:rsid w:val="003D156A"/>
    <w:rsid w:val="003D2BB2"/>
    <w:rsid w:val="003D3801"/>
    <w:rsid w:val="003D4129"/>
    <w:rsid w:val="003D546A"/>
    <w:rsid w:val="003D556F"/>
    <w:rsid w:val="003D6C4C"/>
    <w:rsid w:val="003D705B"/>
    <w:rsid w:val="003D7624"/>
    <w:rsid w:val="003D7CA5"/>
    <w:rsid w:val="003E026E"/>
    <w:rsid w:val="003E07D8"/>
    <w:rsid w:val="003E1AC6"/>
    <w:rsid w:val="003E26CF"/>
    <w:rsid w:val="003E295C"/>
    <w:rsid w:val="003E31DA"/>
    <w:rsid w:val="003E338A"/>
    <w:rsid w:val="003E37EA"/>
    <w:rsid w:val="003E3BC2"/>
    <w:rsid w:val="003E3C6A"/>
    <w:rsid w:val="003E5137"/>
    <w:rsid w:val="003E5A18"/>
    <w:rsid w:val="003E5E1F"/>
    <w:rsid w:val="003F04E6"/>
    <w:rsid w:val="003F08C4"/>
    <w:rsid w:val="003F1B0B"/>
    <w:rsid w:val="003F3D1D"/>
    <w:rsid w:val="003F43A6"/>
    <w:rsid w:val="003F48E9"/>
    <w:rsid w:val="003F69DF"/>
    <w:rsid w:val="003F76A5"/>
    <w:rsid w:val="004009CC"/>
    <w:rsid w:val="00400D1A"/>
    <w:rsid w:val="0040223D"/>
    <w:rsid w:val="00402EF0"/>
    <w:rsid w:val="0040349D"/>
    <w:rsid w:val="00404945"/>
    <w:rsid w:val="00405F6E"/>
    <w:rsid w:val="004062B3"/>
    <w:rsid w:val="00410886"/>
    <w:rsid w:val="00410ACC"/>
    <w:rsid w:val="00410FFB"/>
    <w:rsid w:val="00411EEE"/>
    <w:rsid w:val="00413911"/>
    <w:rsid w:val="00414185"/>
    <w:rsid w:val="00414A89"/>
    <w:rsid w:val="00415EF2"/>
    <w:rsid w:val="004166B4"/>
    <w:rsid w:val="00417A23"/>
    <w:rsid w:val="00420128"/>
    <w:rsid w:val="00420A0F"/>
    <w:rsid w:val="00421A8B"/>
    <w:rsid w:val="00421D9A"/>
    <w:rsid w:val="00422BF7"/>
    <w:rsid w:val="00423418"/>
    <w:rsid w:val="00423D43"/>
    <w:rsid w:val="0042423A"/>
    <w:rsid w:val="00425090"/>
    <w:rsid w:val="0042599F"/>
    <w:rsid w:val="00425C51"/>
    <w:rsid w:val="00426310"/>
    <w:rsid w:val="00426EDE"/>
    <w:rsid w:val="0042703F"/>
    <w:rsid w:val="0042742A"/>
    <w:rsid w:val="00430249"/>
    <w:rsid w:val="0043158E"/>
    <w:rsid w:val="004327B9"/>
    <w:rsid w:val="00432A5E"/>
    <w:rsid w:val="0043332B"/>
    <w:rsid w:val="004341A4"/>
    <w:rsid w:val="00434609"/>
    <w:rsid w:val="00435407"/>
    <w:rsid w:val="0043691F"/>
    <w:rsid w:val="004369AD"/>
    <w:rsid w:val="00437B4D"/>
    <w:rsid w:val="00440586"/>
    <w:rsid w:val="00440796"/>
    <w:rsid w:val="00440B64"/>
    <w:rsid w:val="004415B1"/>
    <w:rsid w:val="00441B42"/>
    <w:rsid w:val="004430B1"/>
    <w:rsid w:val="004432D5"/>
    <w:rsid w:val="0044530E"/>
    <w:rsid w:val="00446817"/>
    <w:rsid w:val="004479A7"/>
    <w:rsid w:val="00450A4A"/>
    <w:rsid w:val="0045125D"/>
    <w:rsid w:val="00451BBC"/>
    <w:rsid w:val="00452392"/>
    <w:rsid w:val="00452763"/>
    <w:rsid w:val="00452BB4"/>
    <w:rsid w:val="00453B5A"/>
    <w:rsid w:val="00453CA1"/>
    <w:rsid w:val="00454109"/>
    <w:rsid w:val="0045480E"/>
    <w:rsid w:val="00454D21"/>
    <w:rsid w:val="00455215"/>
    <w:rsid w:val="00456385"/>
    <w:rsid w:val="004579CF"/>
    <w:rsid w:val="00457F0F"/>
    <w:rsid w:val="00460447"/>
    <w:rsid w:val="00460717"/>
    <w:rsid w:val="0046305B"/>
    <w:rsid w:val="00465431"/>
    <w:rsid w:val="00465EC6"/>
    <w:rsid w:val="0046608E"/>
    <w:rsid w:val="0046780A"/>
    <w:rsid w:val="0046794B"/>
    <w:rsid w:val="00470197"/>
    <w:rsid w:val="00470B74"/>
    <w:rsid w:val="00471D2D"/>
    <w:rsid w:val="00472D4C"/>
    <w:rsid w:val="0047509F"/>
    <w:rsid w:val="004750F2"/>
    <w:rsid w:val="0047518A"/>
    <w:rsid w:val="00475A0B"/>
    <w:rsid w:val="0047766E"/>
    <w:rsid w:val="00477EDE"/>
    <w:rsid w:val="00480023"/>
    <w:rsid w:val="0048141E"/>
    <w:rsid w:val="004817A4"/>
    <w:rsid w:val="0048227F"/>
    <w:rsid w:val="00482DE6"/>
    <w:rsid w:val="0048337C"/>
    <w:rsid w:val="0048373C"/>
    <w:rsid w:val="00483751"/>
    <w:rsid w:val="004840CE"/>
    <w:rsid w:val="004847F9"/>
    <w:rsid w:val="0048483C"/>
    <w:rsid w:val="00484BAC"/>
    <w:rsid w:val="00484FDC"/>
    <w:rsid w:val="00487235"/>
    <w:rsid w:val="0048762F"/>
    <w:rsid w:val="004876AF"/>
    <w:rsid w:val="00487BE4"/>
    <w:rsid w:val="00487F4C"/>
    <w:rsid w:val="00490064"/>
    <w:rsid w:val="00490933"/>
    <w:rsid w:val="00491589"/>
    <w:rsid w:val="00491733"/>
    <w:rsid w:val="004927DC"/>
    <w:rsid w:val="00492CB5"/>
    <w:rsid w:val="00493001"/>
    <w:rsid w:val="00494861"/>
    <w:rsid w:val="00495558"/>
    <w:rsid w:val="00495645"/>
    <w:rsid w:val="004A0E4F"/>
    <w:rsid w:val="004A1A3E"/>
    <w:rsid w:val="004A2143"/>
    <w:rsid w:val="004A2DDE"/>
    <w:rsid w:val="004A2E7D"/>
    <w:rsid w:val="004A4E46"/>
    <w:rsid w:val="004A5436"/>
    <w:rsid w:val="004A58EC"/>
    <w:rsid w:val="004A59ED"/>
    <w:rsid w:val="004A6632"/>
    <w:rsid w:val="004A7278"/>
    <w:rsid w:val="004A7B95"/>
    <w:rsid w:val="004B1D0A"/>
    <w:rsid w:val="004B21F9"/>
    <w:rsid w:val="004B2601"/>
    <w:rsid w:val="004B3E7B"/>
    <w:rsid w:val="004B415E"/>
    <w:rsid w:val="004B461A"/>
    <w:rsid w:val="004B46ED"/>
    <w:rsid w:val="004B502B"/>
    <w:rsid w:val="004B5739"/>
    <w:rsid w:val="004B61E9"/>
    <w:rsid w:val="004B62D4"/>
    <w:rsid w:val="004C1AD2"/>
    <w:rsid w:val="004C209B"/>
    <w:rsid w:val="004C2A65"/>
    <w:rsid w:val="004C2EBE"/>
    <w:rsid w:val="004C33A0"/>
    <w:rsid w:val="004C3A94"/>
    <w:rsid w:val="004C3B9A"/>
    <w:rsid w:val="004C3BB8"/>
    <w:rsid w:val="004C4611"/>
    <w:rsid w:val="004C4823"/>
    <w:rsid w:val="004C4C7B"/>
    <w:rsid w:val="004C4D73"/>
    <w:rsid w:val="004C5412"/>
    <w:rsid w:val="004C58CB"/>
    <w:rsid w:val="004C6058"/>
    <w:rsid w:val="004C6E92"/>
    <w:rsid w:val="004C77B4"/>
    <w:rsid w:val="004D0873"/>
    <w:rsid w:val="004D1C55"/>
    <w:rsid w:val="004D1E67"/>
    <w:rsid w:val="004D2F27"/>
    <w:rsid w:val="004D3EA0"/>
    <w:rsid w:val="004D4013"/>
    <w:rsid w:val="004D4487"/>
    <w:rsid w:val="004D494C"/>
    <w:rsid w:val="004D5A3B"/>
    <w:rsid w:val="004D5BFD"/>
    <w:rsid w:val="004D61E4"/>
    <w:rsid w:val="004D6718"/>
    <w:rsid w:val="004D6A61"/>
    <w:rsid w:val="004D7F9A"/>
    <w:rsid w:val="004E26D6"/>
    <w:rsid w:val="004E3AD1"/>
    <w:rsid w:val="004E5A03"/>
    <w:rsid w:val="004E624B"/>
    <w:rsid w:val="004E6CFE"/>
    <w:rsid w:val="004E79F7"/>
    <w:rsid w:val="004E7DD3"/>
    <w:rsid w:val="004F17E6"/>
    <w:rsid w:val="004F1CD6"/>
    <w:rsid w:val="004F265E"/>
    <w:rsid w:val="004F41CF"/>
    <w:rsid w:val="004F477D"/>
    <w:rsid w:val="004F4E0F"/>
    <w:rsid w:val="004F5CB5"/>
    <w:rsid w:val="004F70B1"/>
    <w:rsid w:val="0050166C"/>
    <w:rsid w:val="005017A5"/>
    <w:rsid w:val="0050196D"/>
    <w:rsid w:val="005031B7"/>
    <w:rsid w:val="00503452"/>
    <w:rsid w:val="005045C8"/>
    <w:rsid w:val="005054CA"/>
    <w:rsid w:val="0050575E"/>
    <w:rsid w:val="005064E3"/>
    <w:rsid w:val="005078F9"/>
    <w:rsid w:val="0051080F"/>
    <w:rsid w:val="00510859"/>
    <w:rsid w:val="005112B2"/>
    <w:rsid w:val="005122C0"/>
    <w:rsid w:val="00512EF9"/>
    <w:rsid w:val="00513BB6"/>
    <w:rsid w:val="00514546"/>
    <w:rsid w:val="00514C00"/>
    <w:rsid w:val="00516B29"/>
    <w:rsid w:val="00517426"/>
    <w:rsid w:val="00517DA7"/>
    <w:rsid w:val="00520973"/>
    <w:rsid w:val="00520F0C"/>
    <w:rsid w:val="00521B25"/>
    <w:rsid w:val="00521EC0"/>
    <w:rsid w:val="00522A42"/>
    <w:rsid w:val="00524B56"/>
    <w:rsid w:val="00524F11"/>
    <w:rsid w:val="005255E4"/>
    <w:rsid w:val="00525790"/>
    <w:rsid w:val="00525B93"/>
    <w:rsid w:val="005260E8"/>
    <w:rsid w:val="005276C4"/>
    <w:rsid w:val="00527E26"/>
    <w:rsid w:val="005303D2"/>
    <w:rsid w:val="00530DCF"/>
    <w:rsid w:val="0053116B"/>
    <w:rsid w:val="0053137B"/>
    <w:rsid w:val="00532515"/>
    <w:rsid w:val="00533181"/>
    <w:rsid w:val="0053439A"/>
    <w:rsid w:val="00534A62"/>
    <w:rsid w:val="00535D0A"/>
    <w:rsid w:val="00535E10"/>
    <w:rsid w:val="0053621A"/>
    <w:rsid w:val="00536426"/>
    <w:rsid w:val="0053643E"/>
    <w:rsid w:val="00536E80"/>
    <w:rsid w:val="0054174F"/>
    <w:rsid w:val="0054238C"/>
    <w:rsid w:val="00542EB9"/>
    <w:rsid w:val="005430B1"/>
    <w:rsid w:val="005432EE"/>
    <w:rsid w:val="00543ABD"/>
    <w:rsid w:val="0054444D"/>
    <w:rsid w:val="00545E39"/>
    <w:rsid w:val="0054607E"/>
    <w:rsid w:val="0054759C"/>
    <w:rsid w:val="005500AB"/>
    <w:rsid w:val="0055027C"/>
    <w:rsid w:val="00551CEA"/>
    <w:rsid w:val="005522E7"/>
    <w:rsid w:val="0055235B"/>
    <w:rsid w:val="00553BC5"/>
    <w:rsid w:val="005556BB"/>
    <w:rsid w:val="00556755"/>
    <w:rsid w:val="00556826"/>
    <w:rsid w:val="00557FE1"/>
    <w:rsid w:val="00560BA2"/>
    <w:rsid w:val="00560F05"/>
    <w:rsid w:val="00561277"/>
    <w:rsid w:val="00563AFF"/>
    <w:rsid w:val="00565514"/>
    <w:rsid w:val="00565A84"/>
    <w:rsid w:val="00565E3A"/>
    <w:rsid w:val="00565F01"/>
    <w:rsid w:val="005660C6"/>
    <w:rsid w:val="005662EC"/>
    <w:rsid w:val="005666EA"/>
    <w:rsid w:val="00566A8E"/>
    <w:rsid w:val="00566BF9"/>
    <w:rsid w:val="00566EFF"/>
    <w:rsid w:val="0056705B"/>
    <w:rsid w:val="0057006C"/>
    <w:rsid w:val="00571145"/>
    <w:rsid w:val="00571722"/>
    <w:rsid w:val="00572455"/>
    <w:rsid w:val="005731DD"/>
    <w:rsid w:val="00573AF6"/>
    <w:rsid w:val="0057531F"/>
    <w:rsid w:val="005753CC"/>
    <w:rsid w:val="005759AD"/>
    <w:rsid w:val="00575BE6"/>
    <w:rsid w:val="00576A0F"/>
    <w:rsid w:val="00576AB4"/>
    <w:rsid w:val="00577D10"/>
    <w:rsid w:val="00580670"/>
    <w:rsid w:val="00582656"/>
    <w:rsid w:val="00582E55"/>
    <w:rsid w:val="00583115"/>
    <w:rsid w:val="005837A5"/>
    <w:rsid w:val="00584701"/>
    <w:rsid w:val="00584A61"/>
    <w:rsid w:val="0058510D"/>
    <w:rsid w:val="00585448"/>
    <w:rsid w:val="005858D2"/>
    <w:rsid w:val="0058699A"/>
    <w:rsid w:val="00586F44"/>
    <w:rsid w:val="005905F6"/>
    <w:rsid w:val="00590767"/>
    <w:rsid w:val="00591011"/>
    <w:rsid w:val="00592853"/>
    <w:rsid w:val="0059392A"/>
    <w:rsid w:val="0059463D"/>
    <w:rsid w:val="00595222"/>
    <w:rsid w:val="00595367"/>
    <w:rsid w:val="00595C49"/>
    <w:rsid w:val="005961A0"/>
    <w:rsid w:val="0059661A"/>
    <w:rsid w:val="00596E96"/>
    <w:rsid w:val="00596EA5"/>
    <w:rsid w:val="0059795E"/>
    <w:rsid w:val="005A0B7A"/>
    <w:rsid w:val="005A162F"/>
    <w:rsid w:val="005A1ABA"/>
    <w:rsid w:val="005A1BBD"/>
    <w:rsid w:val="005A22A5"/>
    <w:rsid w:val="005A23DB"/>
    <w:rsid w:val="005A296D"/>
    <w:rsid w:val="005A3B71"/>
    <w:rsid w:val="005A48E9"/>
    <w:rsid w:val="005A4FA9"/>
    <w:rsid w:val="005A507D"/>
    <w:rsid w:val="005A54B2"/>
    <w:rsid w:val="005A5606"/>
    <w:rsid w:val="005A61AE"/>
    <w:rsid w:val="005A6A81"/>
    <w:rsid w:val="005A6C7F"/>
    <w:rsid w:val="005A6D58"/>
    <w:rsid w:val="005A6DC4"/>
    <w:rsid w:val="005A73C0"/>
    <w:rsid w:val="005A7E37"/>
    <w:rsid w:val="005B0118"/>
    <w:rsid w:val="005B094A"/>
    <w:rsid w:val="005B10F4"/>
    <w:rsid w:val="005B1BC0"/>
    <w:rsid w:val="005B2510"/>
    <w:rsid w:val="005B2C5F"/>
    <w:rsid w:val="005B34B4"/>
    <w:rsid w:val="005B364B"/>
    <w:rsid w:val="005B3A17"/>
    <w:rsid w:val="005B4F2C"/>
    <w:rsid w:val="005B6115"/>
    <w:rsid w:val="005B621A"/>
    <w:rsid w:val="005B658E"/>
    <w:rsid w:val="005B6876"/>
    <w:rsid w:val="005B7839"/>
    <w:rsid w:val="005C1336"/>
    <w:rsid w:val="005C209A"/>
    <w:rsid w:val="005C360D"/>
    <w:rsid w:val="005C3C84"/>
    <w:rsid w:val="005C3D99"/>
    <w:rsid w:val="005C494A"/>
    <w:rsid w:val="005C5C31"/>
    <w:rsid w:val="005C728E"/>
    <w:rsid w:val="005C7F69"/>
    <w:rsid w:val="005D0CC3"/>
    <w:rsid w:val="005D14F8"/>
    <w:rsid w:val="005D27B2"/>
    <w:rsid w:val="005D2B43"/>
    <w:rsid w:val="005D2FCF"/>
    <w:rsid w:val="005D3587"/>
    <w:rsid w:val="005D3B66"/>
    <w:rsid w:val="005D4317"/>
    <w:rsid w:val="005D439F"/>
    <w:rsid w:val="005D4F1D"/>
    <w:rsid w:val="005D5A92"/>
    <w:rsid w:val="005D5C8B"/>
    <w:rsid w:val="005D6E7D"/>
    <w:rsid w:val="005D6F27"/>
    <w:rsid w:val="005D7487"/>
    <w:rsid w:val="005D7774"/>
    <w:rsid w:val="005D7EEE"/>
    <w:rsid w:val="005D7F15"/>
    <w:rsid w:val="005E011F"/>
    <w:rsid w:val="005E0C85"/>
    <w:rsid w:val="005E0E22"/>
    <w:rsid w:val="005E1071"/>
    <w:rsid w:val="005E2852"/>
    <w:rsid w:val="005E3117"/>
    <w:rsid w:val="005E371B"/>
    <w:rsid w:val="005E4367"/>
    <w:rsid w:val="005E4455"/>
    <w:rsid w:val="005E4B01"/>
    <w:rsid w:val="005E73E8"/>
    <w:rsid w:val="005E7841"/>
    <w:rsid w:val="005F06A2"/>
    <w:rsid w:val="005F09A5"/>
    <w:rsid w:val="005F0CE9"/>
    <w:rsid w:val="005F1797"/>
    <w:rsid w:val="005F2766"/>
    <w:rsid w:val="005F3125"/>
    <w:rsid w:val="005F44C2"/>
    <w:rsid w:val="005F464C"/>
    <w:rsid w:val="005F57C0"/>
    <w:rsid w:val="005F68D5"/>
    <w:rsid w:val="005F6A73"/>
    <w:rsid w:val="005F7933"/>
    <w:rsid w:val="005F7A76"/>
    <w:rsid w:val="00601032"/>
    <w:rsid w:val="00601201"/>
    <w:rsid w:val="00601A69"/>
    <w:rsid w:val="00601BBB"/>
    <w:rsid w:val="0060295D"/>
    <w:rsid w:val="00603138"/>
    <w:rsid w:val="0060418C"/>
    <w:rsid w:val="00604FEB"/>
    <w:rsid w:val="00605CDC"/>
    <w:rsid w:val="00605D5B"/>
    <w:rsid w:val="00606471"/>
    <w:rsid w:val="00606ECE"/>
    <w:rsid w:val="006075D2"/>
    <w:rsid w:val="006109DA"/>
    <w:rsid w:val="00610D49"/>
    <w:rsid w:val="00611830"/>
    <w:rsid w:val="00612CED"/>
    <w:rsid w:val="00613F4C"/>
    <w:rsid w:val="00614865"/>
    <w:rsid w:val="00615B1C"/>
    <w:rsid w:val="00615BB7"/>
    <w:rsid w:val="00615C78"/>
    <w:rsid w:val="006161FF"/>
    <w:rsid w:val="00617574"/>
    <w:rsid w:val="006179D7"/>
    <w:rsid w:val="0062030A"/>
    <w:rsid w:val="00620802"/>
    <w:rsid w:val="00620837"/>
    <w:rsid w:val="0062169D"/>
    <w:rsid w:val="00621D87"/>
    <w:rsid w:val="00621ED9"/>
    <w:rsid w:val="00621F36"/>
    <w:rsid w:val="006224E4"/>
    <w:rsid w:val="006227F2"/>
    <w:rsid w:val="006232FA"/>
    <w:rsid w:val="00623782"/>
    <w:rsid w:val="006244A3"/>
    <w:rsid w:val="00625282"/>
    <w:rsid w:val="0062624D"/>
    <w:rsid w:val="00626A39"/>
    <w:rsid w:val="00627087"/>
    <w:rsid w:val="0062726B"/>
    <w:rsid w:val="006277E6"/>
    <w:rsid w:val="0063009B"/>
    <w:rsid w:val="00630383"/>
    <w:rsid w:val="0063132F"/>
    <w:rsid w:val="0063233B"/>
    <w:rsid w:val="00633F06"/>
    <w:rsid w:val="00635062"/>
    <w:rsid w:val="0063515A"/>
    <w:rsid w:val="006351BF"/>
    <w:rsid w:val="006353A5"/>
    <w:rsid w:val="006361C8"/>
    <w:rsid w:val="006362EF"/>
    <w:rsid w:val="00636B20"/>
    <w:rsid w:val="0063771B"/>
    <w:rsid w:val="0064125D"/>
    <w:rsid w:val="0064139B"/>
    <w:rsid w:val="00642524"/>
    <w:rsid w:val="0065018D"/>
    <w:rsid w:val="00650702"/>
    <w:rsid w:val="00652A23"/>
    <w:rsid w:val="00652BC0"/>
    <w:rsid w:val="0065304A"/>
    <w:rsid w:val="006547A4"/>
    <w:rsid w:val="006548C2"/>
    <w:rsid w:val="00654E55"/>
    <w:rsid w:val="00655085"/>
    <w:rsid w:val="00655CA7"/>
    <w:rsid w:val="00655FEE"/>
    <w:rsid w:val="00656AFE"/>
    <w:rsid w:val="00656DCA"/>
    <w:rsid w:val="0065753D"/>
    <w:rsid w:val="00657CAC"/>
    <w:rsid w:val="00657CE9"/>
    <w:rsid w:val="006606A1"/>
    <w:rsid w:val="00661C1C"/>
    <w:rsid w:val="00661D95"/>
    <w:rsid w:val="0066291A"/>
    <w:rsid w:val="0066303A"/>
    <w:rsid w:val="00663572"/>
    <w:rsid w:val="00663B65"/>
    <w:rsid w:val="00663F00"/>
    <w:rsid w:val="00664BA3"/>
    <w:rsid w:val="00664C01"/>
    <w:rsid w:val="006658D4"/>
    <w:rsid w:val="00665C10"/>
    <w:rsid w:val="006671EB"/>
    <w:rsid w:val="006676C2"/>
    <w:rsid w:val="00667F61"/>
    <w:rsid w:val="00671238"/>
    <w:rsid w:val="00671E2C"/>
    <w:rsid w:val="00673744"/>
    <w:rsid w:val="00674105"/>
    <w:rsid w:val="00675689"/>
    <w:rsid w:val="0067744E"/>
    <w:rsid w:val="0067753E"/>
    <w:rsid w:val="006808DF"/>
    <w:rsid w:val="00681AB1"/>
    <w:rsid w:val="00681EB4"/>
    <w:rsid w:val="0068204F"/>
    <w:rsid w:val="00682891"/>
    <w:rsid w:val="00683D73"/>
    <w:rsid w:val="0068776D"/>
    <w:rsid w:val="00690010"/>
    <w:rsid w:val="006906A5"/>
    <w:rsid w:val="00690994"/>
    <w:rsid w:val="00690B56"/>
    <w:rsid w:val="00690DFD"/>
    <w:rsid w:val="00690E23"/>
    <w:rsid w:val="00691793"/>
    <w:rsid w:val="00691E4C"/>
    <w:rsid w:val="006921AA"/>
    <w:rsid w:val="0069282A"/>
    <w:rsid w:val="00692BBA"/>
    <w:rsid w:val="0069313B"/>
    <w:rsid w:val="00693C33"/>
    <w:rsid w:val="00694230"/>
    <w:rsid w:val="00694620"/>
    <w:rsid w:val="006948EB"/>
    <w:rsid w:val="00695621"/>
    <w:rsid w:val="0069610C"/>
    <w:rsid w:val="0069615B"/>
    <w:rsid w:val="006966BD"/>
    <w:rsid w:val="00696CDA"/>
    <w:rsid w:val="006A01CB"/>
    <w:rsid w:val="006A054E"/>
    <w:rsid w:val="006A0828"/>
    <w:rsid w:val="006A1731"/>
    <w:rsid w:val="006A18C8"/>
    <w:rsid w:val="006A1FAD"/>
    <w:rsid w:val="006A36C8"/>
    <w:rsid w:val="006A3849"/>
    <w:rsid w:val="006A7CE4"/>
    <w:rsid w:val="006A7CF8"/>
    <w:rsid w:val="006B1194"/>
    <w:rsid w:val="006B46B3"/>
    <w:rsid w:val="006B4A35"/>
    <w:rsid w:val="006B4CA4"/>
    <w:rsid w:val="006B5C41"/>
    <w:rsid w:val="006B711B"/>
    <w:rsid w:val="006C1517"/>
    <w:rsid w:val="006C2019"/>
    <w:rsid w:val="006C2954"/>
    <w:rsid w:val="006C342E"/>
    <w:rsid w:val="006C359F"/>
    <w:rsid w:val="006C5413"/>
    <w:rsid w:val="006C5AA6"/>
    <w:rsid w:val="006C6463"/>
    <w:rsid w:val="006D193E"/>
    <w:rsid w:val="006D214E"/>
    <w:rsid w:val="006D331C"/>
    <w:rsid w:val="006D3437"/>
    <w:rsid w:val="006D547D"/>
    <w:rsid w:val="006D69CC"/>
    <w:rsid w:val="006D7829"/>
    <w:rsid w:val="006E0045"/>
    <w:rsid w:val="006E15F2"/>
    <w:rsid w:val="006E2536"/>
    <w:rsid w:val="006E2728"/>
    <w:rsid w:val="006E28F3"/>
    <w:rsid w:val="006E3602"/>
    <w:rsid w:val="006E38C9"/>
    <w:rsid w:val="006E3D2C"/>
    <w:rsid w:val="006E3F35"/>
    <w:rsid w:val="006E4DB6"/>
    <w:rsid w:val="006E548D"/>
    <w:rsid w:val="006E61EA"/>
    <w:rsid w:val="006E631D"/>
    <w:rsid w:val="006E6D00"/>
    <w:rsid w:val="006E70B2"/>
    <w:rsid w:val="006E7747"/>
    <w:rsid w:val="006F27E4"/>
    <w:rsid w:val="006F3C95"/>
    <w:rsid w:val="006F4AF2"/>
    <w:rsid w:val="006F4DC8"/>
    <w:rsid w:val="006F55B8"/>
    <w:rsid w:val="006F5AB0"/>
    <w:rsid w:val="006F5DD3"/>
    <w:rsid w:val="006F61F9"/>
    <w:rsid w:val="006F6D6D"/>
    <w:rsid w:val="006F75A7"/>
    <w:rsid w:val="006F792C"/>
    <w:rsid w:val="006F7B49"/>
    <w:rsid w:val="006F7D68"/>
    <w:rsid w:val="006F7D93"/>
    <w:rsid w:val="00701CA5"/>
    <w:rsid w:val="007021DD"/>
    <w:rsid w:val="00702554"/>
    <w:rsid w:val="0070330B"/>
    <w:rsid w:val="0070339F"/>
    <w:rsid w:val="00703DBA"/>
    <w:rsid w:val="00706BA9"/>
    <w:rsid w:val="00707CDE"/>
    <w:rsid w:val="00711D12"/>
    <w:rsid w:val="00712B99"/>
    <w:rsid w:val="00712BC2"/>
    <w:rsid w:val="00712E36"/>
    <w:rsid w:val="00713D65"/>
    <w:rsid w:val="00714209"/>
    <w:rsid w:val="00715805"/>
    <w:rsid w:val="0071588E"/>
    <w:rsid w:val="007161FC"/>
    <w:rsid w:val="00716EB8"/>
    <w:rsid w:val="007176E4"/>
    <w:rsid w:val="00717804"/>
    <w:rsid w:val="00717FF2"/>
    <w:rsid w:val="007201EE"/>
    <w:rsid w:val="00720A2F"/>
    <w:rsid w:val="00720D0F"/>
    <w:rsid w:val="00721652"/>
    <w:rsid w:val="00722FEA"/>
    <w:rsid w:val="00723210"/>
    <w:rsid w:val="00723403"/>
    <w:rsid w:val="0072341F"/>
    <w:rsid w:val="0072370B"/>
    <w:rsid w:val="0072392A"/>
    <w:rsid w:val="00723C70"/>
    <w:rsid w:val="00724C34"/>
    <w:rsid w:val="00724E0E"/>
    <w:rsid w:val="00726B73"/>
    <w:rsid w:val="00730E8B"/>
    <w:rsid w:val="00731289"/>
    <w:rsid w:val="007315DA"/>
    <w:rsid w:val="007324EE"/>
    <w:rsid w:val="00732694"/>
    <w:rsid w:val="00732BC3"/>
    <w:rsid w:val="0073410F"/>
    <w:rsid w:val="00734779"/>
    <w:rsid w:val="007348E5"/>
    <w:rsid w:val="00734AA9"/>
    <w:rsid w:val="00734D30"/>
    <w:rsid w:val="00735995"/>
    <w:rsid w:val="007373AA"/>
    <w:rsid w:val="0074052D"/>
    <w:rsid w:val="0074083C"/>
    <w:rsid w:val="00740B91"/>
    <w:rsid w:val="00741CEF"/>
    <w:rsid w:val="00742CD3"/>
    <w:rsid w:val="007446EB"/>
    <w:rsid w:val="007457BB"/>
    <w:rsid w:val="00746418"/>
    <w:rsid w:val="00747000"/>
    <w:rsid w:val="00747643"/>
    <w:rsid w:val="007478A3"/>
    <w:rsid w:val="0075026D"/>
    <w:rsid w:val="00750292"/>
    <w:rsid w:val="007515D1"/>
    <w:rsid w:val="00751E4B"/>
    <w:rsid w:val="007522CE"/>
    <w:rsid w:val="0075232C"/>
    <w:rsid w:val="00753092"/>
    <w:rsid w:val="00753251"/>
    <w:rsid w:val="007534B9"/>
    <w:rsid w:val="00753691"/>
    <w:rsid w:val="00753A6C"/>
    <w:rsid w:val="00755153"/>
    <w:rsid w:val="007558EA"/>
    <w:rsid w:val="0075594A"/>
    <w:rsid w:val="00756F31"/>
    <w:rsid w:val="00757E02"/>
    <w:rsid w:val="0076087D"/>
    <w:rsid w:val="00760DDD"/>
    <w:rsid w:val="0076114A"/>
    <w:rsid w:val="0076195D"/>
    <w:rsid w:val="00761990"/>
    <w:rsid w:val="00761AD7"/>
    <w:rsid w:val="00761C4F"/>
    <w:rsid w:val="007621F1"/>
    <w:rsid w:val="0076287B"/>
    <w:rsid w:val="007641CF"/>
    <w:rsid w:val="0076442B"/>
    <w:rsid w:val="00766B4A"/>
    <w:rsid w:val="007670C0"/>
    <w:rsid w:val="00767F14"/>
    <w:rsid w:val="007706F0"/>
    <w:rsid w:val="00770943"/>
    <w:rsid w:val="0077096D"/>
    <w:rsid w:val="00770ADF"/>
    <w:rsid w:val="007717A1"/>
    <w:rsid w:val="007718BC"/>
    <w:rsid w:val="00772CBD"/>
    <w:rsid w:val="0077397D"/>
    <w:rsid w:val="0077397F"/>
    <w:rsid w:val="007752ED"/>
    <w:rsid w:val="007754CB"/>
    <w:rsid w:val="00775583"/>
    <w:rsid w:val="00777ED2"/>
    <w:rsid w:val="007802C0"/>
    <w:rsid w:val="00782296"/>
    <w:rsid w:val="0078240D"/>
    <w:rsid w:val="00782AFB"/>
    <w:rsid w:val="00782CB0"/>
    <w:rsid w:val="00783415"/>
    <w:rsid w:val="007836CD"/>
    <w:rsid w:val="00783D8B"/>
    <w:rsid w:val="007841AA"/>
    <w:rsid w:val="00785D31"/>
    <w:rsid w:val="007871A8"/>
    <w:rsid w:val="00790368"/>
    <w:rsid w:val="007905CD"/>
    <w:rsid w:val="00790ACE"/>
    <w:rsid w:val="00791A39"/>
    <w:rsid w:val="00791B89"/>
    <w:rsid w:val="00791BCA"/>
    <w:rsid w:val="00794BE3"/>
    <w:rsid w:val="0079504B"/>
    <w:rsid w:val="007950DC"/>
    <w:rsid w:val="007952EF"/>
    <w:rsid w:val="00795439"/>
    <w:rsid w:val="007955C8"/>
    <w:rsid w:val="007956A1"/>
    <w:rsid w:val="007956BE"/>
    <w:rsid w:val="007962DD"/>
    <w:rsid w:val="00796A9A"/>
    <w:rsid w:val="007A0638"/>
    <w:rsid w:val="007A09E1"/>
    <w:rsid w:val="007A27DF"/>
    <w:rsid w:val="007A29A7"/>
    <w:rsid w:val="007A3057"/>
    <w:rsid w:val="007A3214"/>
    <w:rsid w:val="007A3CEC"/>
    <w:rsid w:val="007A3D2C"/>
    <w:rsid w:val="007A4123"/>
    <w:rsid w:val="007A4C8E"/>
    <w:rsid w:val="007A5F6E"/>
    <w:rsid w:val="007A6254"/>
    <w:rsid w:val="007A6820"/>
    <w:rsid w:val="007A6B05"/>
    <w:rsid w:val="007B08C9"/>
    <w:rsid w:val="007B35F9"/>
    <w:rsid w:val="007B491D"/>
    <w:rsid w:val="007B4C2D"/>
    <w:rsid w:val="007B687E"/>
    <w:rsid w:val="007C06D8"/>
    <w:rsid w:val="007C075A"/>
    <w:rsid w:val="007C0C5B"/>
    <w:rsid w:val="007C10C5"/>
    <w:rsid w:val="007C172C"/>
    <w:rsid w:val="007C18F1"/>
    <w:rsid w:val="007C2175"/>
    <w:rsid w:val="007C2531"/>
    <w:rsid w:val="007C2670"/>
    <w:rsid w:val="007C296F"/>
    <w:rsid w:val="007C2A0E"/>
    <w:rsid w:val="007C38F2"/>
    <w:rsid w:val="007C44C9"/>
    <w:rsid w:val="007C4F95"/>
    <w:rsid w:val="007C51EC"/>
    <w:rsid w:val="007C5618"/>
    <w:rsid w:val="007C7961"/>
    <w:rsid w:val="007D0053"/>
    <w:rsid w:val="007D0EAD"/>
    <w:rsid w:val="007D113C"/>
    <w:rsid w:val="007D18FA"/>
    <w:rsid w:val="007D1C47"/>
    <w:rsid w:val="007D230E"/>
    <w:rsid w:val="007D249D"/>
    <w:rsid w:val="007D3375"/>
    <w:rsid w:val="007D34DB"/>
    <w:rsid w:val="007D3688"/>
    <w:rsid w:val="007D38B6"/>
    <w:rsid w:val="007D4AC7"/>
    <w:rsid w:val="007D62C9"/>
    <w:rsid w:val="007D62E0"/>
    <w:rsid w:val="007D6A31"/>
    <w:rsid w:val="007D6E66"/>
    <w:rsid w:val="007D7202"/>
    <w:rsid w:val="007D724E"/>
    <w:rsid w:val="007D75BE"/>
    <w:rsid w:val="007E19ED"/>
    <w:rsid w:val="007E4E17"/>
    <w:rsid w:val="007E541E"/>
    <w:rsid w:val="007E6F6A"/>
    <w:rsid w:val="007E72EE"/>
    <w:rsid w:val="007E7B38"/>
    <w:rsid w:val="007F0516"/>
    <w:rsid w:val="007F1854"/>
    <w:rsid w:val="007F1D39"/>
    <w:rsid w:val="007F2D08"/>
    <w:rsid w:val="007F358E"/>
    <w:rsid w:val="007F37BF"/>
    <w:rsid w:val="007F4E21"/>
    <w:rsid w:val="007F5FBF"/>
    <w:rsid w:val="007F60C0"/>
    <w:rsid w:val="007F6635"/>
    <w:rsid w:val="007F75A4"/>
    <w:rsid w:val="00800554"/>
    <w:rsid w:val="00800EFE"/>
    <w:rsid w:val="0080162B"/>
    <w:rsid w:val="00802852"/>
    <w:rsid w:val="008036D1"/>
    <w:rsid w:val="00804141"/>
    <w:rsid w:val="00804E3E"/>
    <w:rsid w:val="00805775"/>
    <w:rsid w:val="00805C04"/>
    <w:rsid w:val="008103A3"/>
    <w:rsid w:val="00810CE3"/>
    <w:rsid w:val="00813612"/>
    <w:rsid w:val="00813E11"/>
    <w:rsid w:val="008156F3"/>
    <w:rsid w:val="00815C7E"/>
    <w:rsid w:val="00820060"/>
    <w:rsid w:val="008200B6"/>
    <w:rsid w:val="0082083A"/>
    <w:rsid w:val="00821B7A"/>
    <w:rsid w:val="00821D2B"/>
    <w:rsid w:val="00822401"/>
    <w:rsid w:val="008228F0"/>
    <w:rsid w:val="008230CC"/>
    <w:rsid w:val="0082318F"/>
    <w:rsid w:val="00823D2E"/>
    <w:rsid w:val="00825E10"/>
    <w:rsid w:val="00825E83"/>
    <w:rsid w:val="00826549"/>
    <w:rsid w:val="00826BDE"/>
    <w:rsid w:val="00826C3B"/>
    <w:rsid w:val="008274AE"/>
    <w:rsid w:val="0082768C"/>
    <w:rsid w:val="00827CFC"/>
    <w:rsid w:val="008304B1"/>
    <w:rsid w:val="00830757"/>
    <w:rsid w:val="00830B50"/>
    <w:rsid w:val="00831496"/>
    <w:rsid w:val="008326A2"/>
    <w:rsid w:val="00832BD7"/>
    <w:rsid w:val="0083548E"/>
    <w:rsid w:val="0083556B"/>
    <w:rsid w:val="00835688"/>
    <w:rsid w:val="00835DEA"/>
    <w:rsid w:val="008363BD"/>
    <w:rsid w:val="00836406"/>
    <w:rsid w:val="00836791"/>
    <w:rsid w:val="00836F31"/>
    <w:rsid w:val="008402F0"/>
    <w:rsid w:val="00840ECA"/>
    <w:rsid w:val="0084114F"/>
    <w:rsid w:val="00841F1B"/>
    <w:rsid w:val="00842718"/>
    <w:rsid w:val="008429AD"/>
    <w:rsid w:val="00842E5F"/>
    <w:rsid w:val="00843054"/>
    <w:rsid w:val="00843497"/>
    <w:rsid w:val="0084388A"/>
    <w:rsid w:val="00846B98"/>
    <w:rsid w:val="00847757"/>
    <w:rsid w:val="00847BA3"/>
    <w:rsid w:val="00847C16"/>
    <w:rsid w:val="00847DBB"/>
    <w:rsid w:val="00850496"/>
    <w:rsid w:val="0085072E"/>
    <w:rsid w:val="008513AE"/>
    <w:rsid w:val="008521F5"/>
    <w:rsid w:val="00852B98"/>
    <w:rsid w:val="00852D16"/>
    <w:rsid w:val="008533EC"/>
    <w:rsid w:val="0085393C"/>
    <w:rsid w:val="00853AED"/>
    <w:rsid w:val="00854A5C"/>
    <w:rsid w:val="00854E02"/>
    <w:rsid w:val="0085508A"/>
    <w:rsid w:val="0085524C"/>
    <w:rsid w:val="00855F10"/>
    <w:rsid w:val="00856389"/>
    <w:rsid w:val="00860104"/>
    <w:rsid w:val="00860209"/>
    <w:rsid w:val="00860987"/>
    <w:rsid w:val="00860B31"/>
    <w:rsid w:val="00861089"/>
    <w:rsid w:val="00863356"/>
    <w:rsid w:val="00863554"/>
    <w:rsid w:val="0086369B"/>
    <w:rsid w:val="00863A50"/>
    <w:rsid w:val="00863DCA"/>
    <w:rsid w:val="00864C48"/>
    <w:rsid w:val="00864C57"/>
    <w:rsid w:val="008669B3"/>
    <w:rsid w:val="0087011E"/>
    <w:rsid w:val="00870CE7"/>
    <w:rsid w:val="00871022"/>
    <w:rsid w:val="00872670"/>
    <w:rsid w:val="008735FF"/>
    <w:rsid w:val="0087390A"/>
    <w:rsid w:val="00873961"/>
    <w:rsid w:val="0087581C"/>
    <w:rsid w:val="0087629A"/>
    <w:rsid w:val="0087699C"/>
    <w:rsid w:val="00876AD4"/>
    <w:rsid w:val="008779DB"/>
    <w:rsid w:val="0088037D"/>
    <w:rsid w:val="00880426"/>
    <w:rsid w:val="00882342"/>
    <w:rsid w:val="008828C1"/>
    <w:rsid w:val="00883026"/>
    <w:rsid w:val="00883069"/>
    <w:rsid w:val="0088315B"/>
    <w:rsid w:val="008832F4"/>
    <w:rsid w:val="00883D25"/>
    <w:rsid w:val="00884B37"/>
    <w:rsid w:val="00884D23"/>
    <w:rsid w:val="00886B21"/>
    <w:rsid w:val="00890282"/>
    <w:rsid w:val="00890C36"/>
    <w:rsid w:val="00891490"/>
    <w:rsid w:val="008919B8"/>
    <w:rsid w:val="00891E6C"/>
    <w:rsid w:val="008922BE"/>
    <w:rsid w:val="00892748"/>
    <w:rsid w:val="00894776"/>
    <w:rsid w:val="008963FF"/>
    <w:rsid w:val="008969E0"/>
    <w:rsid w:val="00896A29"/>
    <w:rsid w:val="008973B6"/>
    <w:rsid w:val="008A3A6E"/>
    <w:rsid w:val="008A41EE"/>
    <w:rsid w:val="008A4350"/>
    <w:rsid w:val="008A48A3"/>
    <w:rsid w:val="008A5019"/>
    <w:rsid w:val="008A507A"/>
    <w:rsid w:val="008A5F0D"/>
    <w:rsid w:val="008A63C9"/>
    <w:rsid w:val="008A74A8"/>
    <w:rsid w:val="008A7782"/>
    <w:rsid w:val="008B08C4"/>
    <w:rsid w:val="008B1101"/>
    <w:rsid w:val="008B25CB"/>
    <w:rsid w:val="008B2D6A"/>
    <w:rsid w:val="008B3E6C"/>
    <w:rsid w:val="008B49A2"/>
    <w:rsid w:val="008B574A"/>
    <w:rsid w:val="008B68C7"/>
    <w:rsid w:val="008C0749"/>
    <w:rsid w:val="008C08AE"/>
    <w:rsid w:val="008C1ED0"/>
    <w:rsid w:val="008C2A03"/>
    <w:rsid w:val="008C32E1"/>
    <w:rsid w:val="008C3627"/>
    <w:rsid w:val="008C393B"/>
    <w:rsid w:val="008C6A5C"/>
    <w:rsid w:val="008C750B"/>
    <w:rsid w:val="008C7651"/>
    <w:rsid w:val="008C7CAF"/>
    <w:rsid w:val="008D1172"/>
    <w:rsid w:val="008D14C0"/>
    <w:rsid w:val="008D257E"/>
    <w:rsid w:val="008D2BCD"/>
    <w:rsid w:val="008D33CE"/>
    <w:rsid w:val="008D3571"/>
    <w:rsid w:val="008D370F"/>
    <w:rsid w:val="008D3F7E"/>
    <w:rsid w:val="008D432C"/>
    <w:rsid w:val="008D4613"/>
    <w:rsid w:val="008D55E6"/>
    <w:rsid w:val="008D5956"/>
    <w:rsid w:val="008D5A88"/>
    <w:rsid w:val="008D6CD8"/>
    <w:rsid w:val="008D728D"/>
    <w:rsid w:val="008D7510"/>
    <w:rsid w:val="008E03C0"/>
    <w:rsid w:val="008E065E"/>
    <w:rsid w:val="008E0DFB"/>
    <w:rsid w:val="008E16BC"/>
    <w:rsid w:val="008E1967"/>
    <w:rsid w:val="008E1A61"/>
    <w:rsid w:val="008E1D18"/>
    <w:rsid w:val="008E2B8B"/>
    <w:rsid w:val="008E338D"/>
    <w:rsid w:val="008E3D99"/>
    <w:rsid w:val="008E3F96"/>
    <w:rsid w:val="008E6574"/>
    <w:rsid w:val="008E7B02"/>
    <w:rsid w:val="008F08E1"/>
    <w:rsid w:val="008F1C40"/>
    <w:rsid w:val="008F37DC"/>
    <w:rsid w:val="008F3EE0"/>
    <w:rsid w:val="008F437E"/>
    <w:rsid w:val="008F5163"/>
    <w:rsid w:val="008F57AF"/>
    <w:rsid w:val="008F6807"/>
    <w:rsid w:val="008F731A"/>
    <w:rsid w:val="008F73FE"/>
    <w:rsid w:val="0090003C"/>
    <w:rsid w:val="00901375"/>
    <w:rsid w:val="00904130"/>
    <w:rsid w:val="00904B0C"/>
    <w:rsid w:val="00904C1F"/>
    <w:rsid w:val="00904C34"/>
    <w:rsid w:val="009053E8"/>
    <w:rsid w:val="00905E27"/>
    <w:rsid w:val="00906A24"/>
    <w:rsid w:val="009074B9"/>
    <w:rsid w:val="009101A6"/>
    <w:rsid w:val="009103BB"/>
    <w:rsid w:val="00912105"/>
    <w:rsid w:val="0091221C"/>
    <w:rsid w:val="00912CA3"/>
    <w:rsid w:val="00913C4D"/>
    <w:rsid w:val="00913FA4"/>
    <w:rsid w:val="00914785"/>
    <w:rsid w:val="00914A48"/>
    <w:rsid w:val="00914D3F"/>
    <w:rsid w:val="00915A66"/>
    <w:rsid w:val="00915D97"/>
    <w:rsid w:val="00917135"/>
    <w:rsid w:val="00917375"/>
    <w:rsid w:val="009177BE"/>
    <w:rsid w:val="00917CFB"/>
    <w:rsid w:val="00917EF9"/>
    <w:rsid w:val="00921807"/>
    <w:rsid w:val="00922767"/>
    <w:rsid w:val="00923109"/>
    <w:rsid w:val="00923206"/>
    <w:rsid w:val="00924F3F"/>
    <w:rsid w:val="00925EB2"/>
    <w:rsid w:val="00925EF8"/>
    <w:rsid w:val="009272FE"/>
    <w:rsid w:val="0093022C"/>
    <w:rsid w:val="00931C8E"/>
    <w:rsid w:val="00931E10"/>
    <w:rsid w:val="0093372C"/>
    <w:rsid w:val="00933840"/>
    <w:rsid w:val="00933A4B"/>
    <w:rsid w:val="00934B21"/>
    <w:rsid w:val="00934F5F"/>
    <w:rsid w:val="0093704B"/>
    <w:rsid w:val="0094039B"/>
    <w:rsid w:val="009404A8"/>
    <w:rsid w:val="009404F7"/>
    <w:rsid w:val="00940BCD"/>
    <w:rsid w:val="00941000"/>
    <w:rsid w:val="009413CD"/>
    <w:rsid w:val="009418E5"/>
    <w:rsid w:val="00941AE4"/>
    <w:rsid w:val="00941E82"/>
    <w:rsid w:val="00943B41"/>
    <w:rsid w:val="00943F23"/>
    <w:rsid w:val="00943FFA"/>
    <w:rsid w:val="009457C1"/>
    <w:rsid w:val="00945B87"/>
    <w:rsid w:val="00946D95"/>
    <w:rsid w:val="00947FC8"/>
    <w:rsid w:val="00950CF7"/>
    <w:rsid w:val="00950DCA"/>
    <w:rsid w:val="00951527"/>
    <w:rsid w:val="00951697"/>
    <w:rsid w:val="009537EA"/>
    <w:rsid w:val="00954F60"/>
    <w:rsid w:val="009558C0"/>
    <w:rsid w:val="009558C6"/>
    <w:rsid w:val="00956CFA"/>
    <w:rsid w:val="00957AC3"/>
    <w:rsid w:val="00962147"/>
    <w:rsid w:val="00962946"/>
    <w:rsid w:val="00963D44"/>
    <w:rsid w:val="00964519"/>
    <w:rsid w:val="009659EE"/>
    <w:rsid w:val="00965B1F"/>
    <w:rsid w:val="00967C3D"/>
    <w:rsid w:val="00967EB8"/>
    <w:rsid w:val="009705BB"/>
    <w:rsid w:val="00970609"/>
    <w:rsid w:val="009712CD"/>
    <w:rsid w:val="0097194A"/>
    <w:rsid w:val="00971E8A"/>
    <w:rsid w:val="00971EEF"/>
    <w:rsid w:val="00972132"/>
    <w:rsid w:val="00972AB0"/>
    <w:rsid w:val="00972AFF"/>
    <w:rsid w:val="009734BD"/>
    <w:rsid w:val="009736D0"/>
    <w:rsid w:val="0097436D"/>
    <w:rsid w:val="00974E37"/>
    <w:rsid w:val="00974F50"/>
    <w:rsid w:val="009754D5"/>
    <w:rsid w:val="00975E91"/>
    <w:rsid w:val="00975FB9"/>
    <w:rsid w:val="0097705C"/>
    <w:rsid w:val="00977AAC"/>
    <w:rsid w:val="00980827"/>
    <w:rsid w:val="00980E08"/>
    <w:rsid w:val="00981076"/>
    <w:rsid w:val="00981797"/>
    <w:rsid w:val="00981DE3"/>
    <w:rsid w:val="00982088"/>
    <w:rsid w:val="0098271B"/>
    <w:rsid w:val="00984C9B"/>
    <w:rsid w:val="00984F1D"/>
    <w:rsid w:val="00984F81"/>
    <w:rsid w:val="0098504C"/>
    <w:rsid w:val="00985712"/>
    <w:rsid w:val="00985DC3"/>
    <w:rsid w:val="00986025"/>
    <w:rsid w:val="00987533"/>
    <w:rsid w:val="00987CD4"/>
    <w:rsid w:val="0099005E"/>
    <w:rsid w:val="00991392"/>
    <w:rsid w:val="00991BAB"/>
    <w:rsid w:val="00991ED9"/>
    <w:rsid w:val="009920A0"/>
    <w:rsid w:val="00992720"/>
    <w:rsid w:val="00992B6B"/>
    <w:rsid w:val="00992F60"/>
    <w:rsid w:val="009935F2"/>
    <w:rsid w:val="00993764"/>
    <w:rsid w:val="00994574"/>
    <w:rsid w:val="009957CF"/>
    <w:rsid w:val="00995FC2"/>
    <w:rsid w:val="009964EB"/>
    <w:rsid w:val="00997437"/>
    <w:rsid w:val="009A0478"/>
    <w:rsid w:val="009A0E8A"/>
    <w:rsid w:val="009A14C1"/>
    <w:rsid w:val="009A3435"/>
    <w:rsid w:val="009A3843"/>
    <w:rsid w:val="009A3AED"/>
    <w:rsid w:val="009A3B99"/>
    <w:rsid w:val="009A4424"/>
    <w:rsid w:val="009A4434"/>
    <w:rsid w:val="009A4D82"/>
    <w:rsid w:val="009A51AE"/>
    <w:rsid w:val="009A526C"/>
    <w:rsid w:val="009A5869"/>
    <w:rsid w:val="009A5BD6"/>
    <w:rsid w:val="009A5DFC"/>
    <w:rsid w:val="009A65D0"/>
    <w:rsid w:val="009B0758"/>
    <w:rsid w:val="009B0F43"/>
    <w:rsid w:val="009B0F85"/>
    <w:rsid w:val="009B3489"/>
    <w:rsid w:val="009B4A6B"/>
    <w:rsid w:val="009B6064"/>
    <w:rsid w:val="009B7640"/>
    <w:rsid w:val="009B7D81"/>
    <w:rsid w:val="009C0C56"/>
    <w:rsid w:val="009C2844"/>
    <w:rsid w:val="009C33D8"/>
    <w:rsid w:val="009C3B2A"/>
    <w:rsid w:val="009C4ADC"/>
    <w:rsid w:val="009C4CB3"/>
    <w:rsid w:val="009C50ED"/>
    <w:rsid w:val="009C5269"/>
    <w:rsid w:val="009C6714"/>
    <w:rsid w:val="009C7407"/>
    <w:rsid w:val="009D0355"/>
    <w:rsid w:val="009D03EB"/>
    <w:rsid w:val="009D0BB6"/>
    <w:rsid w:val="009D2264"/>
    <w:rsid w:val="009D3597"/>
    <w:rsid w:val="009D3784"/>
    <w:rsid w:val="009D437D"/>
    <w:rsid w:val="009D47E4"/>
    <w:rsid w:val="009D6004"/>
    <w:rsid w:val="009D70A4"/>
    <w:rsid w:val="009D7D20"/>
    <w:rsid w:val="009E0692"/>
    <w:rsid w:val="009E0A24"/>
    <w:rsid w:val="009E0B52"/>
    <w:rsid w:val="009E0F54"/>
    <w:rsid w:val="009E1BCA"/>
    <w:rsid w:val="009E1D97"/>
    <w:rsid w:val="009E1DFC"/>
    <w:rsid w:val="009E3317"/>
    <w:rsid w:val="009E36AA"/>
    <w:rsid w:val="009E46CE"/>
    <w:rsid w:val="009E501C"/>
    <w:rsid w:val="009E5197"/>
    <w:rsid w:val="009E5398"/>
    <w:rsid w:val="009E64BF"/>
    <w:rsid w:val="009E768A"/>
    <w:rsid w:val="009E7846"/>
    <w:rsid w:val="009F30F3"/>
    <w:rsid w:val="009F41D8"/>
    <w:rsid w:val="009F4259"/>
    <w:rsid w:val="009F4F57"/>
    <w:rsid w:val="009F543D"/>
    <w:rsid w:val="009F592D"/>
    <w:rsid w:val="009F6060"/>
    <w:rsid w:val="009F7594"/>
    <w:rsid w:val="009F7C59"/>
    <w:rsid w:val="00A00C87"/>
    <w:rsid w:val="00A00CD0"/>
    <w:rsid w:val="00A01350"/>
    <w:rsid w:val="00A0175D"/>
    <w:rsid w:val="00A03ACC"/>
    <w:rsid w:val="00A03E0E"/>
    <w:rsid w:val="00A04E1F"/>
    <w:rsid w:val="00A06739"/>
    <w:rsid w:val="00A06E41"/>
    <w:rsid w:val="00A075F4"/>
    <w:rsid w:val="00A07A7F"/>
    <w:rsid w:val="00A07B80"/>
    <w:rsid w:val="00A07FCE"/>
    <w:rsid w:val="00A10002"/>
    <w:rsid w:val="00A110B7"/>
    <w:rsid w:val="00A111A1"/>
    <w:rsid w:val="00A11EC9"/>
    <w:rsid w:val="00A13297"/>
    <w:rsid w:val="00A138C9"/>
    <w:rsid w:val="00A1468E"/>
    <w:rsid w:val="00A14CFB"/>
    <w:rsid w:val="00A14D1D"/>
    <w:rsid w:val="00A15AC6"/>
    <w:rsid w:val="00A15BBE"/>
    <w:rsid w:val="00A16607"/>
    <w:rsid w:val="00A170A5"/>
    <w:rsid w:val="00A174E3"/>
    <w:rsid w:val="00A1781A"/>
    <w:rsid w:val="00A2037B"/>
    <w:rsid w:val="00A21B8D"/>
    <w:rsid w:val="00A23621"/>
    <w:rsid w:val="00A23878"/>
    <w:rsid w:val="00A239EB"/>
    <w:rsid w:val="00A25943"/>
    <w:rsid w:val="00A26B20"/>
    <w:rsid w:val="00A27081"/>
    <w:rsid w:val="00A270DD"/>
    <w:rsid w:val="00A30624"/>
    <w:rsid w:val="00A306CD"/>
    <w:rsid w:val="00A30F67"/>
    <w:rsid w:val="00A317AF"/>
    <w:rsid w:val="00A319F1"/>
    <w:rsid w:val="00A323F6"/>
    <w:rsid w:val="00A32485"/>
    <w:rsid w:val="00A32A3C"/>
    <w:rsid w:val="00A33A00"/>
    <w:rsid w:val="00A347EA"/>
    <w:rsid w:val="00A350C8"/>
    <w:rsid w:val="00A3556C"/>
    <w:rsid w:val="00A36258"/>
    <w:rsid w:val="00A37105"/>
    <w:rsid w:val="00A37633"/>
    <w:rsid w:val="00A41A74"/>
    <w:rsid w:val="00A41AB8"/>
    <w:rsid w:val="00A42CBC"/>
    <w:rsid w:val="00A42D84"/>
    <w:rsid w:val="00A42FC9"/>
    <w:rsid w:val="00A4328E"/>
    <w:rsid w:val="00A433D7"/>
    <w:rsid w:val="00A43913"/>
    <w:rsid w:val="00A43A16"/>
    <w:rsid w:val="00A43CE2"/>
    <w:rsid w:val="00A43D12"/>
    <w:rsid w:val="00A44517"/>
    <w:rsid w:val="00A4467B"/>
    <w:rsid w:val="00A45EEF"/>
    <w:rsid w:val="00A47F22"/>
    <w:rsid w:val="00A50565"/>
    <w:rsid w:val="00A50FBA"/>
    <w:rsid w:val="00A51071"/>
    <w:rsid w:val="00A5124F"/>
    <w:rsid w:val="00A51296"/>
    <w:rsid w:val="00A525F8"/>
    <w:rsid w:val="00A52705"/>
    <w:rsid w:val="00A52709"/>
    <w:rsid w:val="00A53607"/>
    <w:rsid w:val="00A5471B"/>
    <w:rsid w:val="00A54FE4"/>
    <w:rsid w:val="00A55C52"/>
    <w:rsid w:val="00A562C9"/>
    <w:rsid w:val="00A5672E"/>
    <w:rsid w:val="00A57161"/>
    <w:rsid w:val="00A571E7"/>
    <w:rsid w:val="00A575F0"/>
    <w:rsid w:val="00A602AD"/>
    <w:rsid w:val="00A60E4F"/>
    <w:rsid w:val="00A615B0"/>
    <w:rsid w:val="00A615D8"/>
    <w:rsid w:val="00A6210C"/>
    <w:rsid w:val="00A6275B"/>
    <w:rsid w:val="00A62863"/>
    <w:rsid w:val="00A62A80"/>
    <w:rsid w:val="00A631E5"/>
    <w:rsid w:val="00A63885"/>
    <w:rsid w:val="00A650CF"/>
    <w:rsid w:val="00A65846"/>
    <w:rsid w:val="00A666A3"/>
    <w:rsid w:val="00A66A89"/>
    <w:rsid w:val="00A67A56"/>
    <w:rsid w:val="00A67B8C"/>
    <w:rsid w:val="00A700CC"/>
    <w:rsid w:val="00A7018E"/>
    <w:rsid w:val="00A70FAD"/>
    <w:rsid w:val="00A715B2"/>
    <w:rsid w:val="00A71E4C"/>
    <w:rsid w:val="00A720BE"/>
    <w:rsid w:val="00A72789"/>
    <w:rsid w:val="00A730FD"/>
    <w:rsid w:val="00A739D9"/>
    <w:rsid w:val="00A73B34"/>
    <w:rsid w:val="00A73F38"/>
    <w:rsid w:val="00A77BFB"/>
    <w:rsid w:val="00A80F73"/>
    <w:rsid w:val="00A821D7"/>
    <w:rsid w:val="00A828F8"/>
    <w:rsid w:val="00A832DB"/>
    <w:rsid w:val="00A83348"/>
    <w:rsid w:val="00A839A7"/>
    <w:rsid w:val="00A84B1B"/>
    <w:rsid w:val="00A858AB"/>
    <w:rsid w:val="00A867DA"/>
    <w:rsid w:val="00A86A41"/>
    <w:rsid w:val="00A86DA1"/>
    <w:rsid w:val="00A87F09"/>
    <w:rsid w:val="00A90CBC"/>
    <w:rsid w:val="00A910B0"/>
    <w:rsid w:val="00A913A6"/>
    <w:rsid w:val="00A932FE"/>
    <w:rsid w:val="00A93EF7"/>
    <w:rsid w:val="00A9541E"/>
    <w:rsid w:val="00A964D3"/>
    <w:rsid w:val="00A97282"/>
    <w:rsid w:val="00A97C3B"/>
    <w:rsid w:val="00AA04B4"/>
    <w:rsid w:val="00AA0AA5"/>
    <w:rsid w:val="00AA0DBD"/>
    <w:rsid w:val="00AA12A6"/>
    <w:rsid w:val="00AA1F47"/>
    <w:rsid w:val="00AA222C"/>
    <w:rsid w:val="00AA29E4"/>
    <w:rsid w:val="00AA2A20"/>
    <w:rsid w:val="00AA3B36"/>
    <w:rsid w:val="00AA3BF4"/>
    <w:rsid w:val="00AA3CEC"/>
    <w:rsid w:val="00AA4DA6"/>
    <w:rsid w:val="00AA5294"/>
    <w:rsid w:val="00AA5AA1"/>
    <w:rsid w:val="00AA5AB8"/>
    <w:rsid w:val="00AA5EA0"/>
    <w:rsid w:val="00AA70B9"/>
    <w:rsid w:val="00AB090B"/>
    <w:rsid w:val="00AB0E92"/>
    <w:rsid w:val="00AB28B4"/>
    <w:rsid w:val="00AB29A6"/>
    <w:rsid w:val="00AB2B5B"/>
    <w:rsid w:val="00AB3068"/>
    <w:rsid w:val="00AB33B0"/>
    <w:rsid w:val="00AB3F97"/>
    <w:rsid w:val="00AB4653"/>
    <w:rsid w:val="00AB46F6"/>
    <w:rsid w:val="00AB5D95"/>
    <w:rsid w:val="00AB6B22"/>
    <w:rsid w:val="00AB791F"/>
    <w:rsid w:val="00AB7E6A"/>
    <w:rsid w:val="00AB7EDA"/>
    <w:rsid w:val="00AC042D"/>
    <w:rsid w:val="00AC1390"/>
    <w:rsid w:val="00AC2249"/>
    <w:rsid w:val="00AC2373"/>
    <w:rsid w:val="00AC263A"/>
    <w:rsid w:val="00AC340D"/>
    <w:rsid w:val="00AC3B2E"/>
    <w:rsid w:val="00AC3C2A"/>
    <w:rsid w:val="00AC4B0F"/>
    <w:rsid w:val="00AC4FF9"/>
    <w:rsid w:val="00AC53B4"/>
    <w:rsid w:val="00AC7094"/>
    <w:rsid w:val="00AC7109"/>
    <w:rsid w:val="00AC7D0B"/>
    <w:rsid w:val="00AD018D"/>
    <w:rsid w:val="00AD18A4"/>
    <w:rsid w:val="00AD1C1C"/>
    <w:rsid w:val="00AD2772"/>
    <w:rsid w:val="00AD633D"/>
    <w:rsid w:val="00AD6C3E"/>
    <w:rsid w:val="00AD6CB4"/>
    <w:rsid w:val="00AD7034"/>
    <w:rsid w:val="00AD7932"/>
    <w:rsid w:val="00AE1E45"/>
    <w:rsid w:val="00AE2199"/>
    <w:rsid w:val="00AE2907"/>
    <w:rsid w:val="00AE2A1C"/>
    <w:rsid w:val="00AE2B7B"/>
    <w:rsid w:val="00AE3583"/>
    <w:rsid w:val="00AE363F"/>
    <w:rsid w:val="00AE4E51"/>
    <w:rsid w:val="00AE58C9"/>
    <w:rsid w:val="00AE5986"/>
    <w:rsid w:val="00AE5DD5"/>
    <w:rsid w:val="00AE619A"/>
    <w:rsid w:val="00AE66D5"/>
    <w:rsid w:val="00AE7554"/>
    <w:rsid w:val="00AE7911"/>
    <w:rsid w:val="00AF0BBA"/>
    <w:rsid w:val="00AF224F"/>
    <w:rsid w:val="00AF2B7D"/>
    <w:rsid w:val="00AF2EFF"/>
    <w:rsid w:val="00AF32D3"/>
    <w:rsid w:val="00AF39A0"/>
    <w:rsid w:val="00AF42BC"/>
    <w:rsid w:val="00AF4399"/>
    <w:rsid w:val="00AF4797"/>
    <w:rsid w:val="00AF508D"/>
    <w:rsid w:val="00AF54B4"/>
    <w:rsid w:val="00AF5D18"/>
    <w:rsid w:val="00AF654C"/>
    <w:rsid w:val="00AF6F5B"/>
    <w:rsid w:val="00AF7186"/>
    <w:rsid w:val="00AF7633"/>
    <w:rsid w:val="00B00D83"/>
    <w:rsid w:val="00B00DE9"/>
    <w:rsid w:val="00B01A8D"/>
    <w:rsid w:val="00B01E2D"/>
    <w:rsid w:val="00B02E99"/>
    <w:rsid w:val="00B02FDC"/>
    <w:rsid w:val="00B036A0"/>
    <w:rsid w:val="00B04D7A"/>
    <w:rsid w:val="00B0507B"/>
    <w:rsid w:val="00B0649E"/>
    <w:rsid w:val="00B06B07"/>
    <w:rsid w:val="00B06B4B"/>
    <w:rsid w:val="00B06EC2"/>
    <w:rsid w:val="00B0753F"/>
    <w:rsid w:val="00B07F07"/>
    <w:rsid w:val="00B07FC1"/>
    <w:rsid w:val="00B10533"/>
    <w:rsid w:val="00B122EE"/>
    <w:rsid w:val="00B12E61"/>
    <w:rsid w:val="00B131BB"/>
    <w:rsid w:val="00B134EC"/>
    <w:rsid w:val="00B13B56"/>
    <w:rsid w:val="00B14A1B"/>
    <w:rsid w:val="00B15AEE"/>
    <w:rsid w:val="00B15D19"/>
    <w:rsid w:val="00B15D22"/>
    <w:rsid w:val="00B16A7B"/>
    <w:rsid w:val="00B171F5"/>
    <w:rsid w:val="00B217D2"/>
    <w:rsid w:val="00B217D4"/>
    <w:rsid w:val="00B22780"/>
    <w:rsid w:val="00B22F97"/>
    <w:rsid w:val="00B23E92"/>
    <w:rsid w:val="00B244C5"/>
    <w:rsid w:val="00B249DC"/>
    <w:rsid w:val="00B24B9E"/>
    <w:rsid w:val="00B25403"/>
    <w:rsid w:val="00B26358"/>
    <w:rsid w:val="00B2658F"/>
    <w:rsid w:val="00B265E3"/>
    <w:rsid w:val="00B30575"/>
    <w:rsid w:val="00B315D4"/>
    <w:rsid w:val="00B32CF6"/>
    <w:rsid w:val="00B330FE"/>
    <w:rsid w:val="00B33886"/>
    <w:rsid w:val="00B34012"/>
    <w:rsid w:val="00B3404A"/>
    <w:rsid w:val="00B341F0"/>
    <w:rsid w:val="00B344B1"/>
    <w:rsid w:val="00B345E2"/>
    <w:rsid w:val="00B3526E"/>
    <w:rsid w:val="00B3608E"/>
    <w:rsid w:val="00B37176"/>
    <w:rsid w:val="00B40623"/>
    <w:rsid w:val="00B40693"/>
    <w:rsid w:val="00B40A52"/>
    <w:rsid w:val="00B41D1D"/>
    <w:rsid w:val="00B43756"/>
    <w:rsid w:val="00B438F9"/>
    <w:rsid w:val="00B43AF5"/>
    <w:rsid w:val="00B44A36"/>
    <w:rsid w:val="00B463A0"/>
    <w:rsid w:val="00B5015F"/>
    <w:rsid w:val="00B515EC"/>
    <w:rsid w:val="00B51C68"/>
    <w:rsid w:val="00B51E04"/>
    <w:rsid w:val="00B53201"/>
    <w:rsid w:val="00B53EBC"/>
    <w:rsid w:val="00B55A8D"/>
    <w:rsid w:val="00B561A8"/>
    <w:rsid w:val="00B567F2"/>
    <w:rsid w:val="00B603B1"/>
    <w:rsid w:val="00B608B7"/>
    <w:rsid w:val="00B6166B"/>
    <w:rsid w:val="00B6264F"/>
    <w:rsid w:val="00B63ED9"/>
    <w:rsid w:val="00B64ED4"/>
    <w:rsid w:val="00B65A54"/>
    <w:rsid w:val="00B675B2"/>
    <w:rsid w:val="00B6784F"/>
    <w:rsid w:val="00B67CA1"/>
    <w:rsid w:val="00B67E1A"/>
    <w:rsid w:val="00B705CD"/>
    <w:rsid w:val="00B735CA"/>
    <w:rsid w:val="00B74316"/>
    <w:rsid w:val="00B74445"/>
    <w:rsid w:val="00B746C8"/>
    <w:rsid w:val="00B74723"/>
    <w:rsid w:val="00B74A15"/>
    <w:rsid w:val="00B75753"/>
    <w:rsid w:val="00B75B01"/>
    <w:rsid w:val="00B75ECB"/>
    <w:rsid w:val="00B766D4"/>
    <w:rsid w:val="00B76DEB"/>
    <w:rsid w:val="00B809D6"/>
    <w:rsid w:val="00B8149B"/>
    <w:rsid w:val="00B829E8"/>
    <w:rsid w:val="00B82C1E"/>
    <w:rsid w:val="00B83B9C"/>
    <w:rsid w:val="00B84399"/>
    <w:rsid w:val="00B84744"/>
    <w:rsid w:val="00B84E08"/>
    <w:rsid w:val="00B85349"/>
    <w:rsid w:val="00B87471"/>
    <w:rsid w:val="00B9057C"/>
    <w:rsid w:val="00B90B1F"/>
    <w:rsid w:val="00B90D9D"/>
    <w:rsid w:val="00B90FBF"/>
    <w:rsid w:val="00B917EB"/>
    <w:rsid w:val="00B91C85"/>
    <w:rsid w:val="00B9227E"/>
    <w:rsid w:val="00B936BA"/>
    <w:rsid w:val="00B939B8"/>
    <w:rsid w:val="00B9505F"/>
    <w:rsid w:val="00B965D1"/>
    <w:rsid w:val="00B9738B"/>
    <w:rsid w:val="00BA007A"/>
    <w:rsid w:val="00BA0655"/>
    <w:rsid w:val="00BA0759"/>
    <w:rsid w:val="00BA0B49"/>
    <w:rsid w:val="00BA0C6A"/>
    <w:rsid w:val="00BA13DB"/>
    <w:rsid w:val="00BA18C8"/>
    <w:rsid w:val="00BA1D4E"/>
    <w:rsid w:val="00BA23C9"/>
    <w:rsid w:val="00BA266B"/>
    <w:rsid w:val="00BA4032"/>
    <w:rsid w:val="00BA42EB"/>
    <w:rsid w:val="00BA46FC"/>
    <w:rsid w:val="00BA4B2A"/>
    <w:rsid w:val="00BA4B53"/>
    <w:rsid w:val="00BA4D16"/>
    <w:rsid w:val="00BA54C4"/>
    <w:rsid w:val="00BA79D4"/>
    <w:rsid w:val="00BA7C04"/>
    <w:rsid w:val="00BA7F26"/>
    <w:rsid w:val="00BB0CDC"/>
    <w:rsid w:val="00BB1BE5"/>
    <w:rsid w:val="00BB2552"/>
    <w:rsid w:val="00BB295D"/>
    <w:rsid w:val="00BB3C76"/>
    <w:rsid w:val="00BB3EFD"/>
    <w:rsid w:val="00BB448E"/>
    <w:rsid w:val="00BB4EAC"/>
    <w:rsid w:val="00BB52CA"/>
    <w:rsid w:val="00BB55BA"/>
    <w:rsid w:val="00BB55F3"/>
    <w:rsid w:val="00BB631E"/>
    <w:rsid w:val="00BB7C1F"/>
    <w:rsid w:val="00BC0254"/>
    <w:rsid w:val="00BC0C87"/>
    <w:rsid w:val="00BC153E"/>
    <w:rsid w:val="00BC2062"/>
    <w:rsid w:val="00BC2A56"/>
    <w:rsid w:val="00BC332D"/>
    <w:rsid w:val="00BC431A"/>
    <w:rsid w:val="00BC4718"/>
    <w:rsid w:val="00BC5500"/>
    <w:rsid w:val="00BC5A40"/>
    <w:rsid w:val="00BC61E5"/>
    <w:rsid w:val="00BC6770"/>
    <w:rsid w:val="00BC6E35"/>
    <w:rsid w:val="00BC7162"/>
    <w:rsid w:val="00BC71D7"/>
    <w:rsid w:val="00BC778B"/>
    <w:rsid w:val="00BD0FBC"/>
    <w:rsid w:val="00BD26F9"/>
    <w:rsid w:val="00BD2F1A"/>
    <w:rsid w:val="00BD41C6"/>
    <w:rsid w:val="00BD4C4A"/>
    <w:rsid w:val="00BD4CE1"/>
    <w:rsid w:val="00BD4F3F"/>
    <w:rsid w:val="00BD73B1"/>
    <w:rsid w:val="00BD749E"/>
    <w:rsid w:val="00BD778A"/>
    <w:rsid w:val="00BE0AB5"/>
    <w:rsid w:val="00BE1278"/>
    <w:rsid w:val="00BE1BF5"/>
    <w:rsid w:val="00BE36D7"/>
    <w:rsid w:val="00BE45A0"/>
    <w:rsid w:val="00BE53C0"/>
    <w:rsid w:val="00BE5403"/>
    <w:rsid w:val="00BE6014"/>
    <w:rsid w:val="00BE673F"/>
    <w:rsid w:val="00BE73A0"/>
    <w:rsid w:val="00BE7A68"/>
    <w:rsid w:val="00BF1D2F"/>
    <w:rsid w:val="00BF22B2"/>
    <w:rsid w:val="00BF2978"/>
    <w:rsid w:val="00BF3942"/>
    <w:rsid w:val="00BF3AF5"/>
    <w:rsid w:val="00BF4BAB"/>
    <w:rsid w:val="00BF51FD"/>
    <w:rsid w:val="00BF5D1F"/>
    <w:rsid w:val="00BF714F"/>
    <w:rsid w:val="00BF7A44"/>
    <w:rsid w:val="00BF7E91"/>
    <w:rsid w:val="00C00C41"/>
    <w:rsid w:val="00C010DD"/>
    <w:rsid w:val="00C01F73"/>
    <w:rsid w:val="00C021A2"/>
    <w:rsid w:val="00C0302E"/>
    <w:rsid w:val="00C03176"/>
    <w:rsid w:val="00C031CD"/>
    <w:rsid w:val="00C04135"/>
    <w:rsid w:val="00C05031"/>
    <w:rsid w:val="00C05853"/>
    <w:rsid w:val="00C060C6"/>
    <w:rsid w:val="00C0631B"/>
    <w:rsid w:val="00C06838"/>
    <w:rsid w:val="00C068E5"/>
    <w:rsid w:val="00C07A8B"/>
    <w:rsid w:val="00C105BF"/>
    <w:rsid w:val="00C10782"/>
    <w:rsid w:val="00C11C62"/>
    <w:rsid w:val="00C1228B"/>
    <w:rsid w:val="00C12D01"/>
    <w:rsid w:val="00C14204"/>
    <w:rsid w:val="00C1559F"/>
    <w:rsid w:val="00C15C35"/>
    <w:rsid w:val="00C16563"/>
    <w:rsid w:val="00C171D1"/>
    <w:rsid w:val="00C1760B"/>
    <w:rsid w:val="00C17BFF"/>
    <w:rsid w:val="00C20412"/>
    <w:rsid w:val="00C21414"/>
    <w:rsid w:val="00C22D8D"/>
    <w:rsid w:val="00C23351"/>
    <w:rsid w:val="00C23621"/>
    <w:rsid w:val="00C23AB5"/>
    <w:rsid w:val="00C24738"/>
    <w:rsid w:val="00C24D29"/>
    <w:rsid w:val="00C25180"/>
    <w:rsid w:val="00C261A1"/>
    <w:rsid w:val="00C26415"/>
    <w:rsid w:val="00C27197"/>
    <w:rsid w:val="00C27501"/>
    <w:rsid w:val="00C27920"/>
    <w:rsid w:val="00C27D44"/>
    <w:rsid w:val="00C30941"/>
    <w:rsid w:val="00C3196E"/>
    <w:rsid w:val="00C31B8E"/>
    <w:rsid w:val="00C31FCF"/>
    <w:rsid w:val="00C32CE1"/>
    <w:rsid w:val="00C33227"/>
    <w:rsid w:val="00C3432D"/>
    <w:rsid w:val="00C34466"/>
    <w:rsid w:val="00C368D6"/>
    <w:rsid w:val="00C37616"/>
    <w:rsid w:val="00C405F1"/>
    <w:rsid w:val="00C41028"/>
    <w:rsid w:val="00C41808"/>
    <w:rsid w:val="00C434CA"/>
    <w:rsid w:val="00C44F54"/>
    <w:rsid w:val="00C45212"/>
    <w:rsid w:val="00C4524A"/>
    <w:rsid w:val="00C46354"/>
    <w:rsid w:val="00C46930"/>
    <w:rsid w:val="00C47274"/>
    <w:rsid w:val="00C47972"/>
    <w:rsid w:val="00C47BAF"/>
    <w:rsid w:val="00C50649"/>
    <w:rsid w:val="00C50A80"/>
    <w:rsid w:val="00C5254E"/>
    <w:rsid w:val="00C538E5"/>
    <w:rsid w:val="00C53F2B"/>
    <w:rsid w:val="00C54E4F"/>
    <w:rsid w:val="00C609E0"/>
    <w:rsid w:val="00C618B0"/>
    <w:rsid w:val="00C618B5"/>
    <w:rsid w:val="00C61D2E"/>
    <w:rsid w:val="00C63448"/>
    <w:rsid w:val="00C639DE"/>
    <w:rsid w:val="00C6670E"/>
    <w:rsid w:val="00C671A8"/>
    <w:rsid w:val="00C67CDA"/>
    <w:rsid w:val="00C7077F"/>
    <w:rsid w:val="00C70BAE"/>
    <w:rsid w:val="00C70C21"/>
    <w:rsid w:val="00C714E6"/>
    <w:rsid w:val="00C71B06"/>
    <w:rsid w:val="00C72501"/>
    <w:rsid w:val="00C72625"/>
    <w:rsid w:val="00C728B4"/>
    <w:rsid w:val="00C72902"/>
    <w:rsid w:val="00C72F27"/>
    <w:rsid w:val="00C74FE6"/>
    <w:rsid w:val="00C76832"/>
    <w:rsid w:val="00C76A3F"/>
    <w:rsid w:val="00C76D99"/>
    <w:rsid w:val="00C77266"/>
    <w:rsid w:val="00C77C61"/>
    <w:rsid w:val="00C807BE"/>
    <w:rsid w:val="00C8080C"/>
    <w:rsid w:val="00C80F01"/>
    <w:rsid w:val="00C816BF"/>
    <w:rsid w:val="00C81994"/>
    <w:rsid w:val="00C82748"/>
    <w:rsid w:val="00C82D5B"/>
    <w:rsid w:val="00C84052"/>
    <w:rsid w:val="00C84E17"/>
    <w:rsid w:val="00C85498"/>
    <w:rsid w:val="00C87084"/>
    <w:rsid w:val="00C87794"/>
    <w:rsid w:val="00C87DCE"/>
    <w:rsid w:val="00C908A9"/>
    <w:rsid w:val="00C929CB"/>
    <w:rsid w:val="00C92D44"/>
    <w:rsid w:val="00C931FE"/>
    <w:rsid w:val="00C93A3B"/>
    <w:rsid w:val="00C941D3"/>
    <w:rsid w:val="00C94550"/>
    <w:rsid w:val="00C94A4B"/>
    <w:rsid w:val="00C96B34"/>
    <w:rsid w:val="00CA0794"/>
    <w:rsid w:val="00CA0BD5"/>
    <w:rsid w:val="00CA0FE2"/>
    <w:rsid w:val="00CA17D7"/>
    <w:rsid w:val="00CA1872"/>
    <w:rsid w:val="00CA1A7B"/>
    <w:rsid w:val="00CA1FD3"/>
    <w:rsid w:val="00CA28BF"/>
    <w:rsid w:val="00CA2941"/>
    <w:rsid w:val="00CA3440"/>
    <w:rsid w:val="00CA4A25"/>
    <w:rsid w:val="00CA4BC3"/>
    <w:rsid w:val="00CA4E73"/>
    <w:rsid w:val="00CA5C1C"/>
    <w:rsid w:val="00CA6289"/>
    <w:rsid w:val="00CA6605"/>
    <w:rsid w:val="00CA6F32"/>
    <w:rsid w:val="00CB28DA"/>
    <w:rsid w:val="00CB3D07"/>
    <w:rsid w:val="00CB5563"/>
    <w:rsid w:val="00CB61E4"/>
    <w:rsid w:val="00CB6830"/>
    <w:rsid w:val="00CB6872"/>
    <w:rsid w:val="00CC0676"/>
    <w:rsid w:val="00CC1E46"/>
    <w:rsid w:val="00CC1F2D"/>
    <w:rsid w:val="00CC2E28"/>
    <w:rsid w:val="00CC34B5"/>
    <w:rsid w:val="00CC38B4"/>
    <w:rsid w:val="00CC395A"/>
    <w:rsid w:val="00CC48D6"/>
    <w:rsid w:val="00CC62CF"/>
    <w:rsid w:val="00CC63A5"/>
    <w:rsid w:val="00CC7BB1"/>
    <w:rsid w:val="00CD09BB"/>
    <w:rsid w:val="00CD134B"/>
    <w:rsid w:val="00CD1EB6"/>
    <w:rsid w:val="00CD1EC5"/>
    <w:rsid w:val="00CD23BA"/>
    <w:rsid w:val="00CD2438"/>
    <w:rsid w:val="00CD29CA"/>
    <w:rsid w:val="00CD3540"/>
    <w:rsid w:val="00CD39F9"/>
    <w:rsid w:val="00CD414A"/>
    <w:rsid w:val="00CD4164"/>
    <w:rsid w:val="00CD4828"/>
    <w:rsid w:val="00CD4D7D"/>
    <w:rsid w:val="00CD54A9"/>
    <w:rsid w:val="00CD5600"/>
    <w:rsid w:val="00CD688C"/>
    <w:rsid w:val="00CD7B81"/>
    <w:rsid w:val="00CE0E90"/>
    <w:rsid w:val="00CE123E"/>
    <w:rsid w:val="00CE21AA"/>
    <w:rsid w:val="00CE3535"/>
    <w:rsid w:val="00CE3ADC"/>
    <w:rsid w:val="00CE44DC"/>
    <w:rsid w:val="00CE4B23"/>
    <w:rsid w:val="00CE4D45"/>
    <w:rsid w:val="00CE4ED0"/>
    <w:rsid w:val="00CF08E6"/>
    <w:rsid w:val="00CF0CE5"/>
    <w:rsid w:val="00CF0FBB"/>
    <w:rsid w:val="00CF1FEF"/>
    <w:rsid w:val="00CF2197"/>
    <w:rsid w:val="00CF2880"/>
    <w:rsid w:val="00CF3111"/>
    <w:rsid w:val="00CF404E"/>
    <w:rsid w:val="00CF451D"/>
    <w:rsid w:val="00CF4B3F"/>
    <w:rsid w:val="00CF5309"/>
    <w:rsid w:val="00CF60B8"/>
    <w:rsid w:val="00CF626C"/>
    <w:rsid w:val="00CF6775"/>
    <w:rsid w:val="00D004C2"/>
    <w:rsid w:val="00D007DE"/>
    <w:rsid w:val="00D01767"/>
    <w:rsid w:val="00D01B01"/>
    <w:rsid w:val="00D02D85"/>
    <w:rsid w:val="00D0390C"/>
    <w:rsid w:val="00D041FB"/>
    <w:rsid w:val="00D04A8E"/>
    <w:rsid w:val="00D04DD7"/>
    <w:rsid w:val="00D04EE8"/>
    <w:rsid w:val="00D05D12"/>
    <w:rsid w:val="00D0602B"/>
    <w:rsid w:val="00D066C1"/>
    <w:rsid w:val="00D06AAD"/>
    <w:rsid w:val="00D074A8"/>
    <w:rsid w:val="00D077C1"/>
    <w:rsid w:val="00D10545"/>
    <w:rsid w:val="00D1055B"/>
    <w:rsid w:val="00D110A6"/>
    <w:rsid w:val="00D11B8F"/>
    <w:rsid w:val="00D11FC5"/>
    <w:rsid w:val="00D1251E"/>
    <w:rsid w:val="00D12AC9"/>
    <w:rsid w:val="00D13246"/>
    <w:rsid w:val="00D13871"/>
    <w:rsid w:val="00D13D7F"/>
    <w:rsid w:val="00D1458D"/>
    <w:rsid w:val="00D15981"/>
    <w:rsid w:val="00D15B83"/>
    <w:rsid w:val="00D16836"/>
    <w:rsid w:val="00D16D23"/>
    <w:rsid w:val="00D2006F"/>
    <w:rsid w:val="00D20106"/>
    <w:rsid w:val="00D20539"/>
    <w:rsid w:val="00D20BF6"/>
    <w:rsid w:val="00D226DA"/>
    <w:rsid w:val="00D25653"/>
    <w:rsid w:val="00D25D26"/>
    <w:rsid w:val="00D269C6"/>
    <w:rsid w:val="00D27419"/>
    <w:rsid w:val="00D278A2"/>
    <w:rsid w:val="00D30242"/>
    <w:rsid w:val="00D3135F"/>
    <w:rsid w:val="00D315E4"/>
    <w:rsid w:val="00D315FC"/>
    <w:rsid w:val="00D317B3"/>
    <w:rsid w:val="00D31B7F"/>
    <w:rsid w:val="00D33E26"/>
    <w:rsid w:val="00D34DD8"/>
    <w:rsid w:val="00D358D3"/>
    <w:rsid w:val="00D3661F"/>
    <w:rsid w:val="00D3741F"/>
    <w:rsid w:val="00D37434"/>
    <w:rsid w:val="00D40278"/>
    <w:rsid w:val="00D41B5C"/>
    <w:rsid w:val="00D42057"/>
    <w:rsid w:val="00D43162"/>
    <w:rsid w:val="00D4333B"/>
    <w:rsid w:val="00D43469"/>
    <w:rsid w:val="00D43738"/>
    <w:rsid w:val="00D43A38"/>
    <w:rsid w:val="00D44363"/>
    <w:rsid w:val="00D44D10"/>
    <w:rsid w:val="00D46577"/>
    <w:rsid w:val="00D46C4D"/>
    <w:rsid w:val="00D475FC"/>
    <w:rsid w:val="00D50F1F"/>
    <w:rsid w:val="00D511F6"/>
    <w:rsid w:val="00D517CB"/>
    <w:rsid w:val="00D518E3"/>
    <w:rsid w:val="00D51926"/>
    <w:rsid w:val="00D51CB6"/>
    <w:rsid w:val="00D529BA"/>
    <w:rsid w:val="00D53741"/>
    <w:rsid w:val="00D54E9D"/>
    <w:rsid w:val="00D551EC"/>
    <w:rsid w:val="00D55851"/>
    <w:rsid w:val="00D568C4"/>
    <w:rsid w:val="00D5690F"/>
    <w:rsid w:val="00D56C8F"/>
    <w:rsid w:val="00D578DA"/>
    <w:rsid w:val="00D6179E"/>
    <w:rsid w:val="00D619BF"/>
    <w:rsid w:val="00D61E16"/>
    <w:rsid w:val="00D61FC1"/>
    <w:rsid w:val="00D62D00"/>
    <w:rsid w:val="00D656FE"/>
    <w:rsid w:val="00D65AB2"/>
    <w:rsid w:val="00D65BF9"/>
    <w:rsid w:val="00D65EA1"/>
    <w:rsid w:val="00D66940"/>
    <w:rsid w:val="00D669F1"/>
    <w:rsid w:val="00D71017"/>
    <w:rsid w:val="00D72587"/>
    <w:rsid w:val="00D72D50"/>
    <w:rsid w:val="00D7310E"/>
    <w:rsid w:val="00D734FF"/>
    <w:rsid w:val="00D736CE"/>
    <w:rsid w:val="00D74129"/>
    <w:rsid w:val="00D75627"/>
    <w:rsid w:val="00D75951"/>
    <w:rsid w:val="00D75C67"/>
    <w:rsid w:val="00D761A5"/>
    <w:rsid w:val="00D77B15"/>
    <w:rsid w:val="00D802E8"/>
    <w:rsid w:val="00D8035F"/>
    <w:rsid w:val="00D81A17"/>
    <w:rsid w:val="00D82D29"/>
    <w:rsid w:val="00D8392D"/>
    <w:rsid w:val="00D83C81"/>
    <w:rsid w:val="00D840A4"/>
    <w:rsid w:val="00D84255"/>
    <w:rsid w:val="00D84910"/>
    <w:rsid w:val="00D8592B"/>
    <w:rsid w:val="00D85FE5"/>
    <w:rsid w:val="00D86D05"/>
    <w:rsid w:val="00D90621"/>
    <w:rsid w:val="00D91027"/>
    <w:rsid w:val="00D92660"/>
    <w:rsid w:val="00D928B3"/>
    <w:rsid w:val="00D93BE3"/>
    <w:rsid w:val="00D94E17"/>
    <w:rsid w:val="00D9562F"/>
    <w:rsid w:val="00D956C8"/>
    <w:rsid w:val="00D95B08"/>
    <w:rsid w:val="00DA1383"/>
    <w:rsid w:val="00DA1A46"/>
    <w:rsid w:val="00DA22AB"/>
    <w:rsid w:val="00DA25A7"/>
    <w:rsid w:val="00DA2A8B"/>
    <w:rsid w:val="00DA38E3"/>
    <w:rsid w:val="00DA3ED8"/>
    <w:rsid w:val="00DA5A44"/>
    <w:rsid w:val="00DA5C06"/>
    <w:rsid w:val="00DA5F52"/>
    <w:rsid w:val="00DA6479"/>
    <w:rsid w:val="00DB021F"/>
    <w:rsid w:val="00DB0412"/>
    <w:rsid w:val="00DB191F"/>
    <w:rsid w:val="00DB2C3E"/>
    <w:rsid w:val="00DB2E6E"/>
    <w:rsid w:val="00DB33B8"/>
    <w:rsid w:val="00DB42BF"/>
    <w:rsid w:val="00DB4608"/>
    <w:rsid w:val="00DB5C8C"/>
    <w:rsid w:val="00DB60E1"/>
    <w:rsid w:val="00DB6813"/>
    <w:rsid w:val="00DC08D5"/>
    <w:rsid w:val="00DC0FB3"/>
    <w:rsid w:val="00DC16B0"/>
    <w:rsid w:val="00DC19E9"/>
    <w:rsid w:val="00DC21E4"/>
    <w:rsid w:val="00DC2BEC"/>
    <w:rsid w:val="00DC302D"/>
    <w:rsid w:val="00DC3D5B"/>
    <w:rsid w:val="00DC4165"/>
    <w:rsid w:val="00DC4241"/>
    <w:rsid w:val="00DC6DBD"/>
    <w:rsid w:val="00DC74F2"/>
    <w:rsid w:val="00DC7675"/>
    <w:rsid w:val="00DC7BF2"/>
    <w:rsid w:val="00DD08B2"/>
    <w:rsid w:val="00DD1623"/>
    <w:rsid w:val="00DD184C"/>
    <w:rsid w:val="00DD18DB"/>
    <w:rsid w:val="00DD296B"/>
    <w:rsid w:val="00DD4BAB"/>
    <w:rsid w:val="00DD4D48"/>
    <w:rsid w:val="00DD7721"/>
    <w:rsid w:val="00DE06F2"/>
    <w:rsid w:val="00DE1E67"/>
    <w:rsid w:val="00DE2CBC"/>
    <w:rsid w:val="00DE3857"/>
    <w:rsid w:val="00DE3A3A"/>
    <w:rsid w:val="00DE4238"/>
    <w:rsid w:val="00DE57F4"/>
    <w:rsid w:val="00DE5ED2"/>
    <w:rsid w:val="00DE6FB4"/>
    <w:rsid w:val="00DE76AA"/>
    <w:rsid w:val="00DF01F6"/>
    <w:rsid w:val="00DF0527"/>
    <w:rsid w:val="00DF0A80"/>
    <w:rsid w:val="00DF19BB"/>
    <w:rsid w:val="00DF1DE0"/>
    <w:rsid w:val="00DF2453"/>
    <w:rsid w:val="00DF26CA"/>
    <w:rsid w:val="00DF2A55"/>
    <w:rsid w:val="00DF31A7"/>
    <w:rsid w:val="00DF4477"/>
    <w:rsid w:val="00DF555E"/>
    <w:rsid w:val="00E0056F"/>
    <w:rsid w:val="00E01F8C"/>
    <w:rsid w:val="00E02877"/>
    <w:rsid w:val="00E02FD5"/>
    <w:rsid w:val="00E0776A"/>
    <w:rsid w:val="00E10C97"/>
    <w:rsid w:val="00E12469"/>
    <w:rsid w:val="00E12D0B"/>
    <w:rsid w:val="00E15080"/>
    <w:rsid w:val="00E1535A"/>
    <w:rsid w:val="00E1589A"/>
    <w:rsid w:val="00E15B35"/>
    <w:rsid w:val="00E16A87"/>
    <w:rsid w:val="00E20090"/>
    <w:rsid w:val="00E20188"/>
    <w:rsid w:val="00E20A2B"/>
    <w:rsid w:val="00E20C9D"/>
    <w:rsid w:val="00E21DAC"/>
    <w:rsid w:val="00E21FE1"/>
    <w:rsid w:val="00E224EB"/>
    <w:rsid w:val="00E22831"/>
    <w:rsid w:val="00E23956"/>
    <w:rsid w:val="00E23957"/>
    <w:rsid w:val="00E25254"/>
    <w:rsid w:val="00E25774"/>
    <w:rsid w:val="00E26468"/>
    <w:rsid w:val="00E2778A"/>
    <w:rsid w:val="00E30B84"/>
    <w:rsid w:val="00E3118C"/>
    <w:rsid w:val="00E31475"/>
    <w:rsid w:val="00E31C7A"/>
    <w:rsid w:val="00E328C0"/>
    <w:rsid w:val="00E32F7C"/>
    <w:rsid w:val="00E3338A"/>
    <w:rsid w:val="00E34B22"/>
    <w:rsid w:val="00E3548A"/>
    <w:rsid w:val="00E364E4"/>
    <w:rsid w:val="00E378CA"/>
    <w:rsid w:val="00E37B78"/>
    <w:rsid w:val="00E37CB6"/>
    <w:rsid w:val="00E403E3"/>
    <w:rsid w:val="00E4054A"/>
    <w:rsid w:val="00E40AA9"/>
    <w:rsid w:val="00E4115B"/>
    <w:rsid w:val="00E41477"/>
    <w:rsid w:val="00E41492"/>
    <w:rsid w:val="00E429DE"/>
    <w:rsid w:val="00E43BEB"/>
    <w:rsid w:val="00E43FDB"/>
    <w:rsid w:val="00E44110"/>
    <w:rsid w:val="00E470FA"/>
    <w:rsid w:val="00E50621"/>
    <w:rsid w:val="00E5210D"/>
    <w:rsid w:val="00E534BC"/>
    <w:rsid w:val="00E536FE"/>
    <w:rsid w:val="00E557F7"/>
    <w:rsid w:val="00E55C13"/>
    <w:rsid w:val="00E56053"/>
    <w:rsid w:val="00E5707D"/>
    <w:rsid w:val="00E57612"/>
    <w:rsid w:val="00E57962"/>
    <w:rsid w:val="00E627FA"/>
    <w:rsid w:val="00E62CEA"/>
    <w:rsid w:val="00E62D6F"/>
    <w:rsid w:val="00E62E55"/>
    <w:rsid w:val="00E63411"/>
    <w:rsid w:val="00E63547"/>
    <w:rsid w:val="00E63AA4"/>
    <w:rsid w:val="00E63B13"/>
    <w:rsid w:val="00E643DA"/>
    <w:rsid w:val="00E65031"/>
    <w:rsid w:val="00E655E1"/>
    <w:rsid w:val="00E65926"/>
    <w:rsid w:val="00E66C46"/>
    <w:rsid w:val="00E700E8"/>
    <w:rsid w:val="00E72757"/>
    <w:rsid w:val="00E72B81"/>
    <w:rsid w:val="00E73310"/>
    <w:rsid w:val="00E7360C"/>
    <w:rsid w:val="00E739A7"/>
    <w:rsid w:val="00E74E24"/>
    <w:rsid w:val="00E75B5C"/>
    <w:rsid w:val="00E76349"/>
    <w:rsid w:val="00E7684D"/>
    <w:rsid w:val="00E77020"/>
    <w:rsid w:val="00E77ADE"/>
    <w:rsid w:val="00E77CCA"/>
    <w:rsid w:val="00E77D36"/>
    <w:rsid w:val="00E80575"/>
    <w:rsid w:val="00E8172D"/>
    <w:rsid w:val="00E84A5B"/>
    <w:rsid w:val="00E84B0F"/>
    <w:rsid w:val="00E86CA6"/>
    <w:rsid w:val="00E86EDF"/>
    <w:rsid w:val="00E90B93"/>
    <w:rsid w:val="00E913E8"/>
    <w:rsid w:val="00E9216D"/>
    <w:rsid w:val="00E93435"/>
    <w:rsid w:val="00E93973"/>
    <w:rsid w:val="00E94863"/>
    <w:rsid w:val="00E9591A"/>
    <w:rsid w:val="00E9597F"/>
    <w:rsid w:val="00E962BD"/>
    <w:rsid w:val="00E965F5"/>
    <w:rsid w:val="00E9666D"/>
    <w:rsid w:val="00E9775A"/>
    <w:rsid w:val="00E97768"/>
    <w:rsid w:val="00EA3B11"/>
    <w:rsid w:val="00EA46CB"/>
    <w:rsid w:val="00EA46F6"/>
    <w:rsid w:val="00EA539F"/>
    <w:rsid w:val="00EA5BEF"/>
    <w:rsid w:val="00EA5C48"/>
    <w:rsid w:val="00EA5D45"/>
    <w:rsid w:val="00EA64AC"/>
    <w:rsid w:val="00EA7CAC"/>
    <w:rsid w:val="00EB0ADF"/>
    <w:rsid w:val="00EB2949"/>
    <w:rsid w:val="00EB2953"/>
    <w:rsid w:val="00EB2961"/>
    <w:rsid w:val="00EB4B53"/>
    <w:rsid w:val="00EB50DE"/>
    <w:rsid w:val="00EB7477"/>
    <w:rsid w:val="00EB77CC"/>
    <w:rsid w:val="00EB7B92"/>
    <w:rsid w:val="00EB7C1E"/>
    <w:rsid w:val="00EC0040"/>
    <w:rsid w:val="00EC0308"/>
    <w:rsid w:val="00EC0C98"/>
    <w:rsid w:val="00EC0F4A"/>
    <w:rsid w:val="00EC1EF7"/>
    <w:rsid w:val="00EC244A"/>
    <w:rsid w:val="00EC2A39"/>
    <w:rsid w:val="00EC325B"/>
    <w:rsid w:val="00EC3EC3"/>
    <w:rsid w:val="00EC4629"/>
    <w:rsid w:val="00EC65BF"/>
    <w:rsid w:val="00EC6A26"/>
    <w:rsid w:val="00EC6CD2"/>
    <w:rsid w:val="00EC6E94"/>
    <w:rsid w:val="00EC6E98"/>
    <w:rsid w:val="00EC73CF"/>
    <w:rsid w:val="00ED0DC5"/>
    <w:rsid w:val="00ED1DB3"/>
    <w:rsid w:val="00ED23BE"/>
    <w:rsid w:val="00ED2A68"/>
    <w:rsid w:val="00ED4A80"/>
    <w:rsid w:val="00ED4CAD"/>
    <w:rsid w:val="00ED4EA8"/>
    <w:rsid w:val="00ED50F1"/>
    <w:rsid w:val="00ED56F2"/>
    <w:rsid w:val="00ED6318"/>
    <w:rsid w:val="00ED7207"/>
    <w:rsid w:val="00ED72C5"/>
    <w:rsid w:val="00EE0454"/>
    <w:rsid w:val="00EE0E6D"/>
    <w:rsid w:val="00EE2288"/>
    <w:rsid w:val="00EE2518"/>
    <w:rsid w:val="00EE3A98"/>
    <w:rsid w:val="00EE3CBF"/>
    <w:rsid w:val="00EE3DCE"/>
    <w:rsid w:val="00EE3FDD"/>
    <w:rsid w:val="00EE587E"/>
    <w:rsid w:val="00EE5BDD"/>
    <w:rsid w:val="00EE61EC"/>
    <w:rsid w:val="00EE758F"/>
    <w:rsid w:val="00EE7B19"/>
    <w:rsid w:val="00EE7E5F"/>
    <w:rsid w:val="00EF13B6"/>
    <w:rsid w:val="00EF1D2B"/>
    <w:rsid w:val="00EF2504"/>
    <w:rsid w:val="00EF26E5"/>
    <w:rsid w:val="00EF2EB4"/>
    <w:rsid w:val="00EF3547"/>
    <w:rsid w:val="00EF3635"/>
    <w:rsid w:val="00EF4A5E"/>
    <w:rsid w:val="00EF58DF"/>
    <w:rsid w:val="00EF6E65"/>
    <w:rsid w:val="00EF7EE4"/>
    <w:rsid w:val="00EF7F35"/>
    <w:rsid w:val="00F0059E"/>
    <w:rsid w:val="00F00BF7"/>
    <w:rsid w:val="00F023C1"/>
    <w:rsid w:val="00F03261"/>
    <w:rsid w:val="00F0446F"/>
    <w:rsid w:val="00F052D5"/>
    <w:rsid w:val="00F05D78"/>
    <w:rsid w:val="00F06EE6"/>
    <w:rsid w:val="00F07092"/>
    <w:rsid w:val="00F1082F"/>
    <w:rsid w:val="00F10A79"/>
    <w:rsid w:val="00F116CB"/>
    <w:rsid w:val="00F12A69"/>
    <w:rsid w:val="00F15887"/>
    <w:rsid w:val="00F15C05"/>
    <w:rsid w:val="00F15F50"/>
    <w:rsid w:val="00F1664A"/>
    <w:rsid w:val="00F16B6A"/>
    <w:rsid w:val="00F17DA2"/>
    <w:rsid w:val="00F21153"/>
    <w:rsid w:val="00F21D22"/>
    <w:rsid w:val="00F2229F"/>
    <w:rsid w:val="00F225E6"/>
    <w:rsid w:val="00F22CED"/>
    <w:rsid w:val="00F23391"/>
    <w:rsid w:val="00F235BA"/>
    <w:rsid w:val="00F259CE"/>
    <w:rsid w:val="00F27804"/>
    <w:rsid w:val="00F27ACE"/>
    <w:rsid w:val="00F27F8F"/>
    <w:rsid w:val="00F30D86"/>
    <w:rsid w:val="00F31426"/>
    <w:rsid w:val="00F31D99"/>
    <w:rsid w:val="00F32146"/>
    <w:rsid w:val="00F325C3"/>
    <w:rsid w:val="00F335FE"/>
    <w:rsid w:val="00F348EF"/>
    <w:rsid w:val="00F3521A"/>
    <w:rsid w:val="00F35C50"/>
    <w:rsid w:val="00F36654"/>
    <w:rsid w:val="00F407D4"/>
    <w:rsid w:val="00F41FD2"/>
    <w:rsid w:val="00F43200"/>
    <w:rsid w:val="00F4486D"/>
    <w:rsid w:val="00F46CC9"/>
    <w:rsid w:val="00F50396"/>
    <w:rsid w:val="00F5069B"/>
    <w:rsid w:val="00F50C1A"/>
    <w:rsid w:val="00F51465"/>
    <w:rsid w:val="00F53799"/>
    <w:rsid w:val="00F555CB"/>
    <w:rsid w:val="00F55EC6"/>
    <w:rsid w:val="00F55FD0"/>
    <w:rsid w:val="00F57B60"/>
    <w:rsid w:val="00F57BCB"/>
    <w:rsid w:val="00F57C2C"/>
    <w:rsid w:val="00F601FF"/>
    <w:rsid w:val="00F6022B"/>
    <w:rsid w:val="00F606C2"/>
    <w:rsid w:val="00F63747"/>
    <w:rsid w:val="00F63F93"/>
    <w:rsid w:val="00F645B7"/>
    <w:rsid w:val="00F67720"/>
    <w:rsid w:val="00F6785F"/>
    <w:rsid w:val="00F708F2"/>
    <w:rsid w:val="00F71181"/>
    <w:rsid w:val="00F71E5F"/>
    <w:rsid w:val="00F725D7"/>
    <w:rsid w:val="00F72A66"/>
    <w:rsid w:val="00F72D47"/>
    <w:rsid w:val="00F72F98"/>
    <w:rsid w:val="00F73CE6"/>
    <w:rsid w:val="00F742AF"/>
    <w:rsid w:val="00F753A8"/>
    <w:rsid w:val="00F76246"/>
    <w:rsid w:val="00F762F0"/>
    <w:rsid w:val="00F763EB"/>
    <w:rsid w:val="00F769BB"/>
    <w:rsid w:val="00F77327"/>
    <w:rsid w:val="00F77581"/>
    <w:rsid w:val="00F77EAB"/>
    <w:rsid w:val="00F81138"/>
    <w:rsid w:val="00F82906"/>
    <w:rsid w:val="00F82AE2"/>
    <w:rsid w:val="00F83D94"/>
    <w:rsid w:val="00F8553A"/>
    <w:rsid w:val="00F85956"/>
    <w:rsid w:val="00F85C9F"/>
    <w:rsid w:val="00F8625B"/>
    <w:rsid w:val="00F8632D"/>
    <w:rsid w:val="00F92164"/>
    <w:rsid w:val="00F92267"/>
    <w:rsid w:val="00F92950"/>
    <w:rsid w:val="00F93608"/>
    <w:rsid w:val="00F93654"/>
    <w:rsid w:val="00F93DCF"/>
    <w:rsid w:val="00F94D28"/>
    <w:rsid w:val="00F96F79"/>
    <w:rsid w:val="00F979A2"/>
    <w:rsid w:val="00FA0454"/>
    <w:rsid w:val="00FA07C1"/>
    <w:rsid w:val="00FA29A0"/>
    <w:rsid w:val="00FA2BC4"/>
    <w:rsid w:val="00FA3792"/>
    <w:rsid w:val="00FA66EA"/>
    <w:rsid w:val="00FA6B2A"/>
    <w:rsid w:val="00FA7A59"/>
    <w:rsid w:val="00FA7E99"/>
    <w:rsid w:val="00FB07C5"/>
    <w:rsid w:val="00FB1F74"/>
    <w:rsid w:val="00FB2422"/>
    <w:rsid w:val="00FB25F1"/>
    <w:rsid w:val="00FB2DED"/>
    <w:rsid w:val="00FB441A"/>
    <w:rsid w:val="00FB4474"/>
    <w:rsid w:val="00FB4691"/>
    <w:rsid w:val="00FB4805"/>
    <w:rsid w:val="00FB4C20"/>
    <w:rsid w:val="00FB52E9"/>
    <w:rsid w:val="00FB5E83"/>
    <w:rsid w:val="00FB6D23"/>
    <w:rsid w:val="00FB7A14"/>
    <w:rsid w:val="00FC1707"/>
    <w:rsid w:val="00FC4AE7"/>
    <w:rsid w:val="00FC5638"/>
    <w:rsid w:val="00FC5657"/>
    <w:rsid w:val="00FC6B42"/>
    <w:rsid w:val="00FC6E63"/>
    <w:rsid w:val="00FC7611"/>
    <w:rsid w:val="00FC768E"/>
    <w:rsid w:val="00FD0138"/>
    <w:rsid w:val="00FD0F49"/>
    <w:rsid w:val="00FD56DC"/>
    <w:rsid w:val="00FD5F17"/>
    <w:rsid w:val="00FD647A"/>
    <w:rsid w:val="00FD7597"/>
    <w:rsid w:val="00FD7F0A"/>
    <w:rsid w:val="00FE03D0"/>
    <w:rsid w:val="00FE209F"/>
    <w:rsid w:val="00FE44AB"/>
    <w:rsid w:val="00FE475A"/>
    <w:rsid w:val="00FE49A6"/>
    <w:rsid w:val="00FF0F03"/>
    <w:rsid w:val="00FF16E7"/>
    <w:rsid w:val="00FF2D6E"/>
    <w:rsid w:val="00FF381E"/>
    <w:rsid w:val="00FF4B02"/>
    <w:rsid w:val="00FF5A2D"/>
    <w:rsid w:val="00FF75C9"/>
    <w:rsid w:val="00FF791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44BBDFA"/>
  <w15:docId w15:val="{198CFB0E-8914-4E41-A8C7-19E2D4C249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spacing w:before="160" w:after="160" w:line="360"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9"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0"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32D3"/>
    <w:pPr>
      <w:widowControl w:val="0"/>
      <w:spacing w:before="0" w:after="0" w:line="240" w:lineRule="auto"/>
      <w:jc w:val="both"/>
    </w:pPr>
    <w:rPr>
      <w:szCs w:val="24"/>
    </w:rPr>
  </w:style>
  <w:style w:type="paragraph" w:styleId="1">
    <w:name w:val="heading 1"/>
    <w:aliases w:val="Heading 0,H1,h1,1st level,heading 1,合同标题,卷标题,H11,H12,H13,H14,H15,H16,H17,H18,H19,H110,H111,H112,H121,H131,H141,H151,H161,H171,H181,H191,H1101,H1111,H113,H122,H132,H142,H152,H162,H172,H182,H192,H1102,H1112,H1121,H1211,H1311,H1411,H1511,H1611,1,Part"/>
    <w:basedOn w:val="a"/>
    <w:next w:val="a"/>
    <w:link w:val="11"/>
    <w:qFormat/>
    <w:rsid w:val="00C24738"/>
    <w:pPr>
      <w:keepNext/>
      <w:keepLines/>
      <w:spacing w:before="260" w:after="260" w:line="360" w:lineRule="atLeast"/>
      <w:outlineLvl w:val="0"/>
    </w:pPr>
    <w:rPr>
      <w:b/>
      <w:bCs/>
      <w:kern w:val="44"/>
      <w:sz w:val="36"/>
      <w:szCs w:val="44"/>
      <w:lang w:val="x-none" w:eastAsia="x-none"/>
    </w:rPr>
  </w:style>
  <w:style w:type="paragraph" w:styleId="20">
    <w:name w:val="heading 2"/>
    <w:aliases w:val="节,Chapter X.X. Statement,h2,2,l2,Level 2 Head,heading 2,子系统,子系统1,子系统2,子系统3,子系统4,子系统11,子系统21,子系统31,子系统5,子系统12,子系统22,子系统32,子系统6,子系统13,子系统23,子系统33,子系统7,子系统14,子系统24,子系统34,子系统8,子系统15,子系统25,子系统35,子系统9,子系统16,子系统26,子系统36,2nd level,Titre2,H2,Head 2,Chapter"/>
    <w:basedOn w:val="a"/>
    <w:next w:val="a"/>
    <w:link w:val="21"/>
    <w:uiPriority w:val="9"/>
    <w:qFormat/>
    <w:rsid w:val="00C24738"/>
    <w:pPr>
      <w:keepNext/>
      <w:keepLines/>
      <w:outlineLvl w:val="1"/>
    </w:pPr>
    <w:rPr>
      <w:rFonts w:ascii="Arial" w:hAnsi="Arial"/>
      <w:b/>
      <w:bCs/>
      <w:sz w:val="30"/>
      <w:szCs w:val="32"/>
    </w:rPr>
  </w:style>
  <w:style w:type="paragraph" w:styleId="3">
    <w:name w:val="heading 3"/>
    <w:aliases w:val="Chapter X.X.X.,H3,h3,level_3,PIM 3,Level 3 Head,3rd level,3,sect1.2.3,heading 3,l3,CT,Heading 3 - old,Level 3 Topic Heading,l3+toc 3,Sub-section Title,sect1.2.31,sect1.2.32,sect1.2.311,sect1.2.33,sect1.2.312,BOD 0,prop3,3heading,Heading 31,Fab,标题3"/>
    <w:basedOn w:val="a"/>
    <w:next w:val="a"/>
    <w:link w:val="31"/>
    <w:qFormat/>
    <w:rsid w:val="00C24738"/>
    <w:pPr>
      <w:keepNext/>
      <w:keepLines/>
      <w:outlineLvl w:val="2"/>
    </w:pPr>
    <w:rPr>
      <w:b/>
      <w:bCs/>
      <w:sz w:val="28"/>
      <w:szCs w:val="32"/>
      <w:lang w:val="x-none" w:eastAsia="x-none"/>
    </w:rPr>
  </w:style>
  <w:style w:type="paragraph" w:styleId="4">
    <w:name w:val="heading 4"/>
    <w:aliases w:val="标题 4 Char,1.1,(一),1。1,H4,H41,H42,H43,H44,H45,H46,H47,H48,H49,H410,H411,H421,H431,H441,H451,H461,H471,H481,H491,H4101,H412,H422,H432,H442,H452,H462,H472,H482,H492,H4102,H4111,H4211,H4311,H4411,H4511,H4611,H4711,H4811,H4911,H41011,H413,H423,H433,h4,4"/>
    <w:basedOn w:val="a"/>
    <w:next w:val="a"/>
    <w:link w:val="40"/>
    <w:qFormat/>
    <w:rsid w:val="00C24738"/>
    <w:pPr>
      <w:keepNext/>
      <w:keepLines/>
      <w:spacing w:before="280" w:after="290"/>
      <w:outlineLvl w:val="3"/>
    </w:pPr>
    <w:rPr>
      <w:rFonts w:ascii="Arial" w:hAnsi="Arial"/>
      <w:b/>
      <w:bCs/>
      <w:sz w:val="24"/>
      <w:szCs w:val="28"/>
    </w:rPr>
  </w:style>
  <w:style w:type="paragraph" w:styleId="5">
    <w:name w:val="heading 5"/>
    <w:aliases w:val="Para5,H5,Para51,H51,Para52,H52,Para511,H511,Para53,H53,Para512,H512,Para54,H54,Para513,H513,Para55,H55,Para514,H514,Para56,H56,Para515,H515,Para57,H57,Para516,H516,Para58,H58,Para517,H517,Para59,H59,Para518,H518,Para510,H510,Para519,H519,H520,h5,sb"/>
    <w:basedOn w:val="a"/>
    <w:next w:val="a"/>
    <w:link w:val="50"/>
    <w:qFormat/>
    <w:rsid w:val="00C24738"/>
    <w:pPr>
      <w:keepNext/>
      <w:keepLines/>
      <w:spacing w:before="280" w:after="290" w:line="376" w:lineRule="auto"/>
      <w:outlineLvl w:val="4"/>
    </w:pPr>
    <w:rPr>
      <w:b/>
      <w:bCs/>
      <w:sz w:val="28"/>
      <w:szCs w:val="28"/>
    </w:rPr>
  </w:style>
  <w:style w:type="paragraph" w:styleId="6">
    <w:name w:val="heading 6"/>
    <w:aliases w:val="H6,H61,H62,H611,H63,H612,H64,H613,H65,H614,H66,H615,H67,H616,H68,H617,H69,H618,H610,H619,H620,H6110,H621,H6111,H631,H6121,H641,H6131,H651,H6141,H661,H6151,H671,H6161,H681,H6171,H691,H6181,H6101,H6191,H622,H6112,H632,H6122,H642,H6132,H652,H6142,PIM "/>
    <w:basedOn w:val="a"/>
    <w:next w:val="a"/>
    <w:link w:val="60"/>
    <w:qFormat/>
    <w:rsid w:val="00C24738"/>
    <w:pPr>
      <w:keepNext/>
      <w:keepLines/>
      <w:spacing w:before="240" w:after="64" w:line="320" w:lineRule="auto"/>
      <w:outlineLvl w:val="5"/>
    </w:pPr>
    <w:rPr>
      <w:rFonts w:ascii="Arial" w:eastAsia="黑体" w:hAnsi="Arial"/>
      <w:b/>
      <w:bCs/>
      <w:sz w:val="24"/>
    </w:rPr>
  </w:style>
  <w:style w:type="paragraph" w:styleId="7">
    <w:name w:val="heading 7"/>
    <w:basedOn w:val="a"/>
    <w:next w:val="a"/>
    <w:link w:val="70"/>
    <w:qFormat/>
    <w:rsid w:val="00C24738"/>
    <w:pPr>
      <w:keepNext/>
      <w:keepLines/>
      <w:spacing w:before="240" w:after="64" w:line="320" w:lineRule="auto"/>
      <w:outlineLvl w:val="6"/>
    </w:pPr>
    <w:rPr>
      <w:b/>
      <w:bCs/>
      <w:sz w:val="24"/>
    </w:rPr>
  </w:style>
  <w:style w:type="paragraph" w:styleId="8">
    <w:name w:val="heading 8"/>
    <w:basedOn w:val="a"/>
    <w:next w:val="a"/>
    <w:link w:val="80"/>
    <w:qFormat/>
    <w:rsid w:val="00C24738"/>
    <w:pPr>
      <w:keepNext/>
      <w:keepLines/>
      <w:spacing w:before="240" w:after="64" w:line="320" w:lineRule="auto"/>
      <w:outlineLvl w:val="7"/>
    </w:pPr>
    <w:rPr>
      <w:rFonts w:ascii="Arial" w:eastAsia="黑体" w:hAnsi="Arial"/>
      <w:sz w:val="24"/>
    </w:rPr>
  </w:style>
  <w:style w:type="paragraph" w:styleId="9">
    <w:name w:val="heading 9"/>
    <w:basedOn w:val="a"/>
    <w:next w:val="a"/>
    <w:link w:val="90"/>
    <w:qFormat/>
    <w:rsid w:val="00C24738"/>
    <w:pPr>
      <w:keepNext/>
      <w:keepLines/>
      <w:spacing w:before="240" w:after="64" w:line="320" w:lineRule="auto"/>
      <w:outlineLvl w:val="8"/>
    </w:pPr>
    <w:rPr>
      <w:rFonts w:ascii="Arial" w:eastAsia="黑体" w:hAnsi="Arial"/>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1">
    <w:name w:val="标题 1 字符1"/>
    <w:aliases w:val="Heading 0 字符,H1 字符,h1 字符,1st level 字符,heading 1 字符,合同标题 字符,卷标题 字符,H11 字符,H12 字符,H13 字符,H14 字符,H15 字符,H16 字符,H17 字符,H18 字符,H19 字符,H110 字符,H111 字符,H112 字符,H121 字符,H131 字符,H141 字符,H151 字符,H161 字符,H171 字符,H181 字符,H191 字符,H1101 字符,H1111 字符,H113 字符"/>
    <w:link w:val="1"/>
    <w:rsid w:val="00C24738"/>
    <w:rPr>
      <w:b/>
      <w:bCs/>
      <w:kern w:val="44"/>
      <w:sz w:val="36"/>
      <w:szCs w:val="44"/>
      <w:lang w:val="x-none" w:eastAsia="x-none"/>
    </w:rPr>
  </w:style>
  <w:style w:type="character" w:customStyle="1" w:styleId="21">
    <w:name w:val="标题 2 字符1"/>
    <w:aliases w:val="节 字符,Chapter X.X. Statement 字符,h2 字符,2 字符,l2 字符,Level 2 Head 字符,heading 2 字符,子系统 字符,子系统1 字符,子系统2 字符,子系统3 字符,子系统4 字符,子系统11 字符,子系统21 字符,子系统31 字符,子系统5 字符,子系统12 字符,子系统22 字符,子系统32 字符,子系统6 字符,子系统13 字符,子系统23 字符,子系统33 字符,子系统7 字符,子系统14 字符,子系统24 字符,H2 字符"/>
    <w:basedOn w:val="a0"/>
    <w:link w:val="20"/>
    <w:uiPriority w:val="9"/>
    <w:rsid w:val="00C24738"/>
    <w:rPr>
      <w:rFonts w:ascii="Arial" w:hAnsi="Arial"/>
      <w:b/>
      <w:bCs/>
      <w:sz w:val="30"/>
      <w:szCs w:val="32"/>
    </w:rPr>
  </w:style>
  <w:style w:type="character" w:customStyle="1" w:styleId="31">
    <w:name w:val="标题 3 字符1"/>
    <w:aliases w:val="Chapter X.X.X. 字符,H3 字符,h3 字符,level_3 字符,PIM 3 字符,Level 3 Head 字符,3rd level 字符,3 字符,sect1.2.3 字符,heading 3 字符,l3 字符,CT 字符,Heading 3 - old 字符,Level 3 Topic Heading 字符,l3+toc 3 字符,Sub-section Title 字符,sect1.2.31 字符,sect1.2.32 字符,sect1.2.311 字符"/>
    <w:link w:val="3"/>
    <w:rsid w:val="00C24738"/>
    <w:rPr>
      <w:b/>
      <w:bCs/>
      <w:sz w:val="28"/>
      <w:szCs w:val="32"/>
      <w:lang w:val="x-none" w:eastAsia="x-none"/>
    </w:rPr>
  </w:style>
  <w:style w:type="character" w:customStyle="1" w:styleId="40">
    <w:name w:val="标题 4 字符"/>
    <w:aliases w:val="标题 4 Char 字符,1.1 字符,(一) 字符,1。1 字符,H4 字符,H41 字符,H42 字符,H43 字符,H44 字符,H45 字符,H46 字符,H47 字符,H48 字符,H49 字符,H410 字符,H411 字符,H421 字符,H431 字符,H441 字符,H451 字符,H461 字符,H471 字符,H481 字符,H491 字符,H4101 字符,H412 字符,H422 字符,H432 字符,H442 字符,H452 字符,H462 字符,h4 字符"/>
    <w:basedOn w:val="a0"/>
    <w:link w:val="4"/>
    <w:rsid w:val="00C24738"/>
    <w:rPr>
      <w:rFonts w:ascii="Arial" w:hAnsi="Arial"/>
      <w:b/>
      <w:bCs/>
      <w:sz w:val="24"/>
      <w:szCs w:val="28"/>
    </w:rPr>
  </w:style>
  <w:style w:type="character" w:customStyle="1" w:styleId="50">
    <w:name w:val="标题 5 字符"/>
    <w:aliases w:val="Para5 字符,H5 字符,Para51 字符,H51 字符,Para52 字符,H52 字符,Para511 字符,H511 字符,Para53 字符,H53 字符,Para512 字符,H512 字符,Para54 字符,H54 字符,Para513 字符,H513 字符,Para55 字符,H55 字符,Para514 字符,H514 字符,Para56 字符,H56 字符,Para515 字符,H515 字符,Para57 字符,H57 字符,Para516 字符,h5 字符"/>
    <w:basedOn w:val="a0"/>
    <w:link w:val="5"/>
    <w:rsid w:val="00C24738"/>
    <w:rPr>
      <w:b/>
      <w:bCs/>
      <w:sz w:val="28"/>
      <w:szCs w:val="28"/>
    </w:rPr>
  </w:style>
  <w:style w:type="character" w:customStyle="1" w:styleId="60">
    <w:name w:val="标题 6 字符"/>
    <w:aliases w:val="H6 字符,H61 字符,H62 字符,H611 字符,H63 字符,H612 字符,H64 字符,H613 字符,H65 字符,H614 字符,H66 字符,H615 字符,H67 字符,H616 字符,H68 字符,H617 字符,H69 字符,H618 字符,H610 字符,H619 字符,H620 字符,H6110 字符,H621 字符,H6111 字符,H631 字符,H6121 字符,H641 字符,H6131 字符,H651 字符,H6141 字符,H661 字符"/>
    <w:basedOn w:val="a0"/>
    <w:link w:val="6"/>
    <w:rsid w:val="00C24738"/>
    <w:rPr>
      <w:rFonts w:ascii="Arial" w:eastAsia="黑体" w:hAnsi="Arial"/>
      <w:b/>
      <w:bCs/>
      <w:sz w:val="24"/>
      <w:szCs w:val="24"/>
    </w:rPr>
  </w:style>
  <w:style w:type="character" w:customStyle="1" w:styleId="70">
    <w:name w:val="标题 7 字符"/>
    <w:basedOn w:val="a0"/>
    <w:link w:val="7"/>
    <w:rsid w:val="00C24738"/>
    <w:rPr>
      <w:b/>
      <w:bCs/>
      <w:sz w:val="24"/>
      <w:szCs w:val="24"/>
    </w:rPr>
  </w:style>
  <w:style w:type="character" w:customStyle="1" w:styleId="80">
    <w:name w:val="标题 8 字符"/>
    <w:basedOn w:val="a0"/>
    <w:link w:val="8"/>
    <w:rsid w:val="00C24738"/>
    <w:rPr>
      <w:rFonts w:ascii="Arial" w:eastAsia="黑体" w:hAnsi="Arial"/>
      <w:sz w:val="24"/>
      <w:szCs w:val="24"/>
    </w:rPr>
  </w:style>
  <w:style w:type="character" w:customStyle="1" w:styleId="90">
    <w:name w:val="标题 9 字符"/>
    <w:basedOn w:val="a0"/>
    <w:link w:val="9"/>
    <w:rsid w:val="00C24738"/>
    <w:rPr>
      <w:rFonts w:ascii="Arial" w:eastAsia="黑体" w:hAnsi="Arial"/>
      <w:szCs w:val="21"/>
    </w:rPr>
  </w:style>
  <w:style w:type="character" w:customStyle="1" w:styleId="10">
    <w:name w:val="标题 1 字符"/>
    <w:basedOn w:val="a0"/>
    <w:uiPriority w:val="9"/>
    <w:rsid w:val="00C24738"/>
    <w:rPr>
      <w:rFonts w:ascii="Times New Roman" w:eastAsia="宋体" w:hAnsi="Times New Roman" w:cs="Times New Roman"/>
      <w:b/>
      <w:bCs/>
      <w:kern w:val="44"/>
      <w:sz w:val="44"/>
      <w:szCs w:val="44"/>
    </w:rPr>
  </w:style>
  <w:style w:type="character" w:customStyle="1" w:styleId="22">
    <w:name w:val="标题 2 字符"/>
    <w:basedOn w:val="a0"/>
    <w:uiPriority w:val="9"/>
    <w:rsid w:val="00C24738"/>
    <w:rPr>
      <w:rFonts w:asciiTheme="majorHAnsi" w:eastAsiaTheme="majorEastAsia" w:hAnsiTheme="majorHAnsi" w:cstheme="majorBidi"/>
      <w:b/>
      <w:bCs/>
      <w:sz w:val="32"/>
      <w:szCs w:val="32"/>
    </w:rPr>
  </w:style>
  <w:style w:type="character" w:customStyle="1" w:styleId="30">
    <w:name w:val="标题 3 字符"/>
    <w:basedOn w:val="a0"/>
    <w:uiPriority w:val="9"/>
    <w:semiHidden/>
    <w:rsid w:val="00C24738"/>
    <w:rPr>
      <w:rFonts w:ascii="Times New Roman" w:eastAsia="宋体" w:hAnsi="Times New Roman" w:cs="Times New Roman"/>
      <w:b/>
      <w:bCs/>
      <w:sz w:val="32"/>
      <w:szCs w:val="32"/>
    </w:rPr>
  </w:style>
  <w:style w:type="paragraph" w:customStyle="1" w:styleId="TableMedium">
    <w:name w:val="Table_Medium"/>
    <w:basedOn w:val="a"/>
    <w:rsid w:val="00C24738"/>
    <w:pPr>
      <w:spacing w:before="40" w:after="40"/>
    </w:pPr>
    <w:rPr>
      <w:rFonts w:ascii="Futura Bk" w:hAnsi="Futura Bk"/>
      <w:kern w:val="0"/>
      <w:sz w:val="18"/>
      <w:szCs w:val="20"/>
      <w:lang w:eastAsia="en-US"/>
    </w:rPr>
  </w:style>
  <w:style w:type="paragraph" w:customStyle="1" w:styleId="HPTableTitle">
    <w:name w:val="HP_Table_Title"/>
    <w:basedOn w:val="a"/>
    <w:next w:val="a"/>
    <w:rsid w:val="00C24738"/>
    <w:pPr>
      <w:keepNext/>
      <w:keepLines/>
      <w:spacing w:before="240" w:after="60"/>
    </w:pPr>
    <w:rPr>
      <w:rFonts w:ascii="Futura Hv" w:hAnsi="Futura Hv"/>
      <w:kern w:val="0"/>
      <w:sz w:val="18"/>
      <w:szCs w:val="20"/>
      <w:lang w:eastAsia="en-US"/>
    </w:rPr>
  </w:style>
  <w:style w:type="paragraph" w:customStyle="1" w:styleId="CharCharCharChar">
    <w:name w:val="Char Char Char Char"/>
    <w:basedOn w:val="a"/>
    <w:rsid w:val="00C24738"/>
    <w:rPr>
      <w:rFonts w:ascii="Tahoma" w:hAnsi="Tahoma"/>
      <w:sz w:val="24"/>
      <w:szCs w:val="20"/>
    </w:rPr>
  </w:style>
  <w:style w:type="paragraph" w:customStyle="1" w:styleId="12">
    <w:name w:val="首页标题1"/>
    <w:basedOn w:val="a"/>
    <w:autoRedefine/>
    <w:semiHidden/>
    <w:rsid w:val="00C24738"/>
    <w:pPr>
      <w:adjustRightInd w:val="0"/>
      <w:snapToGrid w:val="0"/>
      <w:spacing w:before="120" w:after="120"/>
      <w:jc w:val="center"/>
    </w:pPr>
    <w:rPr>
      <w:rFonts w:cs="Arial"/>
      <w:b/>
      <w:bCs/>
      <w:sz w:val="36"/>
      <w:szCs w:val="36"/>
    </w:rPr>
  </w:style>
  <w:style w:type="paragraph" w:customStyle="1" w:styleId="23">
    <w:name w:val="首页标题2"/>
    <w:basedOn w:val="12"/>
    <w:autoRedefine/>
    <w:semiHidden/>
    <w:rsid w:val="00C24738"/>
    <w:rPr>
      <w:rFonts w:ascii="宋体" w:hAnsi="宋体" w:cs="宋体"/>
      <w:b w:val="0"/>
      <w:bCs w:val="0"/>
      <w:spacing w:val="60"/>
      <w:w w:val="105"/>
      <w:sz w:val="44"/>
      <w:szCs w:val="44"/>
    </w:rPr>
  </w:style>
  <w:style w:type="paragraph" w:styleId="TOC1">
    <w:name w:val="toc 1"/>
    <w:basedOn w:val="a"/>
    <w:next w:val="a"/>
    <w:autoRedefine/>
    <w:uiPriority w:val="39"/>
    <w:rsid w:val="00C24738"/>
    <w:pPr>
      <w:spacing w:before="120" w:after="120"/>
      <w:jc w:val="left"/>
    </w:pPr>
    <w:rPr>
      <w:rFonts w:eastAsiaTheme="minorHAnsi"/>
      <w:b/>
      <w:bCs/>
      <w:caps/>
      <w:sz w:val="20"/>
      <w:szCs w:val="20"/>
    </w:rPr>
  </w:style>
  <w:style w:type="paragraph" w:styleId="TOC2">
    <w:name w:val="toc 2"/>
    <w:basedOn w:val="a"/>
    <w:next w:val="a"/>
    <w:autoRedefine/>
    <w:uiPriority w:val="39"/>
    <w:rsid w:val="00C24738"/>
    <w:pPr>
      <w:ind w:left="210"/>
      <w:jc w:val="left"/>
    </w:pPr>
    <w:rPr>
      <w:rFonts w:eastAsiaTheme="minorHAnsi"/>
      <w:smallCaps/>
      <w:sz w:val="20"/>
      <w:szCs w:val="20"/>
    </w:rPr>
  </w:style>
  <w:style w:type="paragraph" w:styleId="TOC3">
    <w:name w:val="toc 3"/>
    <w:basedOn w:val="a"/>
    <w:next w:val="a"/>
    <w:autoRedefine/>
    <w:uiPriority w:val="39"/>
    <w:rsid w:val="00C24738"/>
    <w:pPr>
      <w:ind w:left="420"/>
      <w:jc w:val="left"/>
    </w:pPr>
    <w:rPr>
      <w:rFonts w:eastAsiaTheme="minorHAnsi"/>
      <w:i/>
      <w:iCs/>
      <w:sz w:val="20"/>
      <w:szCs w:val="20"/>
    </w:rPr>
  </w:style>
  <w:style w:type="character" w:styleId="a3">
    <w:name w:val="Hyperlink"/>
    <w:uiPriority w:val="99"/>
    <w:rsid w:val="00C24738"/>
    <w:rPr>
      <w:color w:val="0000FF"/>
      <w:u w:val="single"/>
    </w:rPr>
  </w:style>
  <w:style w:type="paragraph" w:styleId="a4">
    <w:name w:val="header"/>
    <w:basedOn w:val="a"/>
    <w:link w:val="a5"/>
    <w:rsid w:val="00C24738"/>
    <w:pPr>
      <w:pBdr>
        <w:bottom w:val="single" w:sz="6" w:space="1" w:color="auto"/>
      </w:pBdr>
      <w:tabs>
        <w:tab w:val="center" w:pos="4153"/>
        <w:tab w:val="right" w:pos="8306"/>
      </w:tabs>
      <w:snapToGrid w:val="0"/>
      <w:jc w:val="center"/>
    </w:pPr>
    <w:rPr>
      <w:sz w:val="18"/>
      <w:szCs w:val="18"/>
    </w:rPr>
  </w:style>
  <w:style w:type="character" w:customStyle="1" w:styleId="a5">
    <w:name w:val="页眉 字符"/>
    <w:basedOn w:val="a0"/>
    <w:link w:val="a4"/>
    <w:rsid w:val="00C24738"/>
    <w:rPr>
      <w:rFonts w:ascii="Times New Roman" w:eastAsia="宋体" w:hAnsi="Times New Roman" w:cs="Times New Roman"/>
      <w:sz w:val="18"/>
      <w:szCs w:val="18"/>
    </w:rPr>
  </w:style>
  <w:style w:type="paragraph" w:styleId="a6">
    <w:name w:val="footer"/>
    <w:basedOn w:val="a"/>
    <w:link w:val="a7"/>
    <w:rsid w:val="00C24738"/>
    <w:pPr>
      <w:tabs>
        <w:tab w:val="center" w:pos="4153"/>
        <w:tab w:val="right" w:pos="8306"/>
      </w:tabs>
      <w:snapToGrid w:val="0"/>
    </w:pPr>
    <w:rPr>
      <w:sz w:val="18"/>
      <w:szCs w:val="18"/>
    </w:rPr>
  </w:style>
  <w:style w:type="character" w:customStyle="1" w:styleId="a7">
    <w:name w:val="页脚 字符"/>
    <w:basedOn w:val="a0"/>
    <w:link w:val="a6"/>
    <w:rsid w:val="00C24738"/>
    <w:rPr>
      <w:rFonts w:ascii="Times New Roman" w:eastAsia="宋体" w:hAnsi="Times New Roman" w:cs="Times New Roman"/>
      <w:sz w:val="18"/>
      <w:szCs w:val="18"/>
    </w:rPr>
  </w:style>
  <w:style w:type="character" w:customStyle="1" w:styleId="210">
    <w:name w:val="正文文本缩进 2 字符1"/>
    <w:aliases w:val="正文缩进 2 字符"/>
    <w:link w:val="24"/>
    <w:rsid w:val="00C24738"/>
    <w:rPr>
      <w:rFonts w:eastAsia="宋体"/>
      <w:szCs w:val="24"/>
    </w:rPr>
  </w:style>
  <w:style w:type="paragraph" w:styleId="24">
    <w:name w:val="Body Text Indent 2"/>
    <w:aliases w:val="正文缩进 2"/>
    <w:basedOn w:val="a"/>
    <w:link w:val="210"/>
    <w:rsid w:val="00C24738"/>
    <w:pPr>
      <w:spacing w:before="60" w:after="60"/>
    </w:pPr>
  </w:style>
  <w:style w:type="character" w:customStyle="1" w:styleId="25">
    <w:name w:val="正文文本缩进 2 字符"/>
    <w:basedOn w:val="a0"/>
    <w:uiPriority w:val="99"/>
    <w:semiHidden/>
    <w:rsid w:val="00C24738"/>
    <w:rPr>
      <w:rFonts w:ascii="Times New Roman" w:eastAsia="宋体" w:hAnsi="Times New Roman" w:cs="Times New Roman"/>
      <w:szCs w:val="24"/>
    </w:rPr>
  </w:style>
  <w:style w:type="paragraph" w:styleId="a8">
    <w:name w:val="Document Map"/>
    <w:basedOn w:val="a"/>
    <w:link w:val="a9"/>
    <w:semiHidden/>
    <w:rsid w:val="00C24738"/>
    <w:pPr>
      <w:shd w:val="clear" w:color="auto" w:fill="000080"/>
    </w:pPr>
  </w:style>
  <w:style w:type="character" w:customStyle="1" w:styleId="a9">
    <w:name w:val="文档结构图 字符"/>
    <w:basedOn w:val="a0"/>
    <w:link w:val="a8"/>
    <w:semiHidden/>
    <w:rsid w:val="00C24738"/>
    <w:rPr>
      <w:rFonts w:ascii="Times New Roman" w:eastAsia="宋体" w:hAnsi="Times New Roman" w:cs="Times New Roman"/>
      <w:szCs w:val="24"/>
      <w:shd w:val="clear" w:color="auto" w:fill="000080"/>
    </w:rPr>
  </w:style>
  <w:style w:type="paragraph" w:customStyle="1" w:styleId="aa">
    <w:name w:val="文档正文"/>
    <w:basedOn w:val="a"/>
    <w:link w:val="Char"/>
    <w:rsid w:val="00C24738"/>
    <w:pPr>
      <w:spacing w:line="300" w:lineRule="auto"/>
      <w:ind w:firstLine="420"/>
    </w:pPr>
    <w:rPr>
      <w:bCs/>
      <w:sz w:val="18"/>
      <w:szCs w:val="18"/>
    </w:rPr>
  </w:style>
  <w:style w:type="character" w:customStyle="1" w:styleId="Char">
    <w:name w:val="文档正文 Char"/>
    <w:basedOn w:val="a0"/>
    <w:link w:val="aa"/>
    <w:rsid w:val="00C24738"/>
    <w:rPr>
      <w:rFonts w:ascii="Times New Roman" w:eastAsia="宋体" w:hAnsi="Times New Roman" w:cs="Times New Roman"/>
      <w:bCs/>
      <w:sz w:val="18"/>
      <w:szCs w:val="18"/>
    </w:rPr>
  </w:style>
  <w:style w:type="paragraph" w:customStyle="1" w:styleId="ab">
    <w:name w:val="功能列表"/>
    <w:basedOn w:val="a"/>
    <w:autoRedefine/>
    <w:rsid w:val="00C24738"/>
    <w:pPr>
      <w:tabs>
        <w:tab w:val="num" w:pos="630"/>
      </w:tabs>
      <w:ind w:left="630" w:rightChars="100" w:right="210" w:hanging="420"/>
    </w:pPr>
    <w:rPr>
      <w:szCs w:val="21"/>
    </w:rPr>
  </w:style>
  <w:style w:type="character" w:customStyle="1" w:styleId="ac">
    <w:name w:val="引用页面元素"/>
    <w:rsid w:val="00C24738"/>
    <w:rPr>
      <w:rFonts w:ascii="Times New Roman" w:eastAsia="楷体_GB2312" w:hAnsi="Times New Roman"/>
      <w:b/>
    </w:rPr>
  </w:style>
  <w:style w:type="table" w:styleId="ad">
    <w:name w:val="Table Grid"/>
    <w:basedOn w:val="a1"/>
    <w:uiPriority w:val="39"/>
    <w:rsid w:val="00C24738"/>
    <w:pPr>
      <w:widowControl w:val="0"/>
      <w:jc w:val="both"/>
    </w:pPr>
    <w:rPr>
      <w:rFonts w:ascii="Times New Roman" w:eastAsia="宋体" w:hAnsi="Times New Roman" w:cs="Times New Roman"/>
      <w:kern w:val="0"/>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e">
    <w:name w:val="footnote text"/>
    <w:basedOn w:val="a"/>
    <w:link w:val="af"/>
    <w:semiHidden/>
    <w:rsid w:val="00C24738"/>
    <w:pPr>
      <w:snapToGrid w:val="0"/>
    </w:pPr>
    <w:rPr>
      <w:sz w:val="18"/>
      <w:szCs w:val="18"/>
    </w:rPr>
  </w:style>
  <w:style w:type="character" w:customStyle="1" w:styleId="af">
    <w:name w:val="脚注文本 字符"/>
    <w:basedOn w:val="a0"/>
    <w:link w:val="ae"/>
    <w:semiHidden/>
    <w:rsid w:val="00C24738"/>
    <w:rPr>
      <w:rFonts w:ascii="Times New Roman" w:eastAsia="宋体" w:hAnsi="Times New Roman" w:cs="Times New Roman"/>
      <w:sz w:val="18"/>
      <w:szCs w:val="18"/>
    </w:rPr>
  </w:style>
  <w:style w:type="paragraph" w:styleId="af0">
    <w:name w:val="caption"/>
    <w:basedOn w:val="a"/>
    <w:next w:val="a"/>
    <w:link w:val="af1"/>
    <w:uiPriority w:val="35"/>
    <w:qFormat/>
    <w:rsid w:val="00C24738"/>
    <w:rPr>
      <w:rFonts w:ascii="Arial" w:eastAsia="黑体" w:hAnsi="Arial" w:cs="Arial"/>
      <w:sz w:val="20"/>
      <w:szCs w:val="20"/>
    </w:rPr>
  </w:style>
  <w:style w:type="character" w:customStyle="1" w:styleId="af1">
    <w:name w:val="题注 字符"/>
    <w:basedOn w:val="a0"/>
    <w:link w:val="af0"/>
    <w:rsid w:val="00C24738"/>
    <w:rPr>
      <w:rFonts w:ascii="Arial" w:eastAsia="黑体" w:hAnsi="Arial" w:cs="Arial"/>
      <w:sz w:val="20"/>
      <w:szCs w:val="20"/>
    </w:rPr>
  </w:style>
  <w:style w:type="paragraph" w:customStyle="1" w:styleId="af2">
    <w:name w:val="一级编号"/>
    <w:basedOn w:val="a"/>
    <w:next w:val="a"/>
    <w:rsid w:val="00C24738"/>
    <w:pPr>
      <w:spacing w:line="300" w:lineRule="auto"/>
    </w:pPr>
    <w:rPr>
      <w:sz w:val="18"/>
      <w:szCs w:val="18"/>
    </w:rPr>
  </w:style>
  <w:style w:type="character" w:customStyle="1" w:styleId="CharChar">
    <w:name w:val="一级编号 Char Char"/>
    <w:rsid w:val="00C24738"/>
    <w:rPr>
      <w:rFonts w:eastAsia="宋体"/>
      <w:bCs/>
      <w:kern w:val="2"/>
      <w:sz w:val="21"/>
      <w:szCs w:val="21"/>
      <w:lang w:val="en-US" w:eastAsia="zh-CN" w:bidi="ar-SA"/>
    </w:rPr>
  </w:style>
  <w:style w:type="paragraph" w:styleId="af3">
    <w:name w:val="Balloon Text"/>
    <w:basedOn w:val="a"/>
    <w:link w:val="af4"/>
    <w:semiHidden/>
    <w:rsid w:val="00C24738"/>
    <w:rPr>
      <w:sz w:val="18"/>
      <w:szCs w:val="18"/>
    </w:rPr>
  </w:style>
  <w:style w:type="character" w:customStyle="1" w:styleId="af4">
    <w:name w:val="批注框文本 字符"/>
    <w:basedOn w:val="a0"/>
    <w:link w:val="af3"/>
    <w:semiHidden/>
    <w:rsid w:val="00C24738"/>
    <w:rPr>
      <w:rFonts w:ascii="Times New Roman" w:eastAsia="宋体" w:hAnsi="Times New Roman" w:cs="Times New Roman"/>
      <w:sz w:val="18"/>
      <w:szCs w:val="18"/>
    </w:rPr>
  </w:style>
  <w:style w:type="paragraph" w:styleId="TOC4">
    <w:name w:val="toc 4"/>
    <w:basedOn w:val="a"/>
    <w:next w:val="a"/>
    <w:autoRedefine/>
    <w:uiPriority w:val="39"/>
    <w:rsid w:val="00C24738"/>
    <w:pPr>
      <w:ind w:left="630"/>
      <w:jc w:val="left"/>
    </w:pPr>
    <w:rPr>
      <w:rFonts w:eastAsiaTheme="minorHAnsi"/>
      <w:sz w:val="18"/>
      <w:szCs w:val="18"/>
    </w:rPr>
  </w:style>
  <w:style w:type="paragraph" w:styleId="TOC5">
    <w:name w:val="toc 5"/>
    <w:basedOn w:val="a"/>
    <w:next w:val="a"/>
    <w:autoRedefine/>
    <w:uiPriority w:val="39"/>
    <w:rsid w:val="00C24738"/>
    <w:pPr>
      <w:ind w:left="840"/>
      <w:jc w:val="left"/>
    </w:pPr>
    <w:rPr>
      <w:rFonts w:eastAsiaTheme="minorHAnsi"/>
      <w:sz w:val="18"/>
      <w:szCs w:val="18"/>
    </w:rPr>
  </w:style>
  <w:style w:type="paragraph" w:styleId="TOC6">
    <w:name w:val="toc 6"/>
    <w:basedOn w:val="a"/>
    <w:next w:val="a"/>
    <w:autoRedefine/>
    <w:uiPriority w:val="39"/>
    <w:rsid w:val="00C24738"/>
    <w:pPr>
      <w:ind w:left="1050"/>
      <w:jc w:val="left"/>
    </w:pPr>
    <w:rPr>
      <w:rFonts w:eastAsiaTheme="minorHAnsi"/>
      <w:sz w:val="18"/>
      <w:szCs w:val="18"/>
    </w:rPr>
  </w:style>
  <w:style w:type="paragraph" w:styleId="TOC7">
    <w:name w:val="toc 7"/>
    <w:basedOn w:val="a"/>
    <w:next w:val="a"/>
    <w:autoRedefine/>
    <w:uiPriority w:val="39"/>
    <w:rsid w:val="00C24738"/>
    <w:pPr>
      <w:ind w:left="1260"/>
      <w:jc w:val="left"/>
    </w:pPr>
    <w:rPr>
      <w:rFonts w:eastAsiaTheme="minorHAnsi"/>
      <w:sz w:val="18"/>
      <w:szCs w:val="18"/>
    </w:rPr>
  </w:style>
  <w:style w:type="paragraph" w:styleId="TOC8">
    <w:name w:val="toc 8"/>
    <w:basedOn w:val="a"/>
    <w:next w:val="a"/>
    <w:autoRedefine/>
    <w:uiPriority w:val="39"/>
    <w:rsid w:val="00C24738"/>
    <w:pPr>
      <w:ind w:left="1470"/>
      <w:jc w:val="left"/>
    </w:pPr>
    <w:rPr>
      <w:rFonts w:eastAsiaTheme="minorHAnsi"/>
      <w:sz w:val="18"/>
      <w:szCs w:val="18"/>
    </w:rPr>
  </w:style>
  <w:style w:type="paragraph" w:styleId="TOC9">
    <w:name w:val="toc 9"/>
    <w:basedOn w:val="a"/>
    <w:next w:val="a"/>
    <w:autoRedefine/>
    <w:uiPriority w:val="39"/>
    <w:rsid w:val="00C24738"/>
    <w:pPr>
      <w:ind w:left="1680"/>
      <w:jc w:val="left"/>
    </w:pPr>
    <w:rPr>
      <w:rFonts w:eastAsiaTheme="minorHAnsi"/>
      <w:sz w:val="18"/>
      <w:szCs w:val="18"/>
    </w:rPr>
  </w:style>
  <w:style w:type="paragraph" w:customStyle="1" w:styleId="Char0">
    <w:name w:val="Char"/>
    <w:basedOn w:val="a"/>
    <w:rsid w:val="00C24738"/>
    <w:pPr>
      <w:pBdr>
        <w:bottom w:val="single" w:sz="6" w:space="1" w:color="auto"/>
      </w:pBdr>
    </w:pPr>
    <w:rPr>
      <w:rFonts w:ascii="Futura Bk" w:hAnsi="Futura Bk"/>
      <w:kern w:val="0"/>
      <w:sz w:val="20"/>
      <w:szCs w:val="20"/>
      <w:lang w:val="en-GB" w:eastAsia="en-US"/>
    </w:rPr>
  </w:style>
  <w:style w:type="paragraph" w:customStyle="1" w:styleId="af5">
    <w:name w:val="二级编号"/>
    <w:basedOn w:val="a"/>
    <w:next w:val="a"/>
    <w:rsid w:val="00C24738"/>
    <w:pPr>
      <w:tabs>
        <w:tab w:val="num" w:pos="2100"/>
      </w:tabs>
      <w:spacing w:line="300" w:lineRule="auto"/>
      <w:ind w:left="2100" w:hanging="420"/>
    </w:pPr>
    <w:rPr>
      <w:sz w:val="18"/>
      <w:szCs w:val="18"/>
    </w:rPr>
  </w:style>
  <w:style w:type="paragraph" w:customStyle="1" w:styleId="51">
    <w:name w:val="5"/>
    <w:rsid w:val="00C24738"/>
    <w:pPr>
      <w:widowControl w:val="0"/>
      <w:jc w:val="both"/>
    </w:pPr>
    <w:rPr>
      <w:rFonts w:ascii="Times New Roman" w:eastAsia="宋体" w:hAnsi="Times New Roman" w:cs="Times New Roman"/>
      <w:szCs w:val="24"/>
    </w:rPr>
  </w:style>
  <w:style w:type="paragraph" w:customStyle="1" w:styleId="CharChar1">
    <w:name w:val="Char Char1"/>
    <w:basedOn w:val="a"/>
    <w:rsid w:val="00C24738"/>
    <w:pPr>
      <w:pBdr>
        <w:bottom w:val="single" w:sz="6" w:space="1" w:color="auto"/>
      </w:pBdr>
    </w:pPr>
    <w:rPr>
      <w:rFonts w:ascii="Futura Bk" w:hAnsi="Futura Bk"/>
      <w:kern w:val="0"/>
      <w:sz w:val="20"/>
      <w:szCs w:val="20"/>
      <w:lang w:val="en-GB" w:eastAsia="en-US"/>
    </w:rPr>
  </w:style>
  <w:style w:type="paragraph" w:customStyle="1" w:styleId="152">
    <w:name w:val="样式 行距: 1.5 倍行距 首行缩进:  2 字符"/>
    <w:basedOn w:val="a"/>
    <w:rsid w:val="00C24738"/>
    <w:rPr>
      <w:rFonts w:cs="宋体"/>
      <w:szCs w:val="20"/>
    </w:rPr>
  </w:style>
  <w:style w:type="paragraph" w:styleId="af6">
    <w:name w:val="List Paragraph"/>
    <w:aliases w:val="List,表格正文"/>
    <w:basedOn w:val="a"/>
    <w:link w:val="af7"/>
    <w:uiPriority w:val="34"/>
    <w:qFormat/>
    <w:rsid w:val="00C24738"/>
    <w:pPr>
      <w:ind w:firstLine="420"/>
    </w:pPr>
    <w:rPr>
      <w:rFonts w:ascii="Calibri" w:hAnsi="Calibri"/>
      <w:szCs w:val="22"/>
    </w:rPr>
  </w:style>
  <w:style w:type="character" w:customStyle="1" w:styleId="af7">
    <w:name w:val="列表段落 字符"/>
    <w:aliases w:val="List 字符,表格正文 字符"/>
    <w:link w:val="af6"/>
    <w:uiPriority w:val="34"/>
    <w:rsid w:val="00CD4164"/>
    <w:rPr>
      <w:rFonts w:ascii="Calibri" w:eastAsia="宋体" w:hAnsi="Calibri" w:cs="Times New Roman"/>
    </w:rPr>
  </w:style>
  <w:style w:type="paragraph" w:customStyle="1" w:styleId="ALTZWilliam11">
    <w:name w:val="样式 样式 正文缩进表正文正文非缩进特点ALT+Z正文缩进William水上软件段1正文双线正文（图说明文字居中）...1 + ..."/>
    <w:basedOn w:val="a"/>
    <w:rsid w:val="00C24738"/>
    <w:pPr>
      <w:autoSpaceDE w:val="0"/>
      <w:autoSpaceDN w:val="0"/>
      <w:adjustRightInd w:val="0"/>
      <w:textAlignment w:val="baseline"/>
    </w:pPr>
    <w:rPr>
      <w:rFonts w:ascii="宋体" w:hAnsi="宋体" w:cs="宋体"/>
      <w:kern w:val="0"/>
      <w:szCs w:val="20"/>
    </w:rPr>
  </w:style>
  <w:style w:type="paragraph" w:styleId="af8">
    <w:name w:val="Normal Indent"/>
    <w:aliases w:val="表正文,正文非缩进,特点,ALT+Z,正文缩进William,水上软件,段1,正文双线,正文（图说明文字居中）,正文不缩进,特点 Char,上海中望标准正文（首行缩进两字）,四号,标题4,正文缩进1,正文缩进 Char,bt,正文（首行缩进两字）,正文对齐,Normal Indent Char,Normal Indent Char1 Char,Normal Indent Char Char Char,Normal Indent Char1 Char Char Char,???,?????"/>
    <w:basedOn w:val="a"/>
    <w:link w:val="af9"/>
    <w:uiPriority w:val="99"/>
    <w:rsid w:val="00C24738"/>
    <w:pPr>
      <w:ind w:firstLine="420"/>
    </w:pPr>
    <w:rPr>
      <w:szCs w:val="21"/>
    </w:rPr>
  </w:style>
  <w:style w:type="character" w:customStyle="1" w:styleId="af9">
    <w:name w:val="正文缩进 字符"/>
    <w:aliases w:val="表正文 字符,正文非缩进 字符,特点 字符,ALT+Z 字符,正文缩进William 字符,水上软件 字符,段1 字符,正文双线 字符,正文（图说明文字居中） 字符,正文不缩进 字符,特点 Char 字符,上海中望标准正文（首行缩进两字） 字符,四号 字符,标题4 字符,正文缩进1 字符,正文缩进 Char 字符,bt 字符,正文（首行缩进两字） 字符,正文对齐 字符,Normal Indent Char 字符,Normal Indent Char1 Char 字符,??? 字符"/>
    <w:basedOn w:val="a0"/>
    <w:link w:val="af8"/>
    <w:rsid w:val="00C24738"/>
    <w:rPr>
      <w:rFonts w:ascii="Times New Roman" w:eastAsia="宋体" w:hAnsi="Times New Roman" w:cs="Times New Roman"/>
      <w:szCs w:val="21"/>
    </w:rPr>
  </w:style>
  <w:style w:type="paragraph" w:customStyle="1" w:styleId="ALTZWilliam12">
    <w:name w:val="样式 正文缩进表正文正文非缩进特点ALT+Z正文缩进William水上软件段1正文双线正文（图说明文字居中）...2"/>
    <w:basedOn w:val="af8"/>
    <w:rsid w:val="00C24738"/>
    <w:pPr>
      <w:autoSpaceDE w:val="0"/>
      <w:autoSpaceDN w:val="0"/>
      <w:adjustRightInd w:val="0"/>
      <w:ind w:firstLine="200"/>
      <w:textAlignment w:val="baseline"/>
    </w:pPr>
    <w:rPr>
      <w:rFonts w:ascii="宋体" w:hAnsi="宋体" w:cs="宋体"/>
      <w:kern w:val="0"/>
      <w:szCs w:val="20"/>
    </w:rPr>
  </w:style>
  <w:style w:type="paragraph" w:customStyle="1" w:styleId="enum">
    <w:name w:val="enum"/>
    <w:basedOn w:val="a"/>
    <w:rsid w:val="00C24738"/>
    <w:pPr>
      <w:spacing w:before="100" w:after="100"/>
      <w:ind w:firstLineChars="236" w:firstLine="496"/>
    </w:pPr>
    <w:rPr>
      <w:szCs w:val="21"/>
    </w:rPr>
  </w:style>
  <w:style w:type="paragraph" w:customStyle="1" w:styleId="afa">
    <w:name w:val="二级正文"/>
    <w:basedOn w:val="a"/>
    <w:rsid w:val="00C24738"/>
    <w:pPr>
      <w:adjustRightInd w:val="0"/>
      <w:spacing w:before="120" w:line="288" w:lineRule="auto"/>
      <w:ind w:left="420" w:firstLine="420"/>
      <w:textAlignment w:val="baseline"/>
    </w:pPr>
    <w:rPr>
      <w:rFonts w:cs="宋体"/>
      <w:kern w:val="0"/>
      <w:szCs w:val="20"/>
    </w:rPr>
  </w:style>
  <w:style w:type="paragraph" w:customStyle="1" w:styleId="CharCharChar">
    <w:name w:val="Char Char Char"/>
    <w:basedOn w:val="a"/>
    <w:rsid w:val="00C24738"/>
    <w:rPr>
      <w:rFonts w:ascii="Tahoma" w:hAnsi="Tahoma"/>
      <w:sz w:val="24"/>
      <w:szCs w:val="20"/>
    </w:rPr>
  </w:style>
  <w:style w:type="paragraph" w:customStyle="1" w:styleId="afb">
    <w:name w:val="注释"/>
    <w:basedOn w:val="a"/>
    <w:rsid w:val="00C24738"/>
    <w:pPr>
      <w:adjustRightInd w:val="0"/>
      <w:snapToGrid w:val="0"/>
      <w:spacing w:before="60" w:after="60" w:line="300" w:lineRule="auto"/>
    </w:pPr>
    <w:rPr>
      <w:bCs/>
      <w:i/>
      <w:color w:val="3366FF"/>
      <w:szCs w:val="20"/>
    </w:rPr>
  </w:style>
  <w:style w:type="paragraph" w:customStyle="1" w:styleId="13">
    <w:name w:val="样式1"/>
    <w:basedOn w:val="1"/>
    <w:rsid w:val="00C24738"/>
    <w:rPr>
      <w:rFonts w:ascii="Arial" w:hAnsi="Arial"/>
      <w:szCs w:val="36"/>
    </w:rPr>
  </w:style>
  <w:style w:type="character" w:styleId="afc">
    <w:name w:val="annotation reference"/>
    <w:basedOn w:val="a0"/>
    <w:rsid w:val="00C24738"/>
    <w:rPr>
      <w:sz w:val="21"/>
      <w:szCs w:val="21"/>
    </w:rPr>
  </w:style>
  <w:style w:type="paragraph" w:styleId="afd">
    <w:name w:val="annotation text"/>
    <w:basedOn w:val="a"/>
    <w:link w:val="14"/>
    <w:rsid w:val="00C24738"/>
  </w:style>
  <w:style w:type="character" w:customStyle="1" w:styleId="14">
    <w:name w:val="批注文字 字符1"/>
    <w:basedOn w:val="a0"/>
    <w:link w:val="afd"/>
    <w:rsid w:val="00C24738"/>
    <w:rPr>
      <w:rFonts w:ascii="Times New Roman" w:eastAsia="宋体" w:hAnsi="Times New Roman" w:cs="Times New Roman"/>
      <w:szCs w:val="24"/>
    </w:rPr>
  </w:style>
  <w:style w:type="character" w:customStyle="1" w:styleId="afe">
    <w:name w:val="批注文字 字符"/>
    <w:basedOn w:val="a0"/>
    <w:uiPriority w:val="99"/>
    <w:semiHidden/>
    <w:rsid w:val="00C24738"/>
    <w:rPr>
      <w:rFonts w:ascii="Times New Roman" w:eastAsia="宋体" w:hAnsi="Times New Roman" w:cs="Times New Roman"/>
      <w:szCs w:val="24"/>
    </w:rPr>
  </w:style>
  <w:style w:type="paragraph" w:styleId="aff">
    <w:name w:val="annotation subject"/>
    <w:basedOn w:val="afd"/>
    <w:next w:val="afd"/>
    <w:link w:val="15"/>
    <w:rsid w:val="00C24738"/>
    <w:rPr>
      <w:b/>
      <w:bCs/>
    </w:rPr>
  </w:style>
  <w:style w:type="character" w:customStyle="1" w:styleId="15">
    <w:name w:val="批注主题 字符1"/>
    <w:basedOn w:val="14"/>
    <w:link w:val="aff"/>
    <w:rsid w:val="00C24738"/>
    <w:rPr>
      <w:rFonts w:ascii="Times New Roman" w:eastAsia="宋体" w:hAnsi="Times New Roman" w:cs="Times New Roman"/>
      <w:b/>
      <w:bCs/>
      <w:szCs w:val="24"/>
    </w:rPr>
  </w:style>
  <w:style w:type="character" w:customStyle="1" w:styleId="aff0">
    <w:name w:val="批注主题 字符"/>
    <w:basedOn w:val="afe"/>
    <w:uiPriority w:val="99"/>
    <w:semiHidden/>
    <w:rsid w:val="00C24738"/>
    <w:rPr>
      <w:rFonts w:ascii="Times New Roman" w:eastAsia="宋体" w:hAnsi="Times New Roman" w:cs="Times New Roman"/>
      <w:b/>
      <w:bCs/>
      <w:szCs w:val="24"/>
    </w:rPr>
  </w:style>
  <w:style w:type="character" w:customStyle="1" w:styleId="textblue1">
    <w:name w:val="text_blue1"/>
    <w:basedOn w:val="a0"/>
    <w:rsid w:val="00C24738"/>
    <w:rPr>
      <w:color w:val="236FD4"/>
    </w:rPr>
  </w:style>
  <w:style w:type="character" w:customStyle="1" w:styleId="labellist1">
    <w:name w:val="label_list1"/>
    <w:basedOn w:val="a0"/>
    <w:rsid w:val="00C24738"/>
  </w:style>
  <w:style w:type="character" w:styleId="aff1">
    <w:name w:val="FollowedHyperlink"/>
    <w:basedOn w:val="a0"/>
    <w:uiPriority w:val="99"/>
    <w:semiHidden/>
    <w:unhideWhenUsed/>
    <w:rsid w:val="00C24738"/>
    <w:rPr>
      <w:color w:val="954F72" w:themeColor="followedHyperlink"/>
      <w:u w:val="single"/>
    </w:rPr>
  </w:style>
  <w:style w:type="paragraph" w:customStyle="1" w:styleId="240">
    <w:name w:val="样式 自定义正文样式 + 左 行距: 固定值 24 磅"/>
    <w:basedOn w:val="a"/>
    <w:rsid w:val="00800EFE"/>
    <w:rPr>
      <w:rFonts w:cs="宋体"/>
      <w:szCs w:val="20"/>
    </w:rPr>
  </w:style>
  <w:style w:type="paragraph" w:customStyle="1" w:styleId="style">
    <w:name w:val="正文style"/>
    <w:basedOn w:val="a"/>
    <w:link w:val="styleChar"/>
    <w:qFormat/>
    <w:rsid w:val="00233417"/>
    <w:pPr>
      <w:spacing w:before="120" w:after="120"/>
      <w:ind w:firstLineChars="225" w:firstLine="540"/>
    </w:pPr>
    <w:rPr>
      <w:rFonts w:cs="宋体"/>
      <w:sz w:val="24"/>
      <w:szCs w:val="20"/>
    </w:rPr>
  </w:style>
  <w:style w:type="character" w:customStyle="1" w:styleId="styleChar">
    <w:name w:val="正文style Char"/>
    <w:link w:val="style"/>
    <w:rsid w:val="00233417"/>
    <w:rPr>
      <w:rFonts w:ascii="Times New Roman" w:eastAsia="宋体" w:hAnsi="Times New Roman" w:cs="宋体"/>
      <w:sz w:val="24"/>
      <w:szCs w:val="20"/>
    </w:rPr>
  </w:style>
  <w:style w:type="paragraph" w:customStyle="1" w:styleId="p1">
    <w:name w:val="p1"/>
    <w:basedOn w:val="a"/>
    <w:rsid w:val="00125C03"/>
    <w:pPr>
      <w:jc w:val="center"/>
    </w:pPr>
    <w:rPr>
      <w:rFonts w:ascii="宋体" w:hAnsi="宋体"/>
      <w:kern w:val="0"/>
      <w:sz w:val="24"/>
    </w:rPr>
  </w:style>
  <w:style w:type="paragraph" w:customStyle="1" w:styleId="p2">
    <w:name w:val="p2"/>
    <w:basedOn w:val="a"/>
    <w:rsid w:val="00125C03"/>
    <w:pPr>
      <w:jc w:val="right"/>
    </w:pPr>
    <w:rPr>
      <w:rFonts w:ascii="DengXian" w:eastAsia="DengXian" w:hAnsi="DengXian"/>
      <w:kern w:val="0"/>
      <w:sz w:val="17"/>
      <w:szCs w:val="17"/>
    </w:rPr>
  </w:style>
  <w:style w:type="paragraph" w:customStyle="1" w:styleId="p3">
    <w:name w:val="p3"/>
    <w:basedOn w:val="a"/>
    <w:rsid w:val="00125C03"/>
    <w:pPr>
      <w:jc w:val="center"/>
    </w:pPr>
    <w:rPr>
      <w:rFonts w:ascii="宋体" w:hAnsi="宋体"/>
      <w:kern w:val="0"/>
      <w:sz w:val="14"/>
      <w:szCs w:val="14"/>
    </w:rPr>
  </w:style>
  <w:style w:type="paragraph" w:customStyle="1" w:styleId="p4">
    <w:name w:val="p4"/>
    <w:basedOn w:val="a"/>
    <w:rsid w:val="00125C03"/>
    <w:pPr>
      <w:jc w:val="center"/>
    </w:pPr>
    <w:rPr>
      <w:rFonts w:ascii="宋体" w:hAnsi="宋体"/>
      <w:kern w:val="0"/>
      <w:sz w:val="14"/>
      <w:szCs w:val="14"/>
    </w:rPr>
  </w:style>
  <w:style w:type="paragraph" w:customStyle="1" w:styleId="p5">
    <w:name w:val="p5"/>
    <w:basedOn w:val="a"/>
    <w:rsid w:val="00125C03"/>
    <w:pPr>
      <w:jc w:val="right"/>
    </w:pPr>
    <w:rPr>
      <w:rFonts w:ascii="宋体" w:hAnsi="宋体"/>
      <w:kern w:val="0"/>
      <w:sz w:val="14"/>
      <w:szCs w:val="14"/>
    </w:rPr>
  </w:style>
  <w:style w:type="table" w:customStyle="1" w:styleId="5-51">
    <w:name w:val="网格表 5 深色 - 着色 51"/>
    <w:basedOn w:val="a1"/>
    <w:uiPriority w:val="50"/>
    <w:rsid w:val="003F43A6"/>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5"/>
      </w:tcPr>
    </w:tblStylePr>
    <w:tblStylePr w:type="band1Vert">
      <w:tblPr/>
      <w:tcPr>
        <w:shd w:val="clear" w:color="auto" w:fill="B4C6E7" w:themeFill="accent5" w:themeFillTint="66"/>
      </w:tcPr>
    </w:tblStylePr>
    <w:tblStylePr w:type="band1Horz">
      <w:tblPr/>
      <w:tcPr>
        <w:shd w:val="clear" w:color="auto" w:fill="B4C6E7" w:themeFill="accent5" w:themeFillTint="66"/>
      </w:tcPr>
    </w:tblStylePr>
  </w:style>
  <w:style w:type="table" w:customStyle="1" w:styleId="5-11">
    <w:name w:val="网格表 5 深色 - 着色 11"/>
    <w:basedOn w:val="a1"/>
    <w:uiPriority w:val="50"/>
    <w:rsid w:val="00CC38B4"/>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customStyle="1" w:styleId="7-11">
    <w:name w:val="清单表 7 彩色 - 着色 11"/>
    <w:basedOn w:val="a1"/>
    <w:uiPriority w:val="52"/>
    <w:rsid w:val="00CC38B4"/>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customStyle="1" w:styleId="5-110">
    <w:name w:val="清单表 5 深色 - 着色 11"/>
    <w:basedOn w:val="a1"/>
    <w:uiPriority w:val="50"/>
    <w:rsid w:val="004C58CB"/>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11">
    <w:name w:val="清单表 3 - 着色 11"/>
    <w:basedOn w:val="a1"/>
    <w:uiPriority w:val="48"/>
    <w:rsid w:val="004C58CB"/>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customStyle="1" w:styleId="4-11">
    <w:name w:val="网格表 4 - 着色 11"/>
    <w:basedOn w:val="a1"/>
    <w:uiPriority w:val="49"/>
    <w:rsid w:val="004C58CB"/>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4-110">
    <w:name w:val="清单表 4 - 着色 11"/>
    <w:basedOn w:val="a1"/>
    <w:uiPriority w:val="49"/>
    <w:rsid w:val="00D55851"/>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customStyle="1" w:styleId="310">
    <w:name w:val="无格式表格 31"/>
    <w:basedOn w:val="a1"/>
    <w:uiPriority w:val="43"/>
    <w:rsid w:val="00D55851"/>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customStyle="1" w:styleId="1-11">
    <w:name w:val="网格表 1 浅色 - 着色 11"/>
    <w:basedOn w:val="a1"/>
    <w:uiPriority w:val="46"/>
    <w:rsid w:val="00D55851"/>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table" w:customStyle="1" w:styleId="4-51">
    <w:name w:val="网格表 4 - 着色 51"/>
    <w:basedOn w:val="a1"/>
    <w:uiPriority w:val="49"/>
    <w:rsid w:val="00D55851"/>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customStyle="1" w:styleId="4-510">
    <w:name w:val="清单表 4 - 着色 51"/>
    <w:basedOn w:val="a1"/>
    <w:uiPriority w:val="49"/>
    <w:rsid w:val="00D55851"/>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tcBorders>
        <w:shd w:val="clear" w:color="auto" w:fill="4472C4" w:themeFill="accent5"/>
      </w:tcPr>
    </w:tblStylePr>
    <w:tblStylePr w:type="lastRow">
      <w:rPr>
        <w:b/>
        <w:bCs/>
      </w:rPr>
      <w:tblPr/>
      <w:tcPr>
        <w:tcBorders>
          <w:top w:val="double" w:sz="4" w:space="0" w:color="8EAADB" w:themeColor="accent5" w:themeTint="99"/>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styleId="aff2">
    <w:name w:val="Emphasis"/>
    <w:basedOn w:val="a0"/>
    <w:uiPriority w:val="20"/>
    <w:qFormat/>
    <w:rsid w:val="0007423B"/>
    <w:rPr>
      <w:i/>
      <w:iCs/>
    </w:rPr>
  </w:style>
  <w:style w:type="character" w:customStyle="1" w:styleId="apple-converted-space">
    <w:name w:val="apple-converted-space"/>
    <w:basedOn w:val="a0"/>
    <w:rsid w:val="0007423B"/>
  </w:style>
  <w:style w:type="paragraph" w:styleId="aff3">
    <w:name w:val="Body Text"/>
    <w:basedOn w:val="a"/>
    <w:link w:val="aff4"/>
    <w:uiPriority w:val="99"/>
    <w:semiHidden/>
    <w:unhideWhenUsed/>
    <w:rsid w:val="002263E7"/>
    <w:pPr>
      <w:spacing w:after="120"/>
    </w:pPr>
  </w:style>
  <w:style w:type="character" w:customStyle="1" w:styleId="aff4">
    <w:name w:val="正文文本 字符"/>
    <w:basedOn w:val="a0"/>
    <w:link w:val="aff3"/>
    <w:uiPriority w:val="99"/>
    <w:semiHidden/>
    <w:rsid w:val="002263E7"/>
    <w:rPr>
      <w:rFonts w:ascii="Times New Roman" w:eastAsia="宋体" w:hAnsi="Times New Roman" w:cs="Times New Roman"/>
      <w:szCs w:val="24"/>
    </w:rPr>
  </w:style>
  <w:style w:type="paragraph" w:styleId="aff5">
    <w:name w:val="Body Text First Indent"/>
    <w:basedOn w:val="aff3"/>
    <w:link w:val="aff6"/>
    <w:rsid w:val="002263E7"/>
    <w:pPr>
      <w:ind w:firstLineChars="100" w:firstLine="420"/>
    </w:pPr>
    <w:rPr>
      <w:lang w:val="x-none" w:eastAsia="x-none"/>
    </w:rPr>
  </w:style>
  <w:style w:type="character" w:customStyle="1" w:styleId="aff6">
    <w:name w:val="正文文本首行缩进 字符"/>
    <w:basedOn w:val="aff4"/>
    <w:link w:val="aff5"/>
    <w:rsid w:val="002263E7"/>
    <w:rPr>
      <w:rFonts w:ascii="Times New Roman" w:eastAsia="宋体" w:hAnsi="Times New Roman" w:cs="Times New Roman"/>
      <w:szCs w:val="24"/>
      <w:lang w:val="x-none" w:eastAsia="x-none"/>
    </w:rPr>
  </w:style>
  <w:style w:type="paragraph" w:styleId="aff7">
    <w:name w:val="Revision"/>
    <w:hidden/>
    <w:uiPriority w:val="99"/>
    <w:semiHidden/>
    <w:rsid w:val="007A27DF"/>
    <w:rPr>
      <w:rFonts w:ascii="Times New Roman" w:eastAsia="宋体" w:hAnsi="Times New Roman" w:cs="Times New Roman"/>
      <w:szCs w:val="24"/>
    </w:rPr>
  </w:style>
  <w:style w:type="numbering" w:customStyle="1" w:styleId="2">
    <w:name w:val="样式2"/>
    <w:uiPriority w:val="99"/>
    <w:rsid w:val="00306121"/>
    <w:pPr>
      <w:numPr>
        <w:numId w:val="6"/>
      </w:numPr>
    </w:pPr>
  </w:style>
  <w:style w:type="character" w:styleId="aff8">
    <w:name w:val="Unresolved Mention"/>
    <w:basedOn w:val="a0"/>
    <w:uiPriority w:val="99"/>
    <w:semiHidden/>
    <w:unhideWhenUsed/>
    <w:rsid w:val="00A700CC"/>
    <w:rPr>
      <w:color w:val="605E5C"/>
      <w:shd w:val="clear" w:color="auto" w:fill="E1DFDD"/>
    </w:rPr>
  </w:style>
  <w:style w:type="character" w:styleId="HTML">
    <w:name w:val="HTML Code"/>
    <w:basedOn w:val="a0"/>
    <w:uiPriority w:val="99"/>
    <w:semiHidden/>
    <w:unhideWhenUsed/>
    <w:rsid w:val="001C41B9"/>
    <w:rPr>
      <w:rFonts w:ascii="宋体" w:eastAsia="宋体" w:hAnsi="宋体" w:cs="宋体"/>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8816940">
      <w:bodyDiv w:val="1"/>
      <w:marLeft w:val="0"/>
      <w:marRight w:val="0"/>
      <w:marTop w:val="0"/>
      <w:marBottom w:val="0"/>
      <w:divBdr>
        <w:top w:val="none" w:sz="0" w:space="0" w:color="auto"/>
        <w:left w:val="none" w:sz="0" w:space="0" w:color="auto"/>
        <w:bottom w:val="none" w:sz="0" w:space="0" w:color="auto"/>
        <w:right w:val="none" w:sz="0" w:space="0" w:color="auto"/>
      </w:divBdr>
    </w:div>
    <w:div w:id="31275213">
      <w:bodyDiv w:val="1"/>
      <w:marLeft w:val="0"/>
      <w:marRight w:val="0"/>
      <w:marTop w:val="0"/>
      <w:marBottom w:val="0"/>
      <w:divBdr>
        <w:top w:val="none" w:sz="0" w:space="0" w:color="auto"/>
        <w:left w:val="none" w:sz="0" w:space="0" w:color="auto"/>
        <w:bottom w:val="none" w:sz="0" w:space="0" w:color="auto"/>
        <w:right w:val="none" w:sz="0" w:space="0" w:color="auto"/>
      </w:divBdr>
    </w:div>
    <w:div w:id="57672135">
      <w:bodyDiv w:val="1"/>
      <w:marLeft w:val="0"/>
      <w:marRight w:val="0"/>
      <w:marTop w:val="0"/>
      <w:marBottom w:val="0"/>
      <w:divBdr>
        <w:top w:val="none" w:sz="0" w:space="0" w:color="auto"/>
        <w:left w:val="none" w:sz="0" w:space="0" w:color="auto"/>
        <w:bottom w:val="none" w:sz="0" w:space="0" w:color="auto"/>
        <w:right w:val="none" w:sz="0" w:space="0" w:color="auto"/>
      </w:divBdr>
    </w:div>
    <w:div w:id="69156877">
      <w:bodyDiv w:val="1"/>
      <w:marLeft w:val="0"/>
      <w:marRight w:val="0"/>
      <w:marTop w:val="0"/>
      <w:marBottom w:val="0"/>
      <w:divBdr>
        <w:top w:val="none" w:sz="0" w:space="0" w:color="auto"/>
        <w:left w:val="none" w:sz="0" w:space="0" w:color="auto"/>
        <w:bottom w:val="none" w:sz="0" w:space="0" w:color="auto"/>
        <w:right w:val="none" w:sz="0" w:space="0" w:color="auto"/>
      </w:divBdr>
    </w:div>
    <w:div w:id="77530948">
      <w:bodyDiv w:val="1"/>
      <w:marLeft w:val="0"/>
      <w:marRight w:val="0"/>
      <w:marTop w:val="0"/>
      <w:marBottom w:val="0"/>
      <w:divBdr>
        <w:top w:val="none" w:sz="0" w:space="0" w:color="auto"/>
        <w:left w:val="none" w:sz="0" w:space="0" w:color="auto"/>
        <w:bottom w:val="none" w:sz="0" w:space="0" w:color="auto"/>
        <w:right w:val="none" w:sz="0" w:space="0" w:color="auto"/>
      </w:divBdr>
    </w:div>
    <w:div w:id="116993491">
      <w:bodyDiv w:val="1"/>
      <w:marLeft w:val="0"/>
      <w:marRight w:val="0"/>
      <w:marTop w:val="0"/>
      <w:marBottom w:val="0"/>
      <w:divBdr>
        <w:top w:val="none" w:sz="0" w:space="0" w:color="auto"/>
        <w:left w:val="none" w:sz="0" w:space="0" w:color="auto"/>
        <w:bottom w:val="none" w:sz="0" w:space="0" w:color="auto"/>
        <w:right w:val="none" w:sz="0" w:space="0" w:color="auto"/>
      </w:divBdr>
    </w:div>
    <w:div w:id="153642238">
      <w:bodyDiv w:val="1"/>
      <w:marLeft w:val="0"/>
      <w:marRight w:val="0"/>
      <w:marTop w:val="0"/>
      <w:marBottom w:val="0"/>
      <w:divBdr>
        <w:top w:val="none" w:sz="0" w:space="0" w:color="auto"/>
        <w:left w:val="none" w:sz="0" w:space="0" w:color="auto"/>
        <w:bottom w:val="none" w:sz="0" w:space="0" w:color="auto"/>
        <w:right w:val="none" w:sz="0" w:space="0" w:color="auto"/>
      </w:divBdr>
    </w:div>
    <w:div w:id="190726946">
      <w:bodyDiv w:val="1"/>
      <w:marLeft w:val="0"/>
      <w:marRight w:val="0"/>
      <w:marTop w:val="0"/>
      <w:marBottom w:val="0"/>
      <w:divBdr>
        <w:top w:val="none" w:sz="0" w:space="0" w:color="auto"/>
        <w:left w:val="none" w:sz="0" w:space="0" w:color="auto"/>
        <w:bottom w:val="none" w:sz="0" w:space="0" w:color="auto"/>
        <w:right w:val="none" w:sz="0" w:space="0" w:color="auto"/>
      </w:divBdr>
    </w:div>
    <w:div w:id="212161575">
      <w:bodyDiv w:val="1"/>
      <w:marLeft w:val="0"/>
      <w:marRight w:val="0"/>
      <w:marTop w:val="0"/>
      <w:marBottom w:val="0"/>
      <w:divBdr>
        <w:top w:val="none" w:sz="0" w:space="0" w:color="auto"/>
        <w:left w:val="none" w:sz="0" w:space="0" w:color="auto"/>
        <w:bottom w:val="none" w:sz="0" w:space="0" w:color="auto"/>
        <w:right w:val="none" w:sz="0" w:space="0" w:color="auto"/>
      </w:divBdr>
    </w:div>
    <w:div w:id="220530220">
      <w:bodyDiv w:val="1"/>
      <w:marLeft w:val="0"/>
      <w:marRight w:val="0"/>
      <w:marTop w:val="0"/>
      <w:marBottom w:val="0"/>
      <w:divBdr>
        <w:top w:val="none" w:sz="0" w:space="0" w:color="auto"/>
        <w:left w:val="none" w:sz="0" w:space="0" w:color="auto"/>
        <w:bottom w:val="none" w:sz="0" w:space="0" w:color="auto"/>
        <w:right w:val="none" w:sz="0" w:space="0" w:color="auto"/>
      </w:divBdr>
    </w:div>
    <w:div w:id="240602592">
      <w:bodyDiv w:val="1"/>
      <w:marLeft w:val="0"/>
      <w:marRight w:val="0"/>
      <w:marTop w:val="0"/>
      <w:marBottom w:val="0"/>
      <w:divBdr>
        <w:top w:val="none" w:sz="0" w:space="0" w:color="auto"/>
        <w:left w:val="none" w:sz="0" w:space="0" w:color="auto"/>
        <w:bottom w:val="none" w:sz="0" w:space="0" w:color="auto"/>
        <w:right w:val="none" w:sz="0" w:space="0" w:color="auto"/>
      </w:divBdr>
    </w:div>
    <w:div w:id="259140541">
      <w:bodyDiv w:val="1"/>
      <w:marLeft w:val="0"/>
      <w:marRight w:val="0"/>
      <w:marTop w:val="0"/>
      <w:marBottom w:val="0"/>
      <w:divBdr>
        <w:top w:val="none" w:sz="0" w:space="0" w:color="auto"/>
        <w:left w:val="none" w:sz="0" w:space="0" w:color="auto"/>
        <w:bottom w:val="none" w:sz="0" w:space="0" w:color="auto"/>
        <w:right w:val="none" w:sz="0" w:space="0" w:color="auto"/>
      </w:divBdr>
    </w:div>
    <w:div w:id="326633192">
      <w:bodyDiv w:val="1"/>
      <w:marLeft w:val="0"/>
      <w:marRight w:val="0"/>
      <w:marTop w:val="0"/>
      <w:marBottom w:val="0"/>
      <w:divBdr>
        <w:top w:val="none" w:sz="0" w:space="0" w:color="auto"/>
        <w:left w:val="none" w:sz="0" w:space="0" w:color="auto"/>
        <w:bottom w:val="none" w:sz="0" w:space="0" w:color="auto"/>
        <w:right w:val="none" w:sz="0" w:space="0" w:color="auto"/>
      </w:divBdr>
    </w:div>
    <w:div w:id="362482629">
      <w:bodyDiv w:val="1"/>
      <w:marLeft w:val="0"/>
      <w:marRight w:val="0"/>
      <w:marTop w:val="0"/>
      <w:marBottom w:val="0"/>
      <w:divBdr>
        <w:top w:val="none" w:sz="0" w:space="0" w:color="auto"/>
        <w:left w:val="none" w:sz="0" w:space="0" w:color="auto"/>
        <w:bottom w:val="none" w:sz="0" w:space="0" w:color="auto"/>
        <w:right w:val="none" w:sz="0" w:space="0" w:color="auto"/>
      </w:divBdr>
    </w:div>
    <w:div w:id="388387430">
      <w:bodyDiv w:val="1"/>
      <w:marLeft w:val="0"/>
      <w:marRight w:val="0"/>
      <w:marTop w:val="0"/>
      <w:marBottom w:val="0"/>
      <w:divBdr>
        <w:top w:val="none" w:sz="0" w:space="0" w:color="auto"/>
        <w:left w:val="none" w:sz="0" w:space="0" w:color="auto"/>
        <w:bottom w:val="none" w:sz="0" w:space="0" w:color="auto"/>
        <w:right w:val="none" w:sz="0" w:space="0" w:color="auto"/>
      </w:divBdr>
    </w:div>
    <w:div w:id="390810352">
      <w:bodyDiv w:val="1"/>
      <w:marLeft w:val="0"/>
      <w:marRight w:val="0"/>
      <w:marTop w:val="0"/>
      <w:marBottom w:val="0"/>
      <w:divBdr>
        <w:top w:val="none" w:sz="0" w:space="0" w:color="auto"/>
        <w:left w:val="none" w:sz="0" w:space="0" w:color="auto"/>
        <w:bottom w:val="none" w:sz="0" w:space="0" w:color="auto"/>
        <w:right w:val="none" w:sz="0" w:space="0" w:color="auto"/>
      </w:divBdr>
    </w:div>
    <w:div w:id="471488967">
      <w:bodyDiv w:val="1"/>
      <w:marLeft w:val="0"/>
      <w:marRight w:val="0"/>
      <w:marTop w:val="0"/>
      <w:marBottom w:val="0"/>
      <w:divBdr>
        <w:top w:val="none" w:sz="0" w:space="0" w:color="auto"/>
        <w:left w:val="none" w:sz="0" w:space="0" w:color="auto"/>
        <w:bottom w:val="none" w:sz="0" w:space="0" w:color="auto"/>
        <w:right w:val="none" w:sz="0" w:space="0" w:color="auto"/>
      </w:divBdr>
    </w:div>
    <w:div w:id="486214188">
      <w:bodyDiv w:val="1"/>
      <w:marLeft w:val="0"/>
      <w:marRight w:val="0"/>
      <w:marTop w:val="0"/>
      <w:marBottom w:val="0"/>
      <w:divBdr>
        <w:top w:val="none" w:sz="0" w:space="0" w:color="auto"/>
        <w:left w:val="none" w:sz="0" w:space="0" w:color="auto"/>
        <w:bottom w:val="none" w:sz="0" w:space="0" w:color="auto"/>
        <w:right w:val="none" w:sz="0" w:space="0" w:color="auto"/>
      </w:divBdr>
    </w:div>
    <w:div w:id="502352928">
      <w:bodyDiv w:val="1"/>
      <w:marLeft w:val="0"/>
      <w:marRight w:val="0"/>
      <w:marTop w:val="0"/>
      <w:marBottom w:val="0"/>
      <w:divBdr>
        <w:top w:val="none" w:sz="0" w:space="0" w:color="auto"/>
        <w:left w:val="none" w:sz="0" w:space="0" w:color="auto"/>
        <w:bottom w:val="none" w:sz="0" w:space="0" w:color="auto"/>
        <w:right w:val="none" w:sz="0" w:space="0" w:color="auto"/>
      </w:divBdr>
    </w:div>
    <w:div w:id="506751810">
      <w:bodyDiv w:val="1"/>
      <w:marLeft w:val="0"/>
      <w:marRight w:val="0"/>
      <w:marTop w:val="0"/>
      <w:marBottom w:val="0"/>
      <w:divBdr>
        <w:top w:val="none" w:sz="0" w:space="0" w:color="auto"/>
        <w:left w:val="none" w:sz="0" w:space="0" w:color="auto"/>
        <w:bottom w:val="none" w:sz="0" w:space="0" w:color="auto"/>
        <w:right w:val="none" w:sz="0" w:space="0" w:color="auto"/>
      </w:divBdr>
    </w:div>
    <w:div w:id="623541802">
      <w:bodyDiv w:val="1"/>
      <w:marLeft w:val="0"/>
      <w:marRight w:val="0"/>
      <w:marTop w:val="0"/>
      <w:marBottom w:val="0"/>
      <w:divBdr>
        <w:top w:val="none" w:sz="0" w:space="0" w:color="auto"/>
        <w:left w:val="none" w:sz="0" w:space="0" w:color="auto"/>
        <w:bottom w:val="none" w:sz="0" w:space="0" w:color="auto"/>
        <w:right w:val="none" w:sz="0" w:space="0" w:color="auto"/>
      </w:divBdr>
    </w:div>
    <w:div w:id="649754448">
      <w:bodyDiv w:val="1"/>
      <w:marLeft w:val="0"/>
      <w:marRight w:val="0"/>
      <w:marTop w:val="0"/>
      <w:marBottom w:val="0"/>
      <w:divBdr>
        <w:top w:val="none" w:sz="0" w:space="0" w:color="auto"/>
        <w:left w:val="none" w:sz="0" w:space="0" w:color="auto"/>
        <w:bottom w:val="none" w:sz="0" w:space="0" w:color="auto"/>
        <w:right w:val="none" w:sz="0" w:space="0" w:color="auto"/>
      </w:divBdr>
    </w:div>
    <w:div w:id="666638832">
      <w:bodyDiv w:val="1"/>
      <w:marLeft w:val="0"/>
      <w:marRight w:val="0"/>
      <w:marTop w:val="0"/>
      <w:marBottom w:val="0"/>
      <w:divBdr>
        <w:top w:val="none" w:sz="0" w:space="0" w:color="auto"/>
        <w:left w:val="none" w:sz="0" w:space="0" w:color="auto"/>
        <w:bottom w:val="none" w:sz="0" w:space="0" w:color="auto"/>
        <w:right w:val="none" w:sz="0" w:space="0" w:color="auto"/>
      </w:divBdr>
    </w:div>
    <w:div w:id="672412326">
      <w:bodyDiv w:val="1"/>
      <w:marLeft w:val="0"/>
      <w:marRight w:val="0"/>
      <w:marTop w:val="0"/>
      <w:marBottom w:val="0"/>
      <w:divBdr>
        <w:top w:val="none" w:sz="0" w:space="0" w:color="auto"/>
        <w:left w:val="none" w:sz="0" w:space="0" w:color="auto"/>
        <w:bottom w:val="none" w:sz="0" w:space="0" w:color="auto"/>
        <w:right w:val="none" w:sz="0" w:space="0" w:color="auto"/>
      </w:divBdr>
    </w:div>
    <w:div w:id="692389020">
      <w:bodyDiv w:val="1"/>
      <w:marLeft w:val="0"/>
      <w:marRight w:val="0"/>
      <w:marTop w:val="0"/>
      <w:marBottom w:val="0"/>
      <w:divBdr>
        <w:top w:val="none" w:sz="0" w:space="0" w:color="auto"/>
        <w:left w:val="none" w:sz="0" w:space="0" w:color="auto"/>
        <w:bottom w:val="none" w:sz="0" w:space="0" w:color="auto"/>
        <w:right w:val="none" w:sz="0" w:space="0" w:color="auto"/>
      </w:divBdr>
    </w:div>
    <w:div w:id="738332392">
      <w:bodyDiv w:val="1"/>
      <w:marLeft w:val="0"/>
      <w:marRight w:val="0"/>
      <w:marTop w:val="0"/>
      <w:marBottom w:val="0"/>
      <w:divBdr>
        <w:top w:val="none" w:sz="0" w:space="0" w:color="auto"/>
        <w:left w:val="none" w:sz="0" w:space="0" w:color="auto"/>
        <w:bottom w:val="none" w:sz="0" w:space="0" w:color="auto"/>
        <w:right w:val="none" w:sz="0" w:space="0" w:color="auto"/>
      </w:divBdr>
    </w:div>
    <w:div w:id="755247550">
      <w:bodyDiv w:val="1"/>
      <w:marLeft w:val="0"/>
      <w:marRight w:val="0"/>
      <w:marTop w:val="0"/>
      <w:marBottom w:val="0"/>
      <w:divBdr>
        <w:top w:val="none" w:sz="0" w:space="0" w:color="auto"/>
        <w:left w:val="none" w:sz="0" w:space="0" w:color="auto"/>
        <w:bottom w:val="none" w:sz="0" w:space="0" w:color="auto"/>
        <w:right w:val="none" w:sz="0" w:space="0" w:color="auto"/>
      </w:divBdr>
    </w:div>
    <w:div w:id="832531319">
      <w:bodyDiv w:val="1"/>
      <w:marLeft w:val="0"/>
      <w:marRight w:val="0"/>
      <w:marTop w:val="0"/>
      <w:marBottom w:val="0"/>
      <w:divBdr>
        <w:top w:val="none" w:sz="0" w:space="0" w:color="auto"/>
        <w:left w:val="none" w:sz="0" w:space="0" w:color="auto"/>
        <w:bottom w:val="none" w:sz="0" w:space="0" w:color="auto"/>
        <w:right w:val="none" w:sz="0" w:space="0" w:color="auto"/>
      </w:divBdr>
    </w:div>
    <w:div w:id="840314476">
      <w:bodyDiv w:val="1"/>
      <w:marLeft w:val="0"/>
      <w:marRight w:val="0"/>
      <w:marTop w:val="0"/>
      <w:marBottom w:val="0"/>
      <w:divBdr>
        <w:top w:val="none" w:sz="0" w:space="0" w:color="auto"/>
        <w:left w:val="none" w:sz="0" w:space="0" w:color="auto"/>
        <w:bottom w:val="none" w:sz="0" w:space="0" w:color="auto"/>
        <w:right w:val="none" w:sz="0" w:space="0" w:color="auto"/>
      </w:divBdr>
    </w:div>
    <w:div w:id="855390024">
      <w:bodyDiv w:val="1"/>
      <w:marLeft w:val="0"/>
      <w:marRight w:val="0"/>
      <w:marTop w:val="0"/>
      <w:marBottom w:val="0"/>
      <w:divBdr>
        <w:top w:val="none" w:sz="0" w:space="0" w:color="auto"/>
        <w:left w:val="none" w:sz="0" w:space="0" w:color="auto"/>
        <w:bottom w:val="none" w:sz="0" w:space="0" w:color="auto"/>
        <w:right w:val="none" w:sz="0" w:space="0" w:color="auto"/>
      </w:divBdr>
    </w:div>
    <w:div w:id="888150468">
      <w:bodyDiv w:val="1"/>
      <w:marLeft w:val="0"/>
      <w:marRight w:val="0"/>
      <w:marTop w:val="0"/>
      <w:marBottom w:val="0"/>
      <w:divBdr>
        <w:top w:val="none" w:sz="0" w:space="0" w:color="auto"/>
        <w:left w:val="none" w:sz="0" w:space="0" w:color="auto"/>
        <w:bottom w:val="none" w:sz="0" w:space="0" w:color="auto"/>
        <w:right w:val="none" w:sz="0" w:space="0" w:color="auto"/>
      </w:divBdr>
    </w:div>
    <w:div w:id="916666929">
      <w:bodyDiv w:val="1"/>
      <w:marLeft w:val="0"/>
      <w:marRight w:val="0"/>
      <w:marTop w:val="0"/>
      <w:marBottom w:val="0"/>
      <w:divBdr>
        <w:top w:val="none" w:sz="0" w:space="0" w:color="auto"/>
        <w:left w:val="none" w:sz="0" w:space="0" w:color="auto"/>
        <w:bottom w:val="none" w:sz="0" w:space="0" w:color="auto"/>
        <w:right w:val="none" w:sz="0" w:space="0" w:color="auto"/>
      </w:divBdr>
    </w:div>
    <w:div w:id="942880130">
      <w:bodyDiv w:val="1"/>
      <w:marLeft w:val="0"/>
      <w:marRight w:val="0"/>
      <w:marTop w:val="0"/>
      <w:marBottom w:val="0"/>
      <w:divBdr>
        <w:top w:val="none" w:sz="0" w:space="0" w:color="auto"/>
        <w:left w:val="none" w:sz="0" w:space="0" w:color="auto"/>
        <w:bottom w:val="none" w:sz="0" w:space="0" w:color="auto"/>
        <w:right w:val="none" w:sz="0" w:space="0" w:color="auto"/>
      </w:divBdr>
    </w:div>
    <w:div w:id="994992753">
      <w:bodyDiv w:val="1"/>
      <w:marLeft w:val="0"/>
      <w:marRight w:val="0"/>
      <w:marTop w:val="0"/>
      <w:marBottom w:val="0"/>
      <w:divBdr>
        <w:top w:val="none" w:sz="0" w:space="0" w:color="auto"/>
        <w:left w:val="none" w:sz="0" w:space="0" w:color="auto"/>
        <w:bottom w:val="none" w:sz="0" w:space="0" w:color="auto"/>
        <w:right w:val="none" w:sz="0" w:space="0" w:color="auto"/>
      </w:divBdr>
    </w:div>
    <w:div w:id="1040860463">
      <w:bodyDiv w:val="1"/>
      <w:marLeft w:val="0"/>
      <w:marRight w:val="0"/>
      <w:marTop w:val="0"/>
      <w:marBottom w:val="0"/>
      <w:divBdr>
        <w:top w:val="none" w:sz="0" w:space="0" w:color="auto"/>
        <w:left w:val="none" w:sz="0" w:space="0" w:color="auto"/>
        <w:bottom w:val="none" w:sz="0" w:space="0" w:color="auto"/>
        <w:right w:val="none" w:sz="0" w:space="0" w:color="auto"/>
      </w:divBdr>
    </w:div>
    <w:div w:id="1071003579">
      <w:bodyDiv w:val="1"/>
      <w:marLeft w:val="0"/>
      <w:marRight w:val="0"/>
      <w:marTop w:val="0"/>
      <w:marBottom w:val="0"/>
      <w:divBdr>
        <w:top w:val="none" w:sz="0" w:space="0" w:color="auto"/>
        <w:left w:val="none" w:sz="0" w:space="0" w:color="auto"/>
        <w:bottom w:val="none" w:sz="0" w:space="0" w:color="auto"/>
        <w:right w:val="none" w:sz="0" w:space="0" w:color="auto"/>
      </w:divBdr>
    </w:div>
    <w:div w:id="1074401289">
      <w:bodyDiv w:val="1"/>
      <w:marLeft w:val="0"/>
      <w:marRight w:val="0"/>
      <w:marTop w:val="0"/>
      <w:marBottom w:val="0"/>
      <w:divBdr>
        <w:top w:val="none" w:sz="0" w:space="0" w:color="auto"/>
        <w:left w:val="none" w:sz="0" w:space="0" w:color="auto"/>
        <w:bottom w:val="none" w:sz="0" w:space="0" w:color="auto"/>
        <w:right w:val="none" w:sz="0" w:space="0" w:color="auto"/>
      </w:divBdr>
    </w:div>
    <w:div w:id="1085615738">
      <w:bodyDiv w:val="1"/>
      <w:marLeft w:val="0"/>
      <w:marRight w:val="0"/>
      <w:marTop w:val="0"/>
      <w:marBottom w:val="0"/>
      <w:divBdr>
        <w:top w:val="none" w:sz="0" w:space="0" w:color="auto"/>
        <w:left w:val="none" w:sz="0" w:space="0" w:color="auto"/>
        <w:bottom w:val="none" w:sz="0" w:space="0" w:color="auto"/>
        <w:right w:val="none" w:sz="0" w:space="0" w:color="auto"/>
      </w:divBdr>
    </w:div>
    <w:div w:id="1098601825">
      <w:bodyDiv w:val="1"/>
      <w:marLeft w:val="0"/>
      <w:marRight w:val="0"/>
      <w:marTop w:val="0"/>
      <w:marBottom w:val="0"/>
      <w:divBdr>
        <w:top w:val="none" w:sz="0" w:space="0" w:color="auto"/>
        <w:left w:val="none" w:sz="0" w:space="0" w:color="auto"/>
        <w:bottom w:val="none" w:sz="0" w:space="0" w:color="auto"/>
        <w:right w:val="none" w:sz="0" w:space="0" w:color="auto"/>
      </w:divBdr>
    </w:div>
    <w:div w:id="1129739153">
      <w:bodyDiv w:val="1"/>
      <w:marLeft w:val="0"/>
      <w:marRight w:val="0"/>
      <w:marTop w:val="0"/>
      <w:marBottom w:val="0"/>
      <w:divBdr>
        <w:top w:val="none" w:sz="0" w:space="0" w:color="auto"/>
        <w:left w:val="none" w:sz="0" w:space="0" w:color="auto"/>
        <w:bottom w:val="none" w:sz="0" w:space="0" w:color="auto"/>
        <w:right w:val="none" w:sz="0" w:space="0" w:color="auto"/>
      </w:divBdr>
    </w:div>
    <w:div w:id="1130901530">
      <w:bodyDiv w:val="1"/>
      <w:marLeft w:val="0"/>
      <w:marRight w:val="0"/>
      <w:marTop w:val="0"/>
      <w:marBottom w:val="0"/>
      <w:divBdr>
        <w:top w:val="none" w:sz="0" w:space="0" w:color="auto"/>
        <w:left w:val="none" w:sz="0" w:space="0" w:color="auto"/>
        <w:bottom w:val="none" w:sz="0" w:space="0" w:color="auto"/>
        <w:right w:val="none" w:sz="0" w:space="0" w:color="auto"/>
      </w:divBdr>
    </w:div>
    <w:div w:id="1167481142">
      <w:bodyDiv w:val="1"/>
      <w:marLeft w:val="0"/>
      <w:marRight w:val="0"/>
      <w:marTop w:val="0"/>
      <w:marBottom w:val="0"/>
      <w:divBdr>
        <w:top w:val="none" w:sz="0" w:space="0" w:color="auto"/>
        <w:left w:val="none" w:sz="0" w:space="0" w:color="auto"/>
        <w:bottom w:val="none" w:sz="0" w:space="0" w:color="auto"/>
        <w:right w:val="none" w:sz="0" w:space="0" w:color="auto"/>
      </w:divBdr>
      <w:divsChild>
        <w:div w:id="163593155">
          <w:marLeft w:val="0"/>
          <w:marRight w:val="0"/>
          <w:marTop w:val="0"/>
          <w:marBottom w:val="0"/>
          <w:divBdr>
            <w:top w:val="none" w:sz="0" w:space="0" w:color="auto"/>
            <w:left w:val="none" w:sz="0" w:space="0" w:color="auto"/>
            <w:bottom w:val="none" w:sz="0" w:space="0" w:color="auto"/>
            <w:right w:val="none" w:sz="0" w:space="0" w:color="auto"/>
          </w:divBdr>
        </w:div>
      </w:divsChild>
    </w:div>
    <w:div w:id="1212421173">
      <w:bodyDiv w:val="1"/>
      <w:marLeft w:val="0"/>
      <w:marRight w:val="0"/>
      <w:marTop w:val="0"/>
      <w:marBottom w:val="0"/>
      <w:divBdr>
        <w:top w:val="none" w:sz="0" w:space="0" w:color="auto"/>
        <w:left w:val="none" w:sz="0" w:space="0" w:color="auto"/>
        <w:bottom w:val="none" w:sz="0" w:space="0" w:color="auto"/>
        <w:right w:val="none" w:sz="0" w:space="0" w:color="auto"/>
      </w:divBdr>
    </w:div>
    <w:div w:id="1237931994">
      <w:bodyDiv w:val="1"/>
      <w:marLeft w:val="0"/>
      <w:marRight w:val="0"/>
      <w:marTop w:val="0"/>
      <w:marBottom w:val="0"/>
      <w:divBdr>
        <w:top w:val="none" w:sz="0" w:space="0" w:color="auto"/>
        <w:left w:val="none" w:sz="0" w:space="0" w:color="auto"/>
        <w:bottom w:val="none" w:sz="0" w:space="0" w:color="auto"/>
        <w:right w:val="none" w:sz="0" w:space="0" w:color="auto"/>
      </w:divBdr>
    </w:div>
    <w:div w:id="1304962602">
      <w:bodyDiv w:val="1"/>
      <w:marLeft w:val="0"/>
      <w:marRight w:val="0"/>
      <w:marTop w:val="0"/>
      <w:marBottom w:val="0"/>
      <w:divBdr>
        <w:top w:val="none" w:sz="0" w:space="0" w:color="auto"/>
        <w:left w:val="none" w:sz="0" w:space="0" w:color="auto"/>
        <w:bottom w:val="none" w:sz="0" w:space="0" w:color="auto"/>
        <w:right w:val="none" w:sz="0" w:space="0" w:color="auto"/>
      </w:divBdr>
    </w:div>
    <w:div w:id="1335647503">
      <w:bodyDiv w:val="1"/>
      <w:marLeft w:val="0"/>
      <w:marRight w:val="0"/>
      <w:marTop w:val="0"/>
      <w:marBottom w:val="0"/>
      <w:divBdr>
        <w:top w:val="none" w:sz="0" w:space="0" w:color="auto"/>
        <w:left w:val="none" w:sz="0" w:space="0" w:color="auto"/>
        <w:bottom w:val="none" w:sz="0" w:space="0" w:color="auto"/>
        <w:right w:val="none" w:sz="0" w:space="0" w:color="auto"/>
      </w:divBdr>
    </w:div>
    <w:div w:id="1378240419">
      <w:bodyDiv w:val="1"/>
      <w:marLeft w:val="0"/>
      <w:marRight w:val="0"/>
      <w:marTop w:val="0"/>
      <w:marBottom w:val="0"/>
      <w:divBdr>
        <w:top w:val="none" w:sz="0" w:space="0" w:color="auto"/>
        <w:left w:val="none" w:sz="0" w:space="0" w:color="auto"/>
        <w:bottom w:val="none" w:sz="0" w:space="0" w:color="auto"/>
        <w:right w:val="none" w:sz="0" w:space="0" w:color="auto"/>
      </w:divBdr>
    </w:div>
    <w:div w:id="1477264683">
      <w:bodyDiv w:val="1"/>
      <w:marLeft w:val="0"/>
      <w:marRight w:val="0"/>
      <w:marTop w:val="0"/>
      <w:marBottom w:val="0"/>
      <w:divBdr>
        <w:top w:val="none" w:sz="0" w:space="0" w:color="auto"/>
        <w:left w:val="none" w:sz="0" w:space="0" w:color="auto"/>
        <w:bottom w:val="none" w:sz="0" w:space="0" w:color="auto"/>
        <w:right w:val="none" w:sz="0" w:space="0" w:color="auto"/>
      </w:divBdr>
    </w:div>
    <w:div w:id="1482621199">
      <w:bodyDiv w:val="1"/>
      <w:marLeft w:val="0"/>
      <w:marRight w:val="0"/>
      <w:marTop w:val="0"/>
      <w:marBottom w:val="0"/>
      <w:divBdr>
        <w:top w:val="none" w:sz="0" w:space="0" w:color="auto"/>
        <w:left w:val="none" w:sz="0" w:space="0" w:color="auto"/>
        <w:bottom w:val="none" w:sz="0" w:space="0" w:color="auto"/>
        <w:right w:val="none" w:sz="0" w:space="0" w:color="auto"/>
      </w:divBdr>
    </w:div>
    <w:div w:id="1484158429">
      <w:bodyDiv w:val="1"/>
      <w:marLeft w:val="0"/>
      <w:marRight w:val="0"/>
      <w:marTop w:val="0"/>
      <w:marBottom w:val="0"/>
      <w:divBdr>
        <w:top w:val="none" w:sz="0" w:space="0" w:color="auto"/>
        <w:left w:val="none" w:sz="0" w:space="0" w:color="auto"/>
        <w:bottom w:val="none" w:sz="0" w:space="0" w:color="auto"/>
        <w:right w:val="none" w:sz="0" w:space="0" w:color="auto"/>
      </w:divBdr>
    </w:div>
    <w:div w:id="1623808708">
      <w:bodyDiv w:val="1"/>
      <w:marLeft w:val="0"/>
      <w:marRight w:val="0"/>
      <w:marTop w:val="0"/>
      <w:marBottom w:val="0"/>
      <w:divBdr>
        <w:top w:val="none" w:sz="0" w:space="0" w:color="auto"/>
        <w:left w:val="none" w:sz="0" w:space="0" w:color="auto"/>
        <w:bottom w:val="none" w:sz="0" w:space="0" w:color="auto"/>
        <w:right w:val="none" w:sz="0" w:space="0" w:color="auto"/>
      </w:divBdr>
    </w:div>
    <w:div w:id="1641573845">
      <w:bodyDiv w:val="1"/>
      <w:marLeft w:val="0"/>
      <w:marRight w:val="0"/>
      <w:marTop w:val="0"/>
      <w:marBottom w:val="0"/>
      <w:divBdr>
        <w:top w:val="none" w:sz="0" w:space="0" w:color="auto"/>
        <w:left w:val="none" w:sz="0" w:space="0" w:color="auto"/>
        <w:bottom w:val="none" w:sz="0" w:space="0" w:color="auto"/>
        <w:right w:val="none" w:sz="0" w:space="0" w:color="auto"/>
      </w:divBdr>
    </w:div>
    <w:div w:id="1646229868">
      <w:bodyDiv w:val="1"/>
      <w:marLeft w:val="0"/>
      <w:marRight w:val="0"/>
      <w:marTop w:val="0"/>
      <w:marBottom w:val="0"/>
      <w:divBdr>
        <w:top w:val="none" w:sz="0" w:space="0" w:color="auto"/>
        <w:left w:val="none" w:sz="0" w:space="0" w:color="auto"/>
        <w:bottom w:val="none" w:sz="0" w:space="0" w:color="auto"/>
        <w:right w:val="none" w:sz="0" w:space="0" w:color="auto"/>
      </w:divBdr>
    </w:div>
    <w:div w:id="1656103628">
      <w:bodyDiv w:val="1"/>
      <w:marLeft w:val="0"/>
      <w:marRight w:val="0"/>
      <w:marTop w:val="0"/>
      <w:marBottom w:val="0"/>
      <w:divBdr>
        <w:top w:val="none" w:sz="0" w:space="0" w:color="auto"/>
        <w:left w:val="none" w:sz="0" w:space="0" w:color="auto"/>
        <w:bottom w:val="none" w:sz="0" w:space="0" w:color="auto"/>
        <w:right w:val="none" w:sz="0" w:space="0" w:color="auto"/>
      </w:divBdr>
    </w:div>
    <w:div w:id="1695644054">
      <w:bodyDiv w:val="1"/>
      <w:marLeft w:val="0"/>
      <w:marRight w:val="0"/>
      <w:marTop w:val="0"/>
      <w:marBottom w:val="0"/>
      <w:divBdr>
        <w:top w:val="none" w:sz="0" w:space="0" w:color="auto"/>
        <w:left w:val="none" w:sz="0" w:space="0" w:color="auto"/>
        <w:bottom w:val="none" w:sz="0" w:space="0" w:color="auto"/>
        <w:right w:val="none" w:sz="0" w:space="0" w:color="auto"/>
      </w:divBdr>
      <w:divsChild>
        <w:div w:id="1386248256">
          <w:marLeft w:val="0"/>
          <w:marRight w:val="0"/>
          <w:marTop w:val="0"/>
          <w:marBottom w:val="0"/>
          <w:divBdr>
            <w:top w:val="none" w:sz="0" w:space="0" w:color="auto"/>
            <w:left w:val="none" w:sz="0" w:space="0" w:color="auto"/>
            <w:bottom w:val="none" w:sz="0" w:space="0" w:color="auto"/>
            <w:right w:val="none" w:sz="0" w:space="0" w:color="auto"/>
          </w:divBdr>
        </w:div>
      </w:divsChild>
    </w:div>
    <w:div w:id="1730181675">
      <w:bodyDiv w:val="1"/>
      <w:marLeft w:val="0"/>
      <w:marRight w:val="0"/>
      <w:marTop w:val="0"/>
      <w:marBottom w:val="0"/>
      <w:divBdr>
        <w:top w:val="none" w:sz="0" w:space="0" w:color="auto"/>
        <w:left w:val="none" w:sz="0" w:space="0" w:color="auto"/>
        <w:bottom w:val="none" w:sz="0" w:space="0" w:color="auto"/>
        <w:right w:val="none" w:sz="0" w:space="0" w:color="auto"/>
      </w:divBdr>
    </w:div>
    <w:div w:id="1741245036">
      <w:bodyDiv w:val="1"/>
      <w:marLeft w:val="0"/>
      <w:marRight w:val="0"/>
      <w:marTop w:val="0"/>
      <w:marBottom w:val="0"/>
      <w:divBdr>
        <w:top w:val="none" w:sz="0" w:space="0" w:color="auto"/>
        <w:left w:val="none" w:sz="0" w:space="0" w:color="auto"/>
        <w:bottom w:val="none" w:sz="0" w:space="0" w:color="auto"/>
        <w:right w:val="none" w:sz="0" w:space="0" w:color="auto"/>
      </w:divBdr>
    </w:div>
    <w:div w:id="1780251115">
      <w:bodyDiv w:val="1"/>
      <w:marLeft w:val="0"/>
      <w:marRight w:val="0"/>
      <w:marTop w:val="0"/>
      <w:marBottom w:val="0"/>
      <w:divBdr>
        <w:top w:val="none" w:sz="0" w:space="0" w:color="auto"/>
        <w:left w:val="none" w:sz="0" w:space="0" w:color="auto"/>
        <w:bottom w:val="none" w:sz="0" w:space="0" w:color="auto"/>
        <w:right w:val="none" w:sz="0" w:space="0" w:color="auto"/>
      </w:divBdr>
    </w:div>
    <w:div w:id="1843546585">
      <w:bodyDiv w:val="1"/>
      <w:marLeft w:val="0"/>
      <w:marRight w:val="0"/>
      <w:marTop w:val="0"/>
      <w:marBottom w:val="0"/>
      <w:divBdr>
        <w:top w:val="none" w:sz="0" w:space="0" w:color="auto"/>
        <w:left w:val="none" w:sz="0" w:space="0" w:color="auto"/>
        <w:bottom w:val="none" w:sz="0" w:space="0" w:color="auto"/>
        <w:right w:val="none" w:sz="0" w:space="0" w:color="auto"/>
      </w:divBdr>
    </w:div>
    <w:div w:id="1876459369">
      <w:bodyDiv w:val="1"/>
      <w:marLeft w:val="0"/>
      <w:marRight w:val="0"/>
      <w:marTop w:val="0"/>
      <w:marBottom w:val="0"/>
      <w:divBdr>
        <w:top w:val="none" w:sz="0" w:space="0" w:color="auto"/>
        <w:left w:val="none" w:sz="0" w:space="0" w:color="auto"/>
        <w:bottom w:val="none" w:sz="0" w:space="0" w:color="auto"/>
        <w:right w:val="none" w:sz="0" w:space="0" w:color="auto"/>
      </w:divBdr>
      <w:divsChild>
        <w:div w:id="1853492124">
          <w:marLeft w:val="0"/>
          <w:marRight w:val="0"/>
          <w:marTop w:val="0"/>
          <w:marBottom w:val="0"/>
          <w:divBdr>
            <w:top w:val="none" w:sz="0" w:space="0" w:color="auto"/>
            <w:left w:val="none" w:sz="0" w:space="0" w:color="auto"/>
            <w:bottom w:val="none" w:sz="0" w:space="0" w:color="auto"/>
            <w:right w:val="none" w:sz="0" w:space="0" w:color="auto"/>
          </w:divBdr>
        </w:div>
      </w:divsChild>
    </w:div>
    <w:div w:id="1889025365">
      <w:bodyDiv w:val="1"/>
      <w:marLeft w:val="0"/>
      <w:marRight w:val="0"/>
      <w:marTop w:val="0"/>
      <w:marBottom w:val="0"/>
      <w:divBdr>
        <w:top w:val="none" w:sz="0" w:space="0" w:color="auto"/>
        <w:left w:val="none" w:sz="0" w:space="0" w:color="auto"/>
        <w:bottom w:val="none" w:sz="0" w:space="0" w:color="auto"/>
        <w:right w:val="none" w:sz="0" w:space="0" w:color="auto"/>
      </w:divBdr>
    </w:div>
    <w:div w:id="1898319018">
      <w:bodyDiv w:val="1"/>
      <w:marLeft w:val="0"/>
      <w:marRight w:val="0"/>
      <w:marTop w:val="0"/>
      <w:marBottom w:val="0"/>
      <w:divBdr>
        <w:top w:val="none" w:sz="0" w:space="0" w:color="auto"/>
        <w:left w:val="none" w:sz="0" w:space="0" w:color="auto"/>
        <w:bottom w:val="none" w:sz="0" w:space="0" w:color="auto"/>
        <w:right w:val="none" w:sz="0" w:space="0" w:color="auto"/>
      </w:divBdr>
    </w:div>
    <w:div w:id="1920942136">
      <w:bodyDiv w:val="1"/>
      <w:marLeft w:val="0"/>
      <w:marRight w:val="0"/>
      <w:marTop w:val="0"/>
      <w:marBottom w:val="0"/>
      <w:divBdr>
        <w:top w:val="none" w:sz="0" w:space="0" w:color="auto"/>
        <w:left w:val="none" w:sz="0" w:space="0" w:color="auto"/>
        <w:bottom w:val="none" w:sz="0" w:space="0" w:color="auto"/>
        <w:right w:val="none" w:sz="0" w:space="0" w:color="auto"/>
      </w:divBdr>
    </w:div>
    <w:div w:id="1925020243">
      <w:bodyDiv w:val="1"/>
      <w:marLeft w:val="0"/>
      <w:marRight w:val="0"/>
      <w:marTop w:val="0"/>
      <w:marBottom w:val="0"/>
      <w:divBdr>
        <w:top w:val="none" w:sz="0" w:space="0" w:color="auto"/>
        <w:left w:val="none" w:sz="0" w:space="0" w:color="auto"/>
        <w:bottom w:val="none" w:sz="0" w:space="0" w:color="auto"/>
        <w:right w:val="none" w:sz="0" w:space="0" w:color="auto"/>
      </w:divBdr>
    </w:div>
    <w:div w:id="1925450474">
      <w:bodyDiv w:val="1"/>
      <w:marLeft w:val="0"/>
      <w:marRight w:val="0"/>
      <w:marTop w:val="0"/>
      <w:marBottom w:val="0"/>
      <w:divBdr>
        <w:top w:val="none" w:sz="0" w:space="0" w:color="auto"/>
        <w:left w:val="none" w:sz="0" w:space="0" w:color="auto"/>
        <w:bottom w:val="none" w:sz="0" w:space="0" w:color="auto"/>
        <w:right w:val="none" w:sz="0" w:space="0" w:color="auto"/>
      </w:divBdr>
    </w:div>
    <w:div w:id="1949462965">
      <w:bodyDiv w:val="1"/>
      <w:marLeft w:val="0"/>
      <w:marRight w:val="0"/>
      <w:marTop w:val="0"/>
      <w:marBottom w:val="0"/>
      <w:divBdr>
        <w:top w:val="none" w:sz="0" w:space="0" w:color="auto"/>
        <w:left w:val="none" w:sz="0" w:space="0" w:color="auto"/>
        <w:bottom w:val="none" w:sz="0" w:space="0" w:color="auto"/>
        <w:right w:val="none" w:sz="0" w:space="0" w:color="auto"/>
      </w:divBdr>
    </w:div>
    <w:div w:id="1959414481">
      <w:bodyDiv w:val="1"/>
      <w:marLeft w:val="0"/>
      <w:marRight w:val="0"/>
      <w:marTop w:val="0"/>
      <w:marBottom w:val="0"/>
      <w:divBdr>
        <w:top w:val="none" w:sz="0" w:space="0" w:color="auto"/>
        <w:left w:val="none" w:sz="0" w:space="0" w:color="auto"/>
        <w:bottom w:val="none" w:sz="0" w:space="0" w:color="auto"/>
        <w:right w:val="none" w:sz="0" w:space="0" w:color="auto"/>
      </w:divBdr>
    </w:div>
    <w:div w:id="1976332440">
      <w:bodyDiv w:val="1"/>
      <w:marLeft w:val="0"/>
      <w:marRight w:val="0"/>
      <w:marTop w:val="0"/>
      <w:marBottom w:val="0"/>
      <w:divBdr>
        <w:top w:val="none" w:sz="0" w:space="0" w:color="auto"/>
        <w:left w:val="none" w:sz="0" w:space="0" w:color="auto"/>
        <w:bottom w:val="none" w:sz="0" w:space="0" w:color="auto"/>
        <w:right w:val="none" w:sz="0" w:space="0" w:color="auto"/>
      </w:divBdr>
    </w:div>
    <w:div w:id="2038890928">
      <w:bodyDiv w:val="1"/>
      <w:marLeft w:val="0"/>
      <w:marRight w:val="0"/>
      <w:marTop w:val="0"/>
      <w:marBottom w:val="0"/>
      <w:divBdr>
        <w:top w:val="none" w:sz="0" w:space="0" w:color="auto"/>
        <w:left w:val="none" w:sz="0" w:space="0" w:color="auto"/>
        <w:bottom w:val="none" w:sz="0" w:space="0" w:color="auto"/>
        <w:right w:val="none" w:sz="0" w:space="0" w:color="auto"/>
      </w:divBdr>
    </w:div>
    <w:div w:id="2056274837">
      <w:bodyDiv w:val="1"/>
      <w:marLeft w:val="0"/>
      <w:marRight w:val="0"/>
      <w:marTop w:val="0"/>
      <w:marBottom w:val="0"/>
      <w:divBdr>
        <w:top w:val="none" w:sz="0" w:space="0" w:color="auto"/>
        <w:left w:val="none" w:sz="0" w:space="0" w:color="auto"/>
        <w:bottom w:val="none" w:sz="0" w:space="0" w:color="auto"/>
        <w:right w:val="none" w:sz="0" w:space="0" w:color="auto"/>
      </w:divBdr>
    </w:div>
    <w:div w:id="2057199679">
      <w:bodyDiv w:val="1"/>
      <w:marLeft w:val="0"/>
      <w:marRight w:val="0"/>
      <w:marTop w:val="0"/>
      <w:marBottom w:val="0"/>
      <w:divBdr>
        <w:top w:val="none" w:sz="0" w:space="0" w:color="auto"/>
        <w:left w:val="none" w:sz="0" w:space="0" w:color="auto"/>
        <w:bottom w:val="none" w:sz="0" w:space="0" w:color="auto"/>
        <w:right w:val="none" w:sz="0" w:space="0" w:color="auto"/>
      </w:divBdr>
    </w:div>
    <w:div w:id="2072269511">
      <w:bodyDiv w:val="1"/>
      <w:marLeft w:val="0"/>
      <w:marRight w:val="0"/>
      <w:marTop w:val="0"/>
      <w:marBottom w:val="0"/>
      <w:divBdr>
        <w:top w:val="none" w:sz="0" w:space="0" w:color="auto"/>
        <w:left w:val="none" w:sz="0" w:space="0" w:color="auto"/>
        <w:bottom w:val="none" w:sz="0" w:space="0" w:color="auto"/>
        <w:right w:val="none" w:sz="0" w:space="0" w:color="auto"/>
      </w:divBdr>
    </w:div>
    <w:div w:id="2085948149">
      <w:bodyDiv w:val="1"/>
      <w:marLeft w:val="0"/>
      <w:marRight w:val="0"/>
      <w:marTop w:val="0"/>
      <w:marBottom w:val="0"/>
      <w:divBdr>
        <w:top w:val="none" w:sz="0" w:space="0" w:color="auto"/>
        <w:left w:val="none" w:sz="0" w:space="0" w:color="auto"/>
        <w:bottom w:val="none" w:sz="0" w:space="0" w:color="auto"/>
        <w:right w:val="none" w:sz="0" w:space="0" w:color="auto"/>
      </w:divBdr>
    </w:div>
    <w:div w:id="2089419516">
      <w:bodyDiv w:val="1"/>
      <w:marLeft w:val="0"/>
      <w:marRight w:val="0"/>
      <w:marTop w:val="0"/>
      <w:marBottom w:val="0"/>
      <w:divBdr>
        <w:top w:val="none" w:sz="0" w:space="0" w:color="auto"/>
        <w:left w:val="none" w:sz="0" w:space="0" w:color="auto"/>
        <w:bottom w:val="none" w:sz="0" w:space="0" w:color="auto"/>
        <w:right w:val="none" w:sz="0" w:space="0" w:color="auto"/>
      </w:divBdr>
    </w:div>
    <w:div w:id="2101751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tiff"/><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yperlink" Target="https://www.aliyun.com/product/oceanbase" TargetMode="External"/><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6.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obpilot/ob-docs/tree/master/developer" TargetMode="External"/><Relationship Id="rId5" Type="http://schemas.openxmlformats.org/officeDocument/2006/relationships/webSettings" Target="webSettings.xml"/><Relationship Id="rId15" Type="http://schemas.openxmlformats.org/officeDocument/2006/relationships/image" Target="media/image5.tiff"/><Relationship Id="rId10" Type="http://schemas.openxmlformats.org/officeDocument/2006/relationships/image" Target="media/image2.tiff"/><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github.com/obpilot/ob-docs" TargetMode="External"/><Relationship Id="rId14" Type="http://schemas.openxmlformats.org/officeDocument/2006/relationships/image" Target="media/image4.tiff"/></Relationships>
</file>

<file path=word/_rels/settings.xml.rels><?xml version="1.0" encoding="UTF-8" standalone="yes"?>
<Relationships xmlns="http://schemas.openxmlformats.org/package/2006/relationships"><Relationship Id="rId1" Type="http://schemas.openxmlformats.org/officeDocument/2006/relationships/attachedTemplate" Target="file:////Users/qing.meiq/Library/Group%20Containers/UBF8T346G9.Office/User%20Content.localized/Templates.localized/&#20135;&#21697;&#25991;&#26723;&#27169;&#26495;.dotx"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标题排序"/>
</file>

<file path=customXml/itemProps1.xml><?xml version="1.0" encoding="utf-8"?>
<ds:datastoreItem xmlns:ds="http://schemas.openxmlformats.org/officeDocument/2006/customXml" ds:itemID="{BF0CE146-C86F-0649-BA3B-3CEC53910F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产品文档模板.dotx</Template>
  <TotalTime>334</TotalTime>
  <Pages>25</Pages>
  <Words>3864</Words>
  <Characters>22025</Characters>
  <Application>Microsoft Office Word</Application>
  <DocSecurity>0</DocSecurity>
  <Lines>183</Lines>
  <Paragraphs>51</Paragraphs>
  <ScaleCrop>false</ScaleCrop>
  <Company>Hewlett-Packard Company</Company>
  <LinksUpToDate>false</LinksUpToDate>
  <CharactersWithSpaces>25838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Qing Mei</dc:creator>
  <cp:lastModifiedBy>Qing Mei</cp:lastModifiedBy>
  <cp:revision>682</cp:revision>
  <cp:lastPrinted>2019-02-11T07:30:00Z</cp:lastPrinted>
  <dcterms:created xsi:type="dcterms:W3CDTF">2020-04-12T09:56:00Z</dcterms:created>
  <dcterms:modified xsi:type="dcterms:W3CDTF">2020-04-21T09:31:00Z</dcterms:modified>
</cp:coreProperties>
</file>